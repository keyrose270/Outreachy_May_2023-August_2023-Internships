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center" w:tblpY="1441"/>
        <w:tblW w:w="11624" w:type="dxa"/>
        <w:tblLook w:val="04A0" w:firstRow="1" w:lastRow="0" w:firstColumn="1" w:lastColumn="0" w:noHBand="0" w:noVBand="1"/>
      </w:tblPr>
      <w:tblGrid>
        <w:gridCol w:w="2327"/>
        <w:gridCol w:w="1505"/>
        <w:gridCol w:w="3975"/>
        <w:gridCol w:w="3817"/>
      </w:tblGrid>
      <w:tr w:rsidR="00591960" w:rsidRPr="00147BCB" w14:paraId="6E6C2A7F" w14:textId="77777777" w:rsidTr="007C1EFA">
        <w:trPr>
          <w:trHeight w:val="567"/>
        </w:trPr>
        <w:tc>
          <w:tcPr>
            <w:tcW w:w="2327" w:type="dxa"/>
            <w:shd w:val="clear" w:color="auto" w:fill="BDD6EE" w:themeFill="accent5" w:themeFillTint="66"/>
          </w:tcPr>
          <w:p w14:paraId="27588439" w14:textId="77777777" w:rsidR="00F76BED" w:rsidRPr="00147BCB" w:rsidRDefault="00F76BED" w:rsidP="000723F1">
            <w:pPr>
              <w:rPr>
                <w:rFonts w:ascii="Adobe Devanagari" w:hAnsi="Adobe Devanagari" w:cs="Adobe Devanagari"/>
                <w:b/>
                <w:bCs/>
                <w:i/>
                <w:iCs/>
                <w:color w:val="0D0D0D" w:themeColor="text1" w:themeTint="F2"/>
                <w:sz w:val="16"/>
                <w:szCs w:val="16"/>
              </w:rPr>
            </w:pPr>
            <w:r w:rsidRPr="00147BCB">
              <w:rPr>
                <w:rFonts w:ascii="Adobe Devanagari" w:hAnsi="Adobe Devanagari" w:cs="Adobe Devanagari"/>
                <w:b/>
                <w:bCs/>
                <w:i/>
                <w:iCs/>
                <w:color w:val="0D0D0D" w:themeColor="text1" w:themeTint="F2"/>
                <w:sz w:val="16"/>
                <w:szCs w:val="16"/>
              </w:rPr>
              <w:t>Hôpitaux</w:t>
            </w:r>
          </w:p>
        </w:tc>
        <w:tc>
          <w:tcPr>
            <w:tcW w:w="1505" w:type="dxa"/>
            <w:shd w:val="clear" w:color="auto" w:fill="BDD6EE" w:themeFill="accent5" w:themeFillTint="66"/>
          </w:tcPr>
          <w:p w14:paraId="09D53C87" w14:textId="77777777" w:rsidR="00F76BED" w:rsidRPr="00147BCB" w:rsidRDefault="00F76BED" w:rsidP="000723F1">
            <w:pPr>
              <w:rPr>
                <w:rFonts w:ascii="Adobe Devanagari" w:hAnsi="Adobe Devanagari" w:cs="Adobe Devanagari"/>
                <w:b/>
                <w:bCs/>
                <w:i/>
                <w:iCs/>
                <w:color w:val="0D0D0D" w:themeColor="text1" w:themeTint="F2"/>
                <w:sz w:val="16"/>
                <w:szCs w:val="16"/>
              </w:rPr>
            </w:pPr>
            <w:r w:rsidRPr="00147BCB">
              <w:rPr>
                <w:rFonts w:ascii="Adobe Devanagari" w:hAnsi="Adobe Devanagari" w:cs="Adobe Devanagari"/>
                <w:b/>
                <w:bCs/>
                <w:i/>
                <w:iCs/>
                <w:color w:val="0D0D0D" w:themeColor="text1" w:themeTint="F2"/>
                <w:sz w:val="16"/>
                <w:szCs w:val="16"/>
              </w:rPr>
              <w:t>Emplacements</w:t>
            </w:r>
          </w:p>
        </w:tc>
        <w:tc>
          <w:tcPr>
            <w:tcW w:w="3975" w:type="dxa"/>
            <w:shd w:val="clear" w:color="auto" w:fill="BDD6EE" w:themeFill="accent5" w:themeFillTint="66"/>
          </w:tcPr>
          <w:p w14:paraId="547FB4E6" w14:textId="77777777" w:rsidR="00F76BED" w:rsidRPr="00147BCB" w:rsidRDefault="00F76BED" w:rsidP="000723F1">
            <w:pPr>
              <w:rPr>
                <w:rFonts w:ascii="Adobe Devanagari" w:hAnsi="Adobe Devanagari" w:cs="Adobe Devanagari"/>
                <w:b/>
                <w:bCs/>
                <w:i/>
                <w:iCs/>
                <w:color w:val="0D0D0D" w:themeColor="text1" w:themeTint="F2"/>
                <w:sz w:val="16"/>
                <w:szCs w:val="16"/>
              </w:rPr>
            </w:pPr>
            <w:r w:rsidRPr="00147BCB">
              <w:rPr>
                <w:rFonts w:ascii="Adobe Devanagari" w:hAnsi="Adobe Devanagari" w:cs="Adobe Devanagari"/>
                <w:b/>
                <w:bCs/>
                <w:i/>
                <w:iCs/>
                <w:color w:val="0D0D0D" w:themeColor="text1" w:themeTint="F2"/>
                <w:sz w:val="16"/>
                <w:szCs w:val="16"/>
              </w:rPr>
              <w:t>Services</w:t>
            </w:r>
          </w:p>
        </w:tc>
        <w:tc>
          <w:tcPr>
            <w:tcW w:w="3817" w:type="dxa"/>
            <w:shd w:val="clear" w:color="auto" w:fill="BDD6EE" w:themeFill="accent5" w:themeFillTint="66"/>
          </w:tcPr>
          <w:p w14:paraId="424BBBB0" w14:textId="77777777" w:rsidR="00F76BED" w:rsidRPr="00147BCB" w:rsidRDefault="00F76BED" w:rsidP="000723F1">
            <w:pPr>
              <w:rPr>
                <w:rFonts w:ascii="Adobe Devanagari" w:hAnsi="Adobe Devanagari" w:cs="Adobe Devanagari"/>
                <w:b/>
                <w:bCs/>
                <w:i/>
                <w:iCs/>
                <w:color w:val="0D0D0D" w:themeColor="text1" w:themeTint="F2"/>
                <w:sz w:val="16"/>
                <w:szCs w:val="16"/>
              </w:rPr>
            </w:pPr>
            <w:r w:rsidRPr="00147BCB">
              <w:rPr>
                <w:rFonts w:ascii="Adobe Devanagari" w:hAnsi="Adobe Devanagari" w:cs="Adobe Devanagari"/>
                <w:b/>
                <w:bCs/>
                <w:i/>
                <w:iCs/>
                <w:color w:val="0D0D0D" w:themeColor="text1" w:themeTint="F2"/>
                <w:sz w:val="16"/>
                <w:szCs w:val="16"/>
              </w:rPr>
              <w:t>Lien du site</w:t>
            </w:r>
          </w:p>
        </w:tc>
      </w:tr>
      <w:tr w:rsidR="004A4363" w:rsidRPr="00147BCB" w14:paraId="672133BE" w14:textId="77777777" w:rsidTr="007C1EFA">
        <w:tc>
          <w:tcPr>
            <w:tcW w:w="2327" w:type="dxa"/>
          </w:tcPr>
          <w:p w14:paraId="46A748FE" w14:textId="77777777" w:rsidR="000B3E8B" w:rsidRPr="00147BCB" w:rsidRDefault="00000000" w:rsidP="000723F1">
            <w:pPr>
              <w:pStyle w:val="Sansinterligne"/>
              <w:rPr>
                <w:rFonts w:ascii="Adobe Devanagari" w:hAnsi="Adobe Devanagari" w:cs="Adobe Devanagari"/>
                <w:color w:val="0D0D0D" w:themeColor="text1" w:themeTint="F2"/>
                <w:sz w:val="16"/>
                <w:szCs w:val="16"/>
              </w:rPr>
            </w:pPr>
            <w:hyperlink r:id="rId7"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MD Anderson Cancer Center</w:t>
              </w:r>
            </w:hyperlink>
          </w:p>
          <w:p w14:paraId="1AA7FFAF" w14:textId="77777777" w:rsidR="000B3E8B" w:rsidRPr="00147BCB" w:rsidRDefault="000B3E8B" w:rsidP="000723F1">
            <w:pPr>
              <w:pStyle w:val="Sansinterligne"/>
              <w:rPr>
                <w:rFonts w:ascii="Adobe Devanagari" w:hAnsi="Adobe Devanagari" w:cs="Adobe Devanagari"/>
                <w:color w:val="0D0D0D" w:themeColor="text1" w:themeTint="F2"/>
                <w:sz w:val="16"/>
                <w:szCs w:val="16"/>
              </w:rPr>
            </w:pPr>
          </w:p>
        </w:tc>
        <w:tc>
          <w:tcPr>
            <w:tcW w:w="1505" w:type="dxa"/>
          </w:tcPr>
          <w:p w14:paraId="3A089406"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Houston, TX</w:t>
            </w:r>
          </w:p>
          <w:p w14:paraId="76236D8A"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482E2C49"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r w:rsidR="007C1EFA" w:rsidRPr="00147BCB">
              <w:rPr>
                <w:rFonts w:ascii="Adobe Devanagari" w:hAnsi="Adobe Devanagari" w:cs="Adobe Devanagari"/>
                <w:color w:val="0D0D0D" w:themeColor="text1" w:themeTint="F2"/>
                <w:sz w:val="16"/>
                <w:szCs w:val="16"/>
              </w:rPr>
              <w:t xml:space="preserve">, </w:t>
            </w:r>
            <w:r w:rsidRPr="00147BCB">
              <w:rPr>
                <w:rFonts w:ascii="Adobe Devanagari" w:hAnsi="Adobe Devanagari" w:cs="Adobe Devanagari"/>
                <w:color w:val="0D0D0D" w:themeColor="text1" w:themeTint="F2"/>
                <w:sz w:val="16"/>
                <w:szCs w:val="16"/>
              </w:rPr>
              <w:t>Breast reconstruction</w:t>
            </w:r>
          </w:p>
          <w:p w14:paraId="2E65CEC0"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Laser interstitial thermal therapy</w:t>
            </w:r>
          </w:p>
          <w:p w14:paraId="12B97A9D"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Mininally invasive surgery</w:t>
            </w:r>
          </w:p>
          <w:p w14:paraId="70A18ADC"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Immunotherapy</w:t>
            </w:r>
          </w:p>
          <w:p w14:paraId="0059121C"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Cart cell therapy</w:t>
            </w:r>
          </w:p>
          <w:p w14:paraId="74187D22"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Immune checkpoint inhibitors</w:t>
            </w:r>
          </w:p>
          <w:p w14:paraId="6A856DB2"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therapy</w:t>
            </w:r>
          </w:p>
          <w:p w14:paraId="1BCE46EB"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Brachytherapy</w:t>
            </w:r>
          </w:p>
          <w:p w14:paraId="53836582"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Stereotactic body radiationtherapy</w:t>
            </w:r>
          </w:p>
          <w:p w14:paraId="72DA18A5"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Proton therapy</w:t>
            </w:r>
          </w:p>
          <w:p w14:paraId="33F06BC7"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Ontervention oncology</w:t>
            </w:r>
          </w:p>
          <w:p w14:paraId="29637242"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Ablation therapy</w:t>
            </w:r>
          </w:p>
          <w:p w14:paraId="672313F5"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High-intensity focused ultrasound</w:t>
            </w:r>
          </w:p>
          <w:p w14:paraId="47C190DE"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Chemotherapy</w:t>
            </w:r>
          </w:p>
          <w:p w14:paraId="67DF7FF2"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Angiogenesis inhibitors</w:t>
            </w:r>
          </w:p>
          <w:p w14:paraId="043C44F4"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Hyperthermic intraperitoneal chemotherapy</w:t>
            </w:r>
          </w:p>
          <w:p w14:paraId="172DF68C"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Targeted therapy</w:t>
            </w:r>
          </w:p>
          <w:p w14:paraId="59580B49"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Comple,entary &amp; intrative medecine</w:t>
            </w:r>
          </w:p>
          <w:p w14:paraId="21B5D2BA"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Palliative care</w:t>
            </w:r>
          </w:p>
          <w:p w14:paraId="5761EFED" w14:textId="77777777" w:rsidR="00894722" w:rsidRPr="00147BCB" w:rsidRDefault="00894722" w:rsidP="000723F1">
            <w:pPr>
              <w:rPr>
                <w:rFonts w:ascii="Adobe Devanagari" w:hAnsi="Adobe Devanagari" w:cs="Adobe Devanagari"/>
                <w:color w:val="0D0D0D" w:themeColor="text1" w:themeTint="F2"/>
                <w:sz w:val="16"/>
                <w:szCs w:val="16"/>
              </w:rPr>
            </w:pPr>
          </w:p>
        </w:tc>
        <w:tc>
          <w:tcPr>
            <w:tcW w:w="3817" w:type="dxa"/>
          </w:tcPr>
          <w:p w14:paraId="633E4670" w14:textId="77777777" w:rsidR="000B3E8B" w:rsidRPr="00147BCB" w:rsidRDefault="000B3E8B"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https://www.mdanderson.org/</w:t>
            </w:r>
          </w:p>
        </w:tc>
      </w:tr>
      <w:tr w:rsidR="004A4363" w:rsidRPr="00147BCB" w14:paraId="0D82DDAD" w14:textId="77777777" w:rsidTr="007C1EFA">
        <w:trPr>
          <w:trHeight w:val="586"/>
        </w:trPr>
        <w:tc>
          <w:tcPr>
            <w:tcW w:w="2327" w:type="dxa"/>
          </w:tcPr>
          <w:p w14:paraId="7FCADFEE"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8"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Memorial Sloan Kettering Cancer Center</w:t>
              </w:r>
            </w:hyperlink>
          </w:p>
          <w:p w14:paraId="24FD9A7C"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301C459D"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New York, NY</w:t>
            </w:r>
          </w:p>
          <w:p w14:paraId="47A76536"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7BE2A5E6" w14:textId="77777777" w:rsidR="000B3E8B"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therapy</w:t>
            </w:r>
          </w:p>
          <w:p w14:paraId="41036E3A"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Chemotherapy</w:t>
            </w:r>
          </w:p>
          <w:p w14:paraId="3BA882B5"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Immunotherapy</w:t>
            </w:r>
          </w:p>
          <w:p w14:paraId="4AAB3936"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Precision medecine</w:t>
            </w:r>
          </w:p>
          <w:p w14:paraId="25BEB631"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Radiology</w:t>
            </w:r>
          </w:p>
          <w:p w14:paraId="20604D05"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Pathology</w:t>
            </w:r>
          </w:p>
          <w:p w14:paraId="29777CC7" w14:textId="77777777" w:rsidR="00894722" w:rsidRPr="00147BCB" w:rsidRDefault="0089472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p w14:paraId="67FAAE77" w14:textId="77777777" w:rsidR="00894722" w:rsidRPr="00147BCB" w:rsidRDefault="00894722" w:rsidP="000723F1">
            <w:pPr>
              <w:rPr>
                <w:rFonts w:ascii="Adobe Devanagari" w:hAnsi="Adobe Devanagari" w:cs="Adobe Devanagari"/>
                <w:color w:val="0D0D0D" w:themeColor="text1" w:themeTint="F2"/>
                <w:sz w:val="16"/>
                <w:szCs w:val="16"/>
              </w:rPr>
            </w:pPr>
          </w:p>
        </w:tc>
        <w:tc>
          <w:tcPr>
            <w:tcW w:w="3817" w:type="dxa"/>
          </w:tcPr>
          <w:p w14:paraId="1703F2B6" w14:textId="77777777" w:rsidR="000B3E8B" w:rsidRPr="00147BCB" w:rsidRDefault="00147BCB"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https://www.mskcc.org/</w:t>
            </w:r>
          </w:p>
        </w:tc>
      </w:tr>
      <w:tr w:rsidR="004A4363" w:rsidRPr="00147BCB" w14:paraId="541D53B8" w14:textId="77777777" w:rsidTr="007C1EFA">
        <w:tc>
          <w:tcPr>
            <w:tcW w:w="2327" w:type="dxa"/>
          </w:tcPr>
          <w:p w14:paraId="707EFA1B"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9"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Institut Gustave Roussy</w:t>
              </w:r>
            </w:hyperlink>
          </w:p>
          <w:p w14:paraId="524DC9DB"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0D45ADB4"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Villejuif,</w:t>
            </w:r>
          </w:p>
          <w:p w14:paraId="45258F62"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France</w:t>
            </w:r>
          </w:p>
        </w:tc>
        <w:tc>
          <w:tcPr>
            <w:tcW w:w="3975" w:type="dxa"/>
          </w:tcPr>
          <w:p w14:paraId="4CFA76E5" w14:textId="77777777" w:rsidR="00867575" w:rsidRPr="00147BCB" w:rsidRDefault="003A282F" w:rsidP="000723F1">
            <w:pPr>
              <w:rPr>
                <w:rFonts w:ascii="Adobe Devanagari" w:hAnsi="Adobe Devanagari" w:cs="Adobe Devanagari"/>
                <w:color w:val="202124"/>
                <w:sz w:val="16"/>
                <w:szCs w:val="16"/>
                <w:shd w:val="clear" w:color="auto" w:fill="FFFFFF"/>
              </w:rPr>
            </w:pPr>
            <w:r w:rsidRPr="00147BCB">
              <w:rPr>
                <w:rFonts w:ascii="Adobe Devanagari" w:hAnsi="Adobe Devanagari" w:cs="Adobe Devanagari"/>
                <w:color w:val="202124"/>
                <w:sz w:val="16"/>
                <w:szCs w:val="16"/>
                <w:shd w:val="clear" w:color="auto" w:fill="FFFFFF"/>
              </w:rPr>
              <w:t>Oncology medical</w:t>
            </w:r>
          </w:p>
          <w:p w14:paraId="3FB0164B" w14:textId="77777777" w:rsidR="003A282F" w:rsidRPr="00147BCB" w:rsidRDefault="003A282F" w:rsidP="000723F1">
            <w:pPr>
              <w:rPr>
                <w:rFonts w:ascii="Adobe Devanagari" w:hAnsi="Adobe Devanagari" w:cs="Adobe Devanagari"/>
                <w:color w:val="202124"/>
                <w:sz w:val="16"/>
                <w:szCs w:val="16"/>
                <w:shd w:val="clear" w:color="auto" w:fill="FFFFFF"/>
              </w:rPr>
            </w:pPr>
            <w:r w:rsidRPr="00147BCB">
              <w:rPr>
                <w:rFonts w:ascii="Adobe Devanagari" w:hAnsi="Adobe Devanagari" w:cs="Adobe Devanagari"/>
                <w:color w:val="202124"/>
                <w:sz w:val="16"/>
                <w:szCs w:val="16"/>
                <w:shd w:val="clear" w:color="auto" w:fill="FFFFFF"/>
              </w:rPr>
              <w:t>Chemotherapy</w:t>
            </w:r>
          </w:p>
          <w:p w14:paraId="615412B0" w14:textId="77777777" w:rsidR="003A282F" w:rsidRPr="00147BCB" w:rsidRDefault="003A282F" w:rsidP="000723F1">
            <w:pPr>
              <w:rPr>
                <w:rFonts w:ascii="Adobe Devanagari" w:hAnsi="Adobe Devanagari" w:cs="Adobe Devanagari"/>
                <w:color w:val="202124"/>
                <w:sz w:val="16"/>
                <w:szCs w:val="16"/>
                <w:shd w:val="clear" w:color="auto" w:fill="FFFFFF"/>
              </w:rPr>
            </w:pPr>
            <w:r w:rsidRPr="00147BCB">
              <w:rPr>
                <w:rFonts w:ascii="Adobe Devanagari" w:hAnsi="Adobe Devanagari" w:cs="Adobe Devanagari"/>
                <w:color w:val="202124"/>
                <w:sz w:val="16"/>
                <w:szCs w:val="16"/>
                <w:shd w:val="clear" w:color="auto" w:fill="FFFFFF"/>
              </w:rPr>
              <w:t>Radiotherapy</w:t>
            </w:r>
          </w:p>
          <w:p w14:paraId="715DC2CD" w14:textId="77777777" w:rsidR="003A282F" w:rsidRPr="00147BCB" w:rsidRDefault="003A282F" w:rsidP="000723F1">
            <w:pPr>
              <w:rPr>
                <w:rFonts w:ascii="Adobe Devanagari" w:hAnsi="Adobe Devanagari" w:cs="Adobe Devanagari"/>
                <w:color w:val="202124"/>
                <w:sz w:val="16"/>
                <w:szCs w:val="16"/>
                <w:shd w:val="clear" w:color="auto" w:fill="FFFFFF"/>
              </w:rPr>
            </w:pPr>
            <w:r w:rsidRPr="00147BCB">
              <w:rPr>
                <w:rFonts w:ascii="Adobe Devanagari" w:hAnsi="Adobe Devanagari" w:cs="Adobe Devanagari"/>
                <w:color w:val="202124"/>
                <w:sz w:val="16"/>
                <w:szCs w:val="16"/>
                <w:shd w:val="clear" w:color="auto" w:fill="FFFFFF"/>
              </w:rPr>
              <w:t>Surgery</w:t>
            </w:r>
          </w:p>
          <w:p w14:paraId="35071CA6" w14:textId="77777777" w:rsidR="003A282F" w:rsidRPr="00147BCB" w:rsidRDefault="003A282F" w:rsidP="000723F1">
            <w:pPr>
              <w:rPr>
                <w:rFonts w:ascii="Adobe Devanagari" w:hAnsi="Adobe Devanagari" w:cs="Adobe Devanagari"/>
                <w:color w:val="202124"/>
                <w:sz w:val="16"/>
                <w:szCs w:val="16"/>
                <w:shd w:val="clear" w:color="auto" w:fill="FFFFFF"/>
              </w:rPr>
            </w:pPr>
            <w:r w:rsidRPr="00147BCB">
              <w:rPr>
                <w:rFonts w:ascii="Adobe Devanagari" w:hAnsi="Adobe Devanagari" w:cs="Adobe Devanagari"/>
                <w:color w:val="202124"/>
                <w:sz w:val="16"/>
                <w:szCs w:val="16"/>
                <w:shd w:val="clear" w:color="auto" w:fill="FFFFFF"/>
              </w:rPr>
              <w:t>Interventional radiology andreconstructive  surgery</w:t>
            </w:r>
          </w:p>
        </w:tc>
        <w:tc>
          <w:tcPr>
            <w:tcW w:w="3817" w:type="dxa"/>
          </w:tcPr>
          <w:p w14:paraId="6CE2CE9D" w14:textId="77777777" w:rsidR="000B3E8B" w:rsidRPr="00147BCB" w:rsidRDefault="000B3E8B"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https://www.gustaveroussy.fr/</w:t>
            </w:r>
          </w:p>
        </w:tc>
      </w:tr>
      <w:tr w:rsidR="004A4363" w:rsidRPr="00147BCB" w14:paraId="6A25A315" w14:textId="77777777" w:rsidTr="00277CFF">
        <w:trPr>
          <w:trHeight w:val="583"/>
        </w:trPr>
        <w:tc>
          <w:tcPr>
            <w:tcW w:w="2327" w:type="dxa"/>
          </w:tcPr>
          <w:p w14:paraId="0421AF43"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0"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Dana-Farber Cancer Institute</w:t>
              </w:r>
            </w:hyperlink>
          </w:p>
          <w:p w14:paraId="1B4D42A8"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7E02EC09"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Boston, MA</w:t>
            </w:r>
          </w:p>
          <w:p w14:paraId="512620A3"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3EBEE15C" w14:textId="77777777" w:rsidR="00867575" w:rsidRPr="00147BCB" w:rsidRDefault="003A282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Pediatry oncology</w:t>
            </w:r>
          </w:p>
          <w:p w14:paraId="3BD85F96" w14:textId="77777777" w:rsidR="003A282F" w:rsidRPr="00147BCB" w:rsidRDefault="003A282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p w14:paraId="76D7DD2C" w14:textId="77777777" w:rsidR="003A282F" w:rsidRPr="00147BCB" w:rsidRDefault="003A282F" w:rsidP="000723F1">
            <w:pPr>
              <w:rPr>
                <w:rFonts w:ascii="Adobe Devanagari" w:hAnsi="Adobe Devanagari" w:cs="Adobe Devanagari"/>
                <w:color w:val="0D0D0D" w:themeColor="text1" w:themeTint="F2"/>
                <w:sz w:val="16"/>
                <w:szCs w:val="16"/>
              </w:rPr>
            </w:pPr>
          </w:p>
        </w:tc>
        <w:tc>
          <w:tcPr>
            <w:tcW w:w="3817" w:type="dxa"/>
          </w:tcPr>
          <w:p w14:paraId="524CDF76" w14:textId="77777777" w:rsidR="000B3E8B" w:rsidRPr="00147BCB" w:rsidRDefault="000B3E8B"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https://www.dana-farber.org/</w:t>
            </w:r>
          </w:p>
        </w:tc>
      </w:tr>
      <w:tr w:rsidR="004A4363" w:rsidRPr="00147BCB" w14:paraId="5EBF0847" w14:textId="77777777" w:rsidTr="007C1EFA">
        <w:tc>
          <w:tcPr>
            <w:tcW w:w="2327" w:type="dxa"/>
          </w:tcPr>
          <w:p w14:paraId="40EE4814"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1"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Mayo Clinic - Rochester</w:t>
              </w:r>
            </w:hyperlink>
          </w:p>
          <w:p w14:paraId="104FECE1"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653F1D65"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Rochester, MN</w:t>
            </w:r>
          </w:p>
          <w:p w14:paraId="4157AB98"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5B5EC261" w14:textId="77777777" w:rsidR="0066485E" w:rsidRPr="00147BCB" w:rsidRDefault="0066485E" w:rsidP="000723F1">
            <w:pPr>
              <w:rPr>
                <w:rFonts w:ascii="Adobe Devanagari" w:hAnsi="Adobe Devanagari" w:cs="Adobe Devanagari"/>
                <w:b/>
                <w:bCs/>
                <w:color w:val="202124"/>
                <w:sz w:val="16"/>
                <w:szCs w:val="16"/>
                <w:shd w:val="clear" w:color="auto" w:fill="FFFFFF"/>
              </w:rPr>
            </w:pPr>
            <w:r w:rsidRPr="00147BCB">
              <w:rPr>
                <w:rFonts w:ascii="Adobe Devanagari" w:hAnsi="Adobe Devanagari" w:cs="Adobe Devanagari"/>
                <w:b/>
                <w:bCs/>
                <w:color w:val="202124"/>
                <w:sz w:val="16"/>
                <w:szCs w:val="16"/>
                <w:shd w:val="clear" w:color="auto" w:fill="FFFFFF"/>
              </w:rPr>
              <w:t>Psychiatry</w:t>
            </w:r>
          </w:p>
          <w:p w14:paraId="5D53ED1C" w14:textId="77777777" w:rsidR="00FA282B" w:rsidRPr="00147BCB" w:rsidRDefault="0066485E" w:rsidP="000723F1">
            <w:pPr>
              <w:rPr>
                <w:rFonts w:ascii="Adobe Devanagari" w:hAnsi="Adobe Devanagari" w:cs="Adobe Devanagari"/>
                <w:b/>
                <w:bCs/>
                <w:color w:val="202124"/>
                <w:sz w:val="16"/>
                <w:szCs w:val="16"/>
                <w:shd w:val="clear" w:color="auto" w:fill="FFFFFF"/>
              </w:rPr>
            </w:pPr>
            <w:r w:rsidRPr="00147BCB">
              <w:rPr>
                <w:rFonts w:ascii="Adobe Devanagari" w:hAnsi="Adobe Devanagari" w:cs="Adobe Devanagari"/>
                <w:b/>
                <w:bCs/>
                <w:color w:val="202124"/>
                <w:sz w:val="16"/>
                <w:szCs w:val="16"/>
                <w:shd w:val="clear" w:color="auto" w:fill="FFFFFF"/>
              </w:rPr>
              <w:t>Alcohol addiction treatment</w:t>
            </w:r>
          </w:p>
          <w:p w14:paraId="77BC3E42" w14:textId="77777777" w:rsidR="0066485E" w:rsidRPr="00147BCB" w:rsidRDefault="0066485E" w:rsidP="000723F1">
            <w:pPr>
              <w:rPr>
                <w:rFonts w:ascii="Adobe Devanagari" w:hAnsi="Adobe Devanagari" w:cs="Adobe Devanagari"/>
                <w:b/>
                <w:bCs/>
                <w:color w:val="202124"/>
                <w:sz w:val="16"/>
                <w:szCs w:val="16"/>
                <w:shd w:val="clear" w:color="auto" w:fill="FFFFFF"/>
              </w:rPr>
            </w:pPr>
            <w:r w:rsidRPr="00147BCB">
              <w:rPr>
                <w:rFonts w:ascii="Adobe Devanagari" w:hAnsi="Adobe Devanagari" w:cs="Adobe Devanagari"/>
                <w:b/>
                <w:bCs/>
                <w:color w:val="202124"/>
                <w:sz w:val="16"/>
                <w:szCs w:val="16"/>
                <w:shd w:val="clear" w:color="auto" w:fill="FFFFFF"/>
              </w:rPr>
              <w:t>Oncology</w:t>
            </w:r>
          </w:p>
          <w:p w14:paraId="0BAD6A2F" w14:textId="77777777" w:rsidR="0066485E" w:rsidRPr="00147BCB" w:rsidRDefault="0066485E" w:rsidP="000723F1">
            <w:pPr>
              <w:rPr>
                <w:rFonts w:ascii="Adobe Devanagari" w:hAnsi="Adobe Devanagari" w:cs="Adobe Devanagari"/>
                <w:b/>
                <w:bCs/>
                <w:color w:val="202124"/>
                <w:sz w:val="16"/>
                <w:szCs w:val="16"/>
                <w:shd w:val="clear" w:color="auto" w:fill="FFFFFF"/>
              </w:rPr>
            </w:pPr>
            <w:r w:rsidRPr="00147BCB">
              <w:rPr>
                <w:rFonts w:ascii="Adobe Devanagari" w:hAnsi="Adobe Devanagari" w:cs="Adobe Devanagari"/>
                <w:b/>
                <w:bCs/>
                <w:color w:val="202124"/>
                <w:sz w:val="16"/>
                <w:szCs w:val="16"/>
                <w:shd w:val="clear" w:color="auto" w:fill="FFFFFF"/>
              </w:rPr>
              <w:t>Psychology</w:t>
            </w:r>
          </w:p>
          <w:p w14:paraId="16CF3876" w14:textId="77777777" w:rsidR="0066485E" w:rsidRPr="00147BCB" w:rsidRDefault="0066485E" w:rsidP="000723F1">
            <w:pPr>
              <w:rPr>
                <w:rFonts w:ascii="Adobe Devanagari" w:hAnsi="Adobe Devanagari" w:cs="Adobe Devanagari"/>
                <w:b/>
                <w:bCs/>
                <w:color w:val="202124"/>
                <w:sz w:val="16"/>
                <w:szCs w:val="16"/>
                <w:shd w:val="clear" w:color="auto" w:fill="FFFFFF"/>
              </w:rPr>
            </w:pPr>
            <w:r w:rsidRPr="00147BCB">
              <w:rPr>
                <w:rFonts w:ascii="Adobe Devanagari" w:hAnsi="Adobe Devanagari" w:cs="Adobe Devanagari"/>
                <w:b/>
                <w:bCs/>
                <w:color w:val="202124"/>
                <w:sz w:val="16"/>
                <w:szCs w:val="16"/>
                <w:shd w:val="clear" w:color="auto" w:fill="FFFFFF"/>
              </w:rPr>
              <w:t>Alcoholosm and drug addiction treatment</w:t>
            </w:r>
          </w:p>
          <w:p w14:paraId="26B5C0DD" w14:textId="77777777" w:rsidR="0066485E" w:rsidRPr="00147BCB" w:rsidRDefault="0066485E" w:rsidP="000723F1">
            <w:pPr>
              <w:rPr>
                <w:rFonts w:ascii="Adobe Devanagari" w:hAnsi="Adobe Devanagari" w:cs="Adobe Devanagari"/>
                <w:b/>
                <w:bCs/>
                <w:color w:val="202124"/>
                <w:sz w:val="16"/>
                <w:szCs w:val="16"/>
                <w:shd w:val="clear" w:color="auto" w:fill="FFFFFF"/>
              </w:rPr>
            </w:pPr>
            <w:r w:rsidRPr="00147BCB">
              <w:rPr>
                <w:rFonts w:ascii="Adobe Devanagari" w:hAnsi="Adobe Devanagari" w:cs="Adobe Devanagari"/>
                <w:b/>
                <w:bCs/>
                <w:color w:val="202124"/>
                <w:sz w:val="16"/>
                <w:szCs w:val="16"/>
                <w:shd w:val="clear" w:color="auto" w:fill="FFFFFF"/>
              </w:rPr>
              <w:t>Dual diagnosis treatment</w:t>
            </w:r>
          </w:p>
          <w:p w14:paraId="25B4A864" w14:textId="77777777" w:rsidR="0066485E" w:rsidRPr="00147BCB" w:rsidRDefault="0066485E" w:rsidP="000723F1">
            <w:pPr>
              <w:rPr>
                <w:rFonts w:ascii="Adobe Devanagari" w:hAnsi="Adobe Devanagari" w:cs="Adobe Devanagari"/>
                <w:b/>
                <w:bCs/>
                <w:color w:val="202124"/>
                <w:sz w:val="16"/>
                <w:szCs w:val="16"/>
                <w:shd w:val="clear" w:color="auto" w:fill="FFFFFF"/>
              </w:rPr>
            </w:pPr>
            <w:r w:rsidRPr="00147BCB">
              <w:rPr>
                <w:rFonts w:ascii="Adobe Devanagari" w:hAnsi="Adobe Devanagari" w:cs="Adobe Devanagari"/>
                <w:b/>
                <w:bCs/>
                <w:color w:val="202124"/>
                <w:sz w:val="16"/>
                <w:szCs w:val="16"/>
                <w:shd w:val="clear" w:color="auto" w:fill="FFFFFF"/>
              </w:rPr>
              <w:t>Opioid addiction treatment</w:t>
            </w:r>
          </w:p>
          <w:p w14:paraId="1EACD075" w14:textId="77777777" w:rsidR="0066485E" w:rsidRPr="00147BCB" w:rsidRDefault="0066485E" w:rsidP="000723F1">
            <w:pPr>
              <w:rPr>
                <w:rFonts w:ascii="Adobe Devanagari" w:hAnsi="Adobe Devanagari" w:cs="Adobe Devanagari"/>
                <w:b/>
                <w:bCs/>
                <w:color w:val="202124"/>
                <w:sz w:val="16"/>
                <w:szCs w:val="16"/>
                <w:shd w:val="clear" w:color="auto" w:fill="FFFFFF"/>
              </w:rPr>
            </w:pPr>
            <w:r w:rsidRPr="00147BCB">
              <w:rPr>
                <w:rFonts w:ascii="Adobe Devanagari" w:hAnsi="Adobe Devanagari" w:cs="Adobe Devanagari"/>
                <w:b/>
                <w:bCs/>
                <w:color w:val="202124"/>
                <w:sz w:val="16"/>
                <w:szCs w:val="16"/>
                <w:shd w:val="clear" w:color="auto" w:fill="FFFFFF"/>
              </w:rPr>
              <w:t>Cognitive beha</w:t>
            </w:r>
            <w:r w:rsidR="00155863" w:rsidRPr="00147BCB">
              <w:rPr>
                <w:rFonts w:ascii="Adobe Devanagari" w:hAnsi="Adobe Devanagari" w:cs="Adobe Devanagari"/>
                <w:b/>
                <w:bCs/>
                <w:color w:val="202124"/>
                <w:sz w:val="16"/>
                <w:szCs w:val="16"/>
                <w:shd w:val="clear" w:color="auto" w:fill="FFFFFF"/>
              </w:rPr>
              <w:t>vioral therapy</w:t>
            </w:r>
          </w:p>
          <w:p w14:paraId="66C5E0F5" w14:textId="77777777" w:rsidR="00155863" w:rsidRPr="00147BCB" w:rsidRDefault="00155863" w:rsidP="000723F1">
            <w:pPr>
              <w:rPr>
                <w:rFonts w:ascii="Adobe Devanagari" w:hAnsi="Adobe Devanagari" w:cs="Adobe Devanagari"/>
                <w:b/>
                <w:bCs/>
                <w:color w:val="202124"/>
                <w:sz w:val="16"/>
                <w:szCs w:val="16"/>
                <w:shd w:val="clear" w:color="auto" w:fill="FFFFFF"/>
              </w:rPr>
            </w:pPr>
            <w:r w:rsidRPr="00147BCB">
              <w:rPr>
                <w:rFonts w:ascii="Adobe Devanagari" w:hAnsi="Adobe Devanagari" w:cs="Adobe Devanagari"/>
                <w:b/>
                <w:bCs/>
                <w:color w:val="202124"/>
                <w:sz w:val="16"/>
                <w:szCs w:val="16"/>
                <w:shd w:val="clear" w:color="auto" w:fill="FFFFFF"/>
              </w:rPr>
              <w:t>Dialectical behavior therapy</w:t>
            </w:r>
          </w:p>
          <w:p w14:paraId="505409A5" w14:textId="77777777" w:rsidR="00155863" w:rsidRPr="00147BCB" w:rsidRDefault="00155863" w:rsidP="000723F1">
            <w:pPr>
              <w:rPr>
                <w:rFonts w:ascii="Adobe Devanagari" w:hAnsi="Adobe Devanagari" w:cs="Adobe Devanagari"/>
                <w:b/>
                <w:bCs/>
                <w:color w:val="202124"/>
                <w:sz w:val="16"/>
                <w:szCs w:val="16"/>
                <w:shd w:val="clear" w:color="auto" w:fill="FFFFFF"/>
              </w:rPr>
            </w:pPr>
          </w:p>
        </w:tc>
        <w:tc>
          <w:tcPr>
            <w:tcW w:w="3817" w:type="dxa"/>
          </w:tcPr>
          <w:p w14:paraId="4302D555" w14:textId="77777777" w:rsidR="000B3E8B" w:rsidRPr="00147BCB" w:rsidRDefault="000B3E8B"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https://www.mayoclinic.org/</w:t>
            </w:r>
          </w:p>
        </w:tc>
      </w:tr>
      <w:tr w:rsidR="004A4363" w:rsidRPr="00147BCB" w14:paraId="516FDF3A" w14:textId="77777777" w:rsidTr="007C1EFA">
        <w:tc>
          <w:tcPr>
            <w:tcW w:w="2327" w:type="dxa"/>
          </w:tcPr>
          <w:p w14:paraId="61AD62EF"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2"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Samsung Medical Center</w:t>
              </w:r>
            </w:hyperlink>
          </w:p>
          <w:p w14:paraId="53B94E2E"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06F90F02"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Seoul,</w:t>
            </w:r>
          </w:p>
          <w:p w14:paraId="1BC18078"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South Korea</w:t>
            </w:r>
          </w:p>
        </w:tc>
        <w:tc>
          <w:tcPr>
            <w:tcW w:w="3975" w:type="dxa"/>
          </w:tcPr>
          <w:p w14:paraId="696A2CAB" w14:textId="77777777" w:rsidR="00155863" w:rsidRPr="00147BCB" w:rsidRDefault="0015586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Allergic medecine</w:t>
            </w:r>
          </w:p>
          <w:p w14:paraId="29409B5A" w14:textId="77777777" w:rsidR="00155863" w:rsidRPr="00147BCB" w:rsidRDefault="0015586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Anesthesiology and pain medecine</w:t>
            </w:r>
          </w:p>
          <w:p w14:paraId="2E948F82" w14:textId="77777777" w:rsidR="00155863" w:rsidRPr="00147BCB" w:rsidRDefault="0015586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Therapy of brain tumors</w:t>
            </w:r>
          </w:p>
          <w:p w14:paraId="14523077" w14:textId="77777777" w:rsidR="00155863" w:rsidRPr="00147BCB" w:rsidRDefault="0015586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Cerebrovascular diseases treatment</w:t>
            </w:r>
          </w:p>
          <w:p w14:paraId="301A0E96" w14:textId="77777777" w:rsidR="00155863" w:rsidRPr="00147BCB" w:rsidRDefault="0015586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Pediatric neurological diseases treatment</w:t>
            </w:r>
          </w:p>
          <w:p w14:paraId="72AE63A9" w14:textId="77777777" w:rsidR="00155863" w:rsidRPr="00147BCB" w:rsidRDefault="0015586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Pediatric oncology proton therapy</w:t>
            </w:r>
          </w:p>
          <w:p w14:paraId="27323C10" w14:textId="77777777" w:rsidR="00155863" w:rsidRPr="00147BCB" w:rsidRDefault="00155863" w:rsidP="000723F1">
            <w:pPr>
              <w:rPr>
                <w:rFonts w:ascii="Adobe Devanagari" w:hAnsi="Adobe Devanagari" w:cs="Adobe Devanagari"/>
                <w:color w:val="0D0D0D" w:themeColor="text1" w:themeTint="F2"/>
                <w:sz w:val="16"/>
                <w:szCs w:val="16"/>
              </w:rPr>
            </w:pPr>
          </w:p>
          <w:p w14:paraId="4D36FA6B" w14:textId="77777777" w:rsidR="00155863" w:rsidRPr="00147BCB" w:rsidRDefault="00155863" w:rsidP="000723F1">
            <w:pPr>
              <w:rPr>
                <w:rFonts w:ascii="Adobe Devanagari" w:hAnsi="Adobe Devanagari" w:cs="Adobe Devanagari"/>
                <w:color w:val="0D0D0D" w:themeColor="text1" w:themeTint="F2"/>
                <w:sz w:val="16"/>
                <w:szCs w:val="16"/>
              </w:rPr>
            </w:pPr>
          </w:p>
          <w:p w14:paraId="5131B516" w14:textId="77777777" w:rsidR="00155863" w:rsidRPr="00147BCB" w:rsidRDefault="00155863" w:rsidP="000723F1">
            <w:pPr>
              <w:rPr>
                <w:rFonts w:ascii="Adobe Devanagari" w:hAnsi="Adobe Devanagari" w:cs="Adobe Devanagari"/>
                <w:color w:val="0D0D0D" w:themeColor="text1" w:themeTint="F2"/>
                <w:sz w:val="16"/>
                <w:szCs w:val="16"/>
              </w:rPr>
            </w:pPr>
          </w:p>
        </w:tc>
        <w:tc>
          <w:tcPr>
            <w:tcW w:w="3817" w:type="dxa"/>
          </w:tcPr>
          <w:p w14:paraId="7AFCDB24" w14:textId="77777777" w:rsidR="000B3E8B" w:rsidRPr="00147BCB" w:rsidRDefault="000B3E8B"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https://www.samsunghospital.com/</w:t>
            </w:r>
          </w:p>
        </w:tc>
      </w:tr>
      <w:tr w:rsidR="004A4363" w:rsidRPr="00147BCB" w14:paraId="5276203A" w14:textId="77777777" w:rsidTr="007C1EFA">
        <w:tc>
          <w:tcPr>
            <w:tcW w:w="2327" w:type="dxa"/>
          </w:tcPr>
          <w:p w14:paraId="4BD38451"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3"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Asan Medical Center</w:t>
              </w:r>
            </w:hyperlink>
          </w:p>
          <w:p w14:paraId="0C8805E0"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59560BCF"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Seoul</w:t>
            </w:r>
          </w:p>
          <w:p w14:paraId="550FEF32"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South Korea</w:t>
            </w:r>
          </w:p>
        </w:tc>
        <w:tc>
          <w:tcPr>
            <w:tcW w:w="3975" w:type="dxa"/>
          </w:tcPr>
          <w:p w14:paraId="5F5839B0" w14:textId="77777777" w:rsidR="000B3E8B" w:rsidRPr="00147BCB" w:rsidRDefault="009A687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24292F"/>
                <w:sz w:val="16"/>
                <w:szCs w:val="16"/>
                <w:shd w:val="clear" w:color="auto" w:fill="FFFFFF"/>
              </w:rPr>
              <w:t>Diabetes and Endocrinology, Emergency Medical Services, Endoscopy and Endoscopic Surgery, Health Promotion, Hereditary Breast and Ovarian Cancer, Hospital Infection Control, Human Tissue Restoration, Innovation in Medical Education and Health Sciences, Liver Cancer, Medical Innovation, Medical Technology and Innovation, Medical Ultrasound and Image, Occupational and Environmental Medicine, Perinatal Medicine, Preventive Medicine, Pulmonary Hypertension, Rare Diseases, Stroke, Systems and Synthetic Medicine, Child and Adolescent Psychiatry, Children's Cancer, Colorectal Cancer, Dental, Dermatology, Digestive Disease, Emergency, Gastroenterology, General Surgery, Heart Failure, Hematology, Infectious Diseases, Intensive Care Unit, Internal Medicine, Joint, Kidney Cancer, Liver Cancer, Liver Transplantation, Lung Cancer, Medical Genetics, Medical Oncology, Minimally Invasive and Robotic Surgery, Neurology, Neurosurgery, Nuclear Medicine, Obstetrics and Gynecology, Occupational Medicine, Ophthalmology</w:t>
            </w:r>
            <w:r w:rsidR="00894722" w:rsidRPr="00147BCB">
              <w:rPr>
                <w:rFonts w:ascii="Adobe Devanagari" w:hAnsi="Adobe Devanagari" w:cs="Adobe Devanagari"/>
                <w:color w:val="24292F"/>
                <w:sz w:val="16"/>
                <w:szCs w:val="16"/>
                <w:shd w:val="clear" w:color="auto" w:fill="FFFFFF"/>
              </w:rPr>
              <w:t>cr</w:t>
            </w:r>
          </w:p>
        </w:tc>
        <w:tc>
          <w:tcPr>
            <w:tcW w:w="3817" w:type="dxa"/>
          </w:tcPr>
          <w:p w14:paraId="56A9FDB0" w14:textId="77777777" w:rsidR="000B3E8B" w:rsidRPr="00147BCB" w:rsidRDefault="00597351"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https://eng.amc.seoul.kr/</w:t>
            </w:r>
          </w:p>
        </w:tc>
      </w:tr>
      <w:tr w:rsidR="004A4363" w:rsidRPr="00147BCB" w14:paraId="128F82CE" w14:textId="77777777" w:rsidTr="007C1EFA">
        <w:tc>
          <w:tcPr>
            <w:tcW w:w="2327" w:type="dxa"/>
          </w:tcPr>
          <w:p w14:paraId="18BF425D"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4"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The Johns Hopkins Hospital</w:t>
              </w:r>
            </w:hyperlink>
          </w:p>
          <w:p w14:paraId="7C61B5D6"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4B89BA98"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Baltimore, MD</w:t>
            </w:r>
          </w:p>
          <w:p w14:paraId="7DC829C3"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02F72829" w14:textId="77777777" w:rsidR="000B3E8B" w:rsidRPr="00147BCB" w:rsidRDefault="0015586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Cardiac surgery</w:t>
            </w:r>
          </w:p>
          <w:p w14:paraId="5ECC6C5B" w14:textId="77777777" w:rsidR="00155863"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Urological care</w:t>
            </w:r>
          </w:p>
          <w:p w14:paraId="6365D97E"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Bladder cancer treatment</w:t>
            </w:r>
          </w:p>
          <w:p w14:paraId="55559FF9"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Bladder dysfunction treatment</w:t>
            </w:r>
          </w:p>
          <w:p w14:paraId="50E6EE32"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Adrenal tumors treatment</w:t>
            </w:r>
          </w:p>
          <w:p w14:paraId="464CCCBB"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Benign prostatic hyperplasia treatment</w:t>
            </w:r>
          </w:p>
          <w:p w14:paraId="0B56F03D"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Erectille dysfunction treatment</w:t>
            </w:r>
          </w:p>
          <w:p w14:paraId="214B0085"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Kidney and bladder stones treatment</w:t>
            </w:r>
          </w:p>
          <w:p w14:paraId="555FB62C"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Kidney cancer</w:t>
            </w:r>
          </w:p>
          <w:p w14:paraId="53DC973E"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Kidney cysts treatments</w:t>
            </w:r>
          </w:p>
          <w:p w14:paraId="50A2F685"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Kidney donation</w:t>
            </w:r>
          </w:p>
          <w:p w14:paraId="16D833B8"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Neurourology</w:t>
            </w:r>
          </w:p>
          <w:p w14:paraId="7F44E6CB"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Pediatric and transitionql urology</w:t>
            </w:r>
          </w:p>
          <w:p w14:paraId="1156E87E"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Prosthetic urology treatment</w:t>
            </w:r>
          </w:p>
          <w:p w14:paraId="4E21EF3B"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Reconstructive urology</w:t>
            </w:r>
          </w:p>
          <w:p w14:paraId="06E392E3"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Testicular cancer treatment</w:t>
            </w:r>
          </w:p>
          <w:p w14:paraId="6386C9E2" w14:textId="77777777" w:rsidR="0054165A" w:rsidRPr="00147BCB" w:rsidRDefault="0054165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Upper tract urothelial carcinoma treatment</w:t>
            </w:r>
          </w:p>
          <w:p w14:paraId="44FBBE84" w14:textId="77777777" w:rsidR="0054165A" w:rsidRPr="00147BCB" w:rsidRDefault="0054165A" w:rsidP="000723F1">
            <w:pPr>
              <w:rPr>
                <w:rFonts w:ascii="Adobe Devanagari" w:hAnsi="Adobe Devanagari" w:cs="Adobe Devanagari"/>
                <w:color w:val="0D0D0D" w:themeColor="text1" w:themeTint="F2"/>
                <w:sz w:val="16"/>
                <w:szCs w:val="16"/>
              </w:rPr>
            </w:pPr>
          </w:p>
        </w:tc>
        <w:tc>
          <w:tcPr>
            <w:tcW w:w="3817" w:type="dxa"/>
          </w:tcPr>
          <w:p w14:paraId="08C89883" w14:textId="77777777" w:rsidR="000B3E8B" w:rsidRPr="00147BCB" w:rsidRDefault="00597351"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https://www.hopkinsmedicine.org/</w:t>
            </w:r>
          </w:p>
        </w:tc>
      </w:tr>
      <w:tr w:rsidR="004A4363" w:rsidRPr="00147BCB" w14:paraId="0E3711C2" w14:textId="77777777" w:rsidTr="007C1EFA">
        <w:tc>
          <w:tcPr>
            <w:tcW w:w="2327" w:type="dxa"/>
          </w:tcPr>
          <w:p w14:paraId="2699C891"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5"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The Princess Margaret Cancer Centre</w:t>
              </w:r>
            </w:hyperlink>
          </w:p>
          <w:p w14:paraId="74B03133"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265C5928"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Toronto,</w:t>
            </w:r>
          </w:p>
          <w:p w14:paraId="3FD50F19"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Canada</w:t>
            </w:r>
          </w:p>
        </w:tc>
        <w:tc>
          <w:tcPr>
            <w:tcW w:w="3975" w:type="dxa"/>
          </w:tcPr>
          <w:p w14:paraId="6BB11B6E" w14:textId="77777777" w:rsidR="000B3E8B" w:rsidRPr="00147BCB" w:rsidRDefault="00DD03D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Chemotherapy</w:t>
            </w:r>
          </w:p>
          <w:p w14:paraId="047633A4" w14:textId="77777777" w:rsidR="00DD03DB" w:rsidRPr="00147BCB" w:rsidRDefault="00DD03D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therapy</w:t>
            </w:r>
          </w:p>
          <w:p w14:paraId="45A7C49D" w14:textId="77777777" w:rsidR="00DD03DB" w:rsidRPr="00147BCB" w:rsidRDefault="00DD03D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p>
          <w:p w14:paraId="502E910D" w14:textId="77777777" w:rsidR="00DD03DB" w:rsidRPr="00147BCB" w:rsidRDefault="00DD03D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Hepatobiliary oncology</w:t>
            </w:r>
          </w:p>
          <w:p w14:paraId="257F8DA5" w14:textId="77777777" w:rsidR="00DD03DB" w:rsidRPr="00147BCB" w:rsidRDefault="00DD03D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Spine surgery</w:t>
            </w:r>
          </w:p>
          <w:p w14:paraId="2969B854" w14:textId="77777777" w:rsidR="00DD03DB" w:rsidRPr="00147BCB" w:rsidRDefault="00DD03DB" w:rsidP="000723F1">
            <w:pPr>
              <w:rPr>
                <w:rFonts w:ascii="Adobe Devanagari" w:hAnsi="Adobe Devanagari" w:cs="Adobe Devanagari"/>
                <w:color w:val="0D0D0D" w:themeColor="text1" w:themeTint="F2"/>
                <w:sz w:val="16"/>
                <w:szCs w:val="16"/>
              </w:rPr>
            </w:pPr>
          </w:p>
        </w:tc>
        <w:tc>
          <w:tcPr>
            <w:tcW w:w="3817" w:type="dxa"/>
          </w:tcPr>
          <w:p w14:paraId="57D129A2" w14:textId="77777777" w:rsidR="000B3E8B" w:rsidRPr="00147BCB" w:rsidRDefault="00597351"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https://www.uhn.ca/</w:t>
            </w:r>
          </w:p>
        </w:tc>
      </w:tr>
      <w:tr w:rsidR="004A4363" w:rsidRPr="00147BCB" w14:paraId="1123B704" w14:textId="77777777" w:rsidTr="007C1EFA">
        <w:tc>
          <w:tcPr>
            <w:tcW w:w="2327" w:type="dxa"/>
          </w:tcPr>
          <w:p w14:paraId="71B0F426"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6"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National Cancer Center Hospital</w:t>
              </w:r>
            </w:hyperlink>
          </w:p>
          <w:p w14:paraId="2C934A3F"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299410DB"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Tokyo,</w:t>
            </w:r>
          </w:p>
          <w:p w14:paraId="30575D5A"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Japan</w:t>
            </w:r>
          </w:p>
        </w:tc>
        <w:tc>
          <w:tcPr>
            <w:tcW w:w="3975" w:type="dxa"/>
          </w:tcPr>
          <w:p w14:paraId="22A51D97" w14:textId="77777777" w:rsidR="000B3E8B" w:rsidRPr="00147BCB" w:rsidRDefault="00DD03D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p w14:paraId="336CDFCE" w14:textId="77777777" w:rsidR="00DD03DB" w:rsidRPr="00147BCB" w:rsidRDefault="00DD03D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Chemotherapy</w:t>
            </w:r>
          </w:p>
          <w:p w14:paraId="72D2B348" w14:textId="77777777" w:rsidR="00DD03DB" w:rsidRPr="00147BCB" w:rsidRDefault="00DD03D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therapy</w:t>
            </w:r>
          </w:p>
          <w:p w14:paraId="1834BC02" w14:textId="77777777" w:rsidR="00DD03DB" w:rsidRPr="00147BCB" w:rsidRDefault="00DD03D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Hormone therapy</w:t>
            </w:r>
          </w:p>
        </w:tc>
        <w:tc>
          <w:tcPr>
            <w:tcW w:w="3817" w:type="dxa"/>
          </w:tcPr>
          <w:p w14:paraId="3A1D4D1A" w14:textId="77777777" w:rsidR="000B3E8B" w:rsidRPr="00147BCB" w:rsidRDefault="00597351"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https://www.ncc.go.jp/</w:t>
            </w:r>
          </w:p>
        </w:tc>
      </w:tr>
      <w:tr w:rsidR="004A4363" w:rsidRPr="00147BCB" w14:paraId="39671CD1" w14:textId="77777777" w:rsidTr="007C1EFA">
        <w:tc>
          <w:tcPr>
            <w:tcW w:w="2327" w:type="dxa"/>
          </w:tcPr>
          <w:p w14:paraId="2230BC64"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7"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The Royal Marsden Hospital - London</w:t>
              </w:r>
            </w:hyperlink>
          </w:p>
          <w:p w14:paraId="42B81B0D"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2BF28995"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London,</w:t>
            </w:r>
          </w:p>
          <w:p w14:paraId="1294D407"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Kingdom</w:t>
            </w:r>
          </w:p>
        </w:tc>
        <w:tc>
          <w:tcPr>
            <w:tcW w:w="3975" w:type="dxa"/>
          </w:tcPr>
          <w:p w14:paraId="7296BB2D" w14:textId="77777777" w:rsidR="000B3E8B"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Chemotherapy</w:t>
            </w:r>
          </w:p>
          <w:p w14:paraId="1B9794C0" w14:textId="77777777" w:rsidR="005615ED"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Medical oncology</w:t>
            </w:r>
          </w:p>
          <w:p w14:paraId="213256B4" w14:textId="77777777" w:rsidR="005615ED"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 and radiotherapy</w:t>
            </w:r>
          </w:p>
          <w:p w14:paraId="2334FFC6" w14:textId="77777777" w:rsidR="005615ED"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Surgeon</w:t>
            </w:r>
          </w:p>
          <w:p w14:paraId="4345143D" w14:textId="77777777" w:rsidR="005615ED"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Haematologist</w:t>
            </w:r>
          </w:p>
          <w:p w14:paraId="4C2642AC" w14:textId="77777777" w:rsidR="005615ED"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Pathologist</w:t>
            </w:r>
          </w:p>
          <w:p w14:paraId="72D8AA81" w14:textId="77777777" w:rsidR="005615ED"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Specialist nurse</w:t>
            </w:r>
          </w:p>
          <w:p w14:paraId="7D1217E3" w14:textId="77777777" w:rsidR="005615ED"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Radioisotope therapy</w:t>
            </w:r>
          </w:p>
          <w:p w14:paraId="3A2B5793" w14:textId="77777777" w:rsidR="005615ED"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tc>
        <w:tc>
          <w:tcPr>
            <w:tcW w:w="3817" w:type="dxa"/>
          </w:tcPr>
          <w:p w14:paraId="2BCB82D6" w14:textId="77777777" w:rsidR="000B3E8B" w:rsidRPr="00147BCB" w:rsidRDefault="00597351"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https://www.royalmarsden.nhs.uk/</w:t>
            </w:r>
          </w:p>
        </w:tc>
      </w:tr>
      <w:tr w:rsidR="004A4363" w:rsidRPr="00147BCB" w14:paraId="510BD36A" w14:textId="77777777" w:rsidTr="007C1EFA">
        <w:tc>
          <w:tcPr>
            <w:tcW w:w="2327" w:type="dxa"/>
          </w:tcPr>
          <w:p w14:paraId="43C945EF"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8"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IEO - Istituto Europeo di Oncologia</w:t>
              </w:r>
            </w:hyperlink>
          </w:p>
          <w:p w14:paraId="1B8CAAA8"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7E7BB7C8"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lastRenderedPageBreak/>
              <w:t>Milan,</w:t>
            </w:r>
          </w:p>
          <w:p w14:paraId="6B46822B"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Italy</w:t>
            </w:r>
          </w:p>
        </w:tc>
        <w:tc>
          <w:tcPr>
            <w:tcW w:w="3975" w:type="dxa"/>
          </w:tcPr>
          <w:p w14:paraId="0AFC980C" w14:textId="77777777" w:rsidR="000B3E8B"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p>
          <w:p w14:paraId="1761B18B" w14:textId="77777777" w:rsidR="005615ED"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p w14:paraId="19E4E948" w14:textId="77777777" w:rsidR="005615ED" w:rsidRPr="00147BCB" w:rsidRDefault="005615E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Cardiology</w:t>
            </w:r>
          </w:p>
          <w:p w14:paraId="7DD62314" w14:textId="77777777" w:rsidR="005615ED" w:rsidRPr="00147BCB" w:rsidRDefault="005615ED" w:rsidP="000723F1">
            <w:pPr>
              <w:rPr>
                <w:rFonts w:ascii="Adobe Devanagari" w:hAnsi="Adobe Devanagari" w:cs="Adobe Devanagari"/>
                <w:color w:val="0D0D0D" w:themeColor="text1" w:themeTint="F2"/>
                <w:sz w:val="16"/>
                <w:szCs w:val="16"/>
              </w:rPr>
            </w:pPr>
          </w:p>
        </w:tc>
        <w:tc>
          <w:tcPr>
            <w:tcW w:w="3817" w:type="dxa"/>
          </w:tcPr>
          <w:p w14:paraId="1B0CB1C0" w14:textId="77777777" w:rsidR="000B3E8B" w:rsidRPr="00147BCB" w:rsidRDefault="00597351"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https://www.ieo.it/</w:t>
            </w:r>
          </w:p>
        </w:tc>
      </w:tr>
      <w:tr w:rsidR="004A4363" w:rsidRPr="00147BCB" w14:paraId="1565E703" w14:textId="77777777" w:rsidTr="007C1EFA">
        <w:tc>
          <w:tcPr>
            <w:tcW w:w="2327" w:type="dxa"/>
          </w:tcPr>
          <w:p w14:paraId="4DBA59FB"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9"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Charité - Universitätsmedizin Berlin</w:t>
              </w:r>
            </w:hyperlink>
          </w:p>
          <w:p w14:paraId="011ACF2C"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7C8A8E6B"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Berlin,</w:t>
            </w:r>
          </w:p>
          <w:p w14:paraId="6A868AFE"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Germany</w:t>
            </w:r>
          </w:p>
        </w:tc>
        <w:tc>
          <w:tcPr>
            <w:tcW w:w="3975" w:type="dxa"/>
          </w:tcPr>
          <w:p w14:paraId="468F1BD9" w14:textId="77777777" w:rsidR="000B3E8B" w:rsidRPr="00147BCB" w:rsidRDefault="00B1791E"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Neurology</w:t>
            </w:r>
          </w:p>
          <w:p w14:paraId="7B2C2B0C" w14:textId="77777777" w:rsidR="00B1791E" w:rsidRPr="00147BCB" w:rsidRDefault="00B1791E"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p>
          <w:p w14:paraId="687C55AE" w14:textId="77777777" w:rsidR="00B1791E" w:rsidRPr="00147BCB" w:rsidRDefault="00E4726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Cardiology and cardiovascular medecine</w:t>
            </w:r>
          </w:p>
          <w:p w14:paraId="04EFEAD4" w14:textId="77777777" w:rsidR="00E4726F" w:rsidRPr="00147BCB" w:rsidRDefault="00E4726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NeurocureBregenerative therapy</w:t>
            </w:r>
          </w:p>
          <w:p w14:paraId="031068BD" w14:textId="77777777" w:rsidR="00E4726F" w:rsidRPr="00147BCB" w:rsidRDefault="00E4726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Integrative oncology</w:t>
            </w:r>
          </w:p>
          <w:p w14:paraId="278EC419" w14:textId="77777777" w:rsidR="00E4726F" w:rsidRPr="00147BCB" w:rsidRDefault="00E4726F" w:rsidP="000723F1">
            <w:pPr>
              <w:rPr>
                <w:rFonts w:ascii="Adobe Devanagari" w:hAnsi="Adobe Devanagari" w:cs="Adobe Devanagari"/>
                <w:color w:val="0D0D0D" w:themeColor="text1" w:themeTint="F2"/>
                <w:sz w:val="16"/>
                <w:szCs w:val="16"/>
              </w:rPr>
            </w:pPr>
          </w:p>
        </w:tc>
        <w:tc>
          <w:tcPr>
            <w:tcW w:w="3817" w:type="dxa"/>
          </w:tcPr>
          <w:p w14:paraId="2B05B7B8" w14:textId="77777777" w:rsidR="000B3E8B" w:rsidRPr="00147BCB" w:rsidRDefault="0011508D"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https://cccc.charite.de/</w:t>
            </w:r>
          </w:p>
        </w:tc>
      </w:tr>
      <w:tr w:rsidR="004A4363" w:rsidRPr="00147BCB" w14:paraId="415A0A7A" w14:textId="77777777" w:rsidTr="007C1EFA">
        <w:tc>
          <w:tcPr>
            <w:tcW w:w="2327" w:type="dxa"/>
          </w:tcPr>
          <w:p w14:paraId="015C176A"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20"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Massachusetts General Hospital</w:t>
              </w:r>
            </w:hyperlink>
          </w:p>
          <w:p w14:paraId="44FAEF43"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69B9A831"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Boston, MA</w:t>
            </w:r>
          </w:p>
          <w:p w14:paraId="127656B7"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60E96812" w14:textId="77777777" w:rsidR="000B3E8B" w:rsidRPr="00147BCB" w:rsidRDefault="001A6604"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24292F"/>
                <w:sz w:val="16"/>
                <w:szCs w:val="16"/>
                <w:shd w:val="clear" w:color="auto" w:fill="F6F8FA"/>
              </w:rPr>
              <w:t>Cardiology, gastroenterology, neurology, oncology</w:t>
            </w:r>
            <w:r w:rsidR="00E4726F" w:rsidRPr="00147BCB">
              <w:rPr>
                <w:rFonts w:ascii="Adobe Devanagari" w:hAnsi="Adobe Devanagari" w:cs="Adobe Devanagari"/>
                <w:color w:val="24292F"/>
                <w:sz w:val="16"/>
                <w:szCs w:val="16"/>
                <w:shd w:val="clear" w:color="auto" w:fill="F6F8FA"/>
              </w:rPr>
              <w:t> ,psychiatric care,</w:t>
            </w:r>
          </w:p>
        </w:tc>
        <w:tc>
          <w:tcPr>
            <w:tcW w:w="3817" w:type="dxa"/>
          </w:tcPr>
          <w:p w14:paraId="754A6037" w14:textId="77777777" w:rsidR="000B3E8B" w:rsidRPr="00147BCB" w:rsidRDefault="0011508D"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https://www.massgeneral.org/</w:t>
            </w:r>
          </w:p>
        </w:tc>
      </w:tr>
      <w:tr w:rsidR="004A4363" w:rsidRPr="00147BCB" w14:paraId="5792FE5F" w14:textId="77777777" w:rsidTr="007C1EFA">
        <w:tc>
          <w:tcPr>
            <w:tcW w:w="2327" w:type="dxa"/>
          </w:tcPr>
          <w:p w14:paraId="3650C4C2"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21"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Seoul National University Hospital</w:t>
              </w:r>
            </w:hyperlink>
          </w:p>
          <w:p w14:paraId="53992988"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35DB2531"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Seoul,</w:t>
            </w:r>
          </w:p>
          <w:p w14:paraId="332E9A06"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South Korea</w:t>
            </w:r>
          </w:p>
        </w:tc>
        <w:tc>
          <w:tcPr>
            <w:tcW w:w="3975" w:type="dxa"/>
          </w:tcPr>
          <w:p w14:paraId="1DD7AE20" w14:textId="77777777" w:rsidR="000B3E8B" w:rsidRPr="00147BCB" w:rsidRDefault="00E4726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Internal medecine</w:t>
            </w:r>
          </w:p>
          <w:p w14:paraId="763FC236" w14:textId="77777777" w:rsidR="00E4726F" w:rsidRPr="00147BCB" w:rsidRDefault="00E4726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General surgery</w:t>
            </w:r>
          </w:p>
          <w:p w14:paraId="070A817D" w14:textId="77777777" w:rsidR="00E4726F" w:rsidRPr="00147BCB" w:rsidRDefault="00E4726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Orthopedic surgery</w:t>
            </w:r>
          </w:p>
          <w:p w14:paraId="3916533B" w14:textId="77777777" w:rsidR="00E4726F" w:rsidRPr="00147BCB" w:rsidRDefault="00E4726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Otorhinolaryngology</w:t>
            </w:r>
          </w:p>
          <w:p w14:paraId="2883C877" w14:textId="77777777" w:rsidR="00E4726F" w:rsidRPr="00147BCB" w:rsidRDefault="00E4726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Neuropsychiatry</w:t>
            </w:r>
          </w:p>
          <w:p w14:paraId="62AE4263" w14:textId="77777777" w:rsidR="00E4726F" w:rsidRPr="00147BCB" w:rsidRDefault="00E4726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Ophthalmology</w:t>
            </w:r>
          </w:p>
          <w:p w14:paraId="5235C2E7" w14:textId="77777777" w:rsidR="00E4726F" w:rsidRPr="00147BCB" w:rsidRDefault="006428A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Dermatology</w:t>
            </w:r>
          </w:p>
          <w:p w14:paraId="73830A2E" w14:textId="77777777" w:rsidR="006428A3" w:rsidRPr="00147BCB" w:rsidRDefault="006428A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Gynecology</w:t>
            </w:r>
          </w:p>
          <w:p w14:paraId="052A86FE" w14:textId="77777777" w:rsidR="006428A3" w:rsidRPr="00147BCB" w:rsidRDefault="006428A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Dentistry</w:t>
            </w:r>
          </w:p>
          <w:p w14:paraId="4B89708D" w14:textId="77777777" w:rsidR="006428A3" w:rsidRPr="00147BCB" w:rsidRDefault="006428A3" w:rsidP="000723F1">
            <w:pPr>
              <w:rPr>
                <w:rFonts w:ascii="Adobe Devanagari" w:hAnsi="Adobe Devanagari" w:cs="Adobe Devanagari"/>
                <w:color w:val="0D0D0D" w:themeColor="text1" w:themeTint="F2"/>
                <w:sz w:val="16"/>
                <w:szCs w:val="16"/>
              </w:rPr>
            </w:pPr>
          </w:p>
        </w:tc>
        <w:tc>
          <w:tcPr>
            <w:tcW w:w="3817" w:type="dxa"/>
          </w:tcPr>
          <w:p w14:paraId="72AFA67D" w14:textId="77777777" w:rsidR="000B3E8B" w:rsidRPr="00147BCB" w:rsidRDefault="0011508D"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http://www.snuh.org/</w:t>
            </w:r>
          </w:p>
        </w:tc>
      </w:tr>
      <w:tr w:rsidR="004A4363" w:rsidRPr="00147BCB" w14:paraId="46A3B3B6" w14:textId="77777777" w:rsidTr="007C1EFA">
        <w:tc>
          <w:tcPr>
            <w:tcW w:w="2327" w:type="dxa"/>
          </w:tcPr>
          <w:p w14:paraId="3D35712E"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22"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Hospital Israelita Albert Einstein</w:t>
              </w:r>
            </w:hyperlink>
          </w:p>
          <w:p w14:paraId="4643D66A"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33857F25"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Sao Paulo,</w:t>
            </w:r>
          </w:p>
          <w:p w14:paraId="236B71BB"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Brazil</w:t>
            </w:r>
          </w:p>
        </w:tc>
        <w:tc>
          <w:tcPr>
            <w:tcW w:w="3975" w:type="dxa"/>
          </w:tcPr>
          <w:p w14:paraId="6BF6CAC1" w14:textId="77777777" w:rsidR="000B3E8B" w:rsidRPr="00147BCB" w:rsidRDefault="006428A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r w:rsidR="00C659AC" w:rsidRPr="00147BCB">
              <w:rPr>
                <w:rFonts w:ascii="Adobe Devanagari" w:hAnsi="Adobe Devanagari" w:cs="Adobe Devanagari"/>
                <w:color w:val="0D0D0D" w:themeColor="text1" w:themeTint="F2"/>
                <w:sz w:val="16"/>
                <w:szCs w:val="16"/>
              </w:rPr>
              <w:t xml:space="preserve"> and hematology</w:t>
            </w:r>
          </w:p>
          <w:p w14:paraId="75CD3450" w14:textId="77777777" w:rsidR="006428A3" w:rsidRPr="00147BCB" w:rsidRDefault="006428A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Robotic Surgery</w:t>
            </w:r>
          </w:p>
          <w:p w14:paraId="5C5CD7F9" w14:textId="77777777" w:rsidR="00C659AC" w:rsidRPr="00147BCB" w:rsidRDefault="00C659A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Cardiology</w:t>
            </w:r>
          </w:p>
          <w:p w14:paraId="70D64F7C" w14:textId="77777777" w:rsidR="006428A3" w:rsidRPr="00147BCB" w:rsidRDefault="00C659A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Neurology</w:t>
            </w:r>
          </w:p>
          <w:p w14:paraId="68B434B1" w14:textId="77777777" w:rsidR="00C659AC" w:rsidRPr="00147BCB" w:rsidRDefault="00C659A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Orthopedics and rheumatology</w:t>
            </w:r>
          </w:p>
          <w:p w14:paraId="645652D3" w14:textId="77777777" w:rsidR="00C659AC" w:rsidRPr="00147BCB" w:rsidRDefault="00C659AC" w:rsidP="000723F1">
            <w:pPr>
              <w:rPr>
                <w:rFonts w:ascii="Adobe Devanagari" w:hAnsi="Adobe Devanagari" w:cs="Adobe Devanagari"/>
                <w:color w:val="0D0D0D" w:themeColor="text1" w:themeTint="F2"/>
                <w:sz w:val="16"/>
                <w:szCs w:val="16"/>
              </w:rPr>
            </w:pPr>
          </w:p>
        </w:tc>
        <w:tc>
          <w:tcPr>
            <w:tcW w:w="3817" w:type="dxa"/>
          </w:tcPr>
          <w:p w14:paraId="5EB45167" w14:textId="77777777" w:rsidR="000B3E8B" w:rsidRPr="00147BCB" w:rsidRDefault="0011508D"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https://www.einstein.br/</w:t>
            </w:r>
          </w:p>
        </w:tc>
      </w:tr>
      <w:tr w:rsidR="004A4363" w:rsidRPr="00147BCB" w14:paraId="022E97D6" w14:textId="77777777" w:rsidTr="007C1EFA">
        <w:tc>
          <w:tcPr>
            <w:tcW w:w="2327" w:type="dxa"/>
          </w:tcPr>
          <w:p w14:paraId="1132180C"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23"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Istituto Nazionale dei Tumori</w:t>
              </w:r>
            </w:hyperlink>
          </w:p>
          <w:p w14:paraId="49D15069"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7E06B3FE"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Milan,</w:t>
            </w:r>
          </w:p>
          <w:p w14:paraId="62340E08"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Italy</w:t>
            </w:r>
          </w:p>
        </w:tc>
        <w:tc>
          <w:tcPr>
            <w:tcW w:w="3975" w:type="dxa"/>
          </w:tcPr>
          <w:p w14:paraId="020B455E" w14:textId="77777777" w:rsidR="000B3E8B" w:rsidRPr="00147BCB" w:rsidRDefault="00C659A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p>
          <w:p w14:paraId="0570CF50" w14:textId="77777777" w:rsidR="00C659AC" w:rsidRPr="00147BCB" w:rsidRDefault="00C659A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Oncopsychology</w:t>
            </w:r>
          </w:p>
          <w:p w14:paraId="53CDF154" w14:textId="77777777" w:rsidR="00C659AC" w:rsidRPr="00147BCB" w:rsidRDefault="003A6F5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Transplantology</w:t>
            </w:r>
          </w:p>
          <w:p w14:paraId="1EAFF601" w14:textId="77777777" w:rsidR="003A6F50" w:rsidRPr="00147BCB" w:rsidRDefault="003A6F5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Hematology</w:t>
            </w:r>
          </w:p>
          <w:p w14:paraId="5F7D4E64" w14:textId="77777777" w:rsidR="003A6F50" w:rsidRPr="00147BCB" w:rsidRDefault="003A6F5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Epidemiology</w:t>
            </w:r>
          </w:p>
          <w:p w14:paraId="65353DD9" w14:textId="77777777" w:rsidR="003A6F50" w:rsidRPr="00147BCB" w:rsidRDefault="003A6F50" w:rsidP="000723F1">
            <w:pPr>
              <w:rPr>
                <w:rFonts w:ascii="Adobe Devanagari" w:hAnsi="Adobe Devanagari" w:cs="Adobe Devanagari"/>
                <w:color w:val="0D0D0D" w:themeColor="text1" w:themeTint="F2"/>
                <w:sz w:val="16"/>
                <w:szCs w:val="16"/>
              </w:rPr>
            </w:pPr>
          </w:p>
        </w:tc>
        <w:tc>
          <w:tcPr>
            <w:tcW w:w="3817" w:type="dxa"/>
          </w:tcPr>
          <w:p w14:paraId="4692A0C6" w14:textId="77777777" w:rsidR="000B3E8B" w:rsidRPr="00147BCB" w:rsidRDefault="0011508D"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https://www.istitutotumori.mi.it/</w:t>
            </w:r>
          </w:p>
        </w:tc>
      </w:tr>
      <w:tr w:rsidR="004A4363" w:rsidRPr="00147BCB" w14:paraId="2DE38139" w14:textId="77777777" w:rsidTr="007C1EFA">
        <w:tc>
          <w:tcPr>
            <w:tcW w:w="2327" w:type="dxa"/>
          </w:tcPr>
          <w:p w14:paraId="5083A04B"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24"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Institut Curie</w:t>
              </w:r>
            </w:hyperlink>
          </w:p>
          <w:p w14:paraId="64A935E3"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4A8531BC"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Paris</w:t>
            </w:r>
          </w:p>
          <w:p w14:paraId="72D1E531"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France</w:t>
            </w:r>
          </w:p>
        </w:tc>
        <w:tc>
          <w:tcPr>
            <w:tcW w:w="3975" w:type="dxa"/>
          </w:tcPr>
          <w:p w14:paraId="79527837" w14:textId="77777777" w:rsidR="000B3E8B" w:rsidRPr="00147BCB" w:rsidRDefault="003A6F5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Radiology</w:t>
            </w:r>
          </w:p>
          <w:p w14:paraId="6BDADA14" w14:textId="77777777" w:rsidR="003A6F50" w:rsidRPr="00147BCB" w:rsidRDefault="003A6F5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Radiumtherapy</w:t>
            </w:r>
          </w:p>
          <w:p w14:paraId="45ED1419" w14:textId="77777777" w:rsidR="003A6F50" w:rsidRPr="00147BCB" w:rsidRDefault="003A6F5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Radiobiology</w:t>
            </w:r>
          </w:p>
          <w:p w14:paraId="3328CD0A" w14:textId="77777777" w:rsidR="003A6F50" w:rsidRPr="00147BCB" w:rsidRDefault="003A6F5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Radioactivity</w:t>
            </w:r>
          </w:p>
          <w:p w14:paraId="3F4EB6D3" w14:textId="77777777" w:rsidR="003A6F50" w:rsidRPr="00147BCB" w:rsidRDefault="003A6F50" w:rsidP="000723F1">
            <w:pPr>
              <w:rPr>
                <w:rFonts w:ascii="Adobe Devanagari" w:hAnsi="Adobe Devanagari" w:cs="Adobe Devanagari"/>
                <w:color w:val="0D0D0D" w:themeColor="text1" w:themeTint="F2"/>
                <w:sz w:val="16"/>
                <w:szCs w:val="16"/>
              </w:rPr>
            </w:pPr>
          </w:p>
        </w:tc>
        <w:tc>
          <w:tcPr>
            <w:tcW w:w="3817" w:type="dxa"/>
          </w:tcPr>
          <w:p w14:paraId="49C88D5A" w14:textId="77777777" w:rsidR="000B3E8B" w:rsidRPr="00147BCB" w:rsidRDefault="0011508D"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https://curie.fr/</w:t>
            </w:r>
          </w:p>
        </w:tc>
      </w:tr>
      <w:tr w:rsidR="004A4363" w:rsidRPr="00147BCB" w14:paraId="452E311D" w14:textId="77777777" w:rsidTr="007C1EFA">
        <w:tc>
          <w:tcPr>
            <w:tcW w:w="2327" w:type="dxa"/>
          </w:tcPr>
          <w:p w14:paraId="0BE14525"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25"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Peter MacCallum Cancer Centre</w:t>
              </w:r>
            </w:hyperlink>
          </w:p>
          <w:p w14:paraId="5C266352"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47BD3A8C"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Melbourne,</w:t>
            </w:r>
          </w:p>
          <w:p w14:paraId="417BED11"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Australia</w:t>
            </w:r>
          </w:p>
        </w:tc>
        <w:tc>
          <w:tcPr>
            <w:tcW w:w="3975" w:type="dxa"/>
          </w:tcPr>
          <w:p w14:paraId="4A4287B5" w14:textId="77777777" w:rsidR="000B3E8B" w:rsidRPr="00147BCB" w:rsidRDefault="0085540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p>
          <w:p w14:paraId="755CFF1F" w14:textId="77777777" w:rsidR="0085540B" w:rsidRPr="00147BCB" w:rsidRDefault="0085540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Radiotherapy</w:t>
            </w:r>
          </w:p>
          <w:p w14:paraId="0BB43656" w14:textId="77777777" w:rsidR="0085540B" w:rsidRPr="00147BCB" w:rsidRDefault="007D69B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Cancer surgery</w:t>
            </w:r>
          </w:p>
          <w:p w14:paraId="1B952E47" w14:textId="77777777" w:rsidR="007D69B0" w:rsidRPr="00147BCB" w:rsidRDefault="007D69B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Haematological treatments</w:t>
            </w:r>
          </w:p>
          <w:p w14:paraId="451D13A3" w14:textId="77777777" w:rsidR="007D69B0" w:rsidRPr="00147BCB" w:rsidRDefault="007D69B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Medical oncology</w:t>
            </w:r>
          </w:p>
          <w:p w14:paraId="078736C0" w14:textId="77777777" w:rsidR="007D69B0" w:rsidRPr="00147BCB" w:rsidRDefault="007D69B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therapy</w:t>
            </w:r>
          </w:p>
          <w:p w14:paraId="694C11C1" w14:textId="77777777" w:rsidR="007D69B0" w:rsidRPr="00147BCB" w:rsidRDefault="007D69B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Psychosocial oncology</w:t>
            </w:r>
          </w:p>
          <w:p w14:paraId="2652072F" w14:textId="77777777" w:rsidR="007D69B0" w:rsidRPr="00147BCB" w:rsidRDefault="007D69B0"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Dental oncology</w:t>
            </w:r>
          </w:p>
          <w:p w14:paraId="33EA6965" w14:textId="77777777" w:rsidR="007D69B0" w:rsidRPr="00147BCB" w:rsidRDefault="007D69B0" w:rsidP="000723F1">
            <w:pPr>
              <w:rPr>
                <w:rFonts w:ascii="Adobe Devanagari" w:hAnsi="Adobe Devanagari" w:cs="Adobe Devanagari"/>
                <w:color w:val="0D0D0D" w:themeColor="text1" w:themeTint="F2"/>
                <w:sz w:val="16"/>
                <w:szCs w:val="16"/>
              </w:rPr>
            </w:pPr>
          </w:p>
        </w:tc>
        <w:tc>
          <w:tcPr>
            <w:tcW w:w="3817" w:type="dxa"/>
          </w:tcPr>
          <w:p w14:paraId="42DA20EE" w14:textId="77777777" w:rsidR="000B3E8B" w:rsidRPr="00147BCB" w:rsidRDefault="0011508D"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https://www.petermac.org/</w:t>
            </w:r>
          </w:p>
        </w:tc>
      </w:tr>
      <w:tr w:rsidR="004A4363" w:rsidRPr="00147BCB" w14:paraId="1656F28F" w14:textId="77777777" w:rsidTr="007C1EFA">
        <w:tc>
          <w:tcPr>
            <w:tcW w:w="2327" w:type="dxa"/>
          </w:tcPr>
          <w:p w14:paraId="181EF988"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26"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Universitätsklinikum Heidelberg</w:t>
              </w:r>
            </w:hyperlink>
          </w:p>
          <w:p w14:paraId="7757A1A2"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77E0ABC6"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Heidelberg,</w:t>
            </w:r>
          </w:p>
          <w:p w14:paraId="012AC8BD"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Germany</w:t>
            </w:r>
          </w:p>
        </w:tc>
        <w:tc>
          <w:tcPr>
            <w:tcW w:w="3975" w:type="dxa"/>
          </w:tcPr>
          <w:p w14:paraId="6163AD3C" w14:textId="77777777" w:rsidR="000B3E8B" w:rsidRPr="00147BCB" w:rsidRDefault="0057314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Neurosurgery</w:t>
            </w:r>
          </w:p>
          <w:p w14:paraId="47F9C7F1" w14:textId="77777777" w:rsidR="00573143" w:rsidRPr="00147BCB" w:rsidRDefault="0057314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Neurology</w:t>
            </w:r>
          </w:p>
          <w:p w14:paraId="54783221" w14:textId="77777777" w:rsidR="00573143" w:rsidRPr="00147BCB" w:rsidRDefault="0057314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Ophthalmology</w:t>
            </w:r>
          </w:p>
          <w:p w14:paraId="22280411" w14:textId="77777777" w:rsidR="00573143" w:rsidRPr="00147BCB" w:rsidRDefault="0057314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Orthopedics</w:t>
            </w:r>
          </w:p>
          <w:p w14:paraId="7430BF1D" w14:textId="77777777" w:rsidR="00573143" w:rsidRPr="00147BCB" w:rsidRDefault="0057314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Psychosocial medecine</w:t>
            </w:r>
          </w:p>
          <w:p w14:paraId="0D20AB8E" w14:textId="77777777" w:rsidR="00573143" w:rsidRPr="00147BCB" w:rsidRDefault="00573143"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oncology</w:t>
            </w:r>
          </w:p>
          <w:p w14:paraId="39622F58" w14:textId="77777777" w:rsidR="00157666" w:rsidRPr="00147BCB" w:rsidRDefault="00157666"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p w14:paraId="06BF04C2" w14:textId="77777777" w:rsidR="00157666" w:rsidRPr="00147BCB" w:rsidRDefault="00157666"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Paediatrics</w:t>
            </w:r>
          </w:p>
          <w:p w14:paraId="69264C62" w14:textId="77777777" w:rsidR="00157666" w:rsidRPr="00147BCB" w:rsidRDefault="00157666" w:rsidP="000723F1">
            <w:pPr>
              <w:rPr>
                <w:rFonts w:ascii="Adobe Devanagari" w:hAnsi="Adobe Devanagari" w:cs="Adobe Devanagari"/>
                <w:color w:val="0D0D0D" w:themeColor="text1" w:themeTint="F2"/>
                <w:sz w:val="16"/>
                <w:szCs w:val="16"/>
              </w:rPr>
            </w:pPr>
          </w:p>
        </w:tc>
        <w:tc>
          <w:tcPr>
            <w:tcW w:w="3817" w:type="dxa"/>
          </w:tcPr>
          <w:p w14:paraId="7D4D377F" w14:textId="77777777" w:rsidR="000B3E8B" w:rsidRPr="00147BCB" w:rsidRDefault="0011508D"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https://www.klinikum.uni-heidelberg.de/</w:t>
            </w:r>
          </w:p>
        </w:tc>
      </w:tr>
      <w:tr w:rsidR="004A4363" w:rsidRPr="00147BCB" w14:paraId="407705DF" w14:textId="77777777" w:rsidTr="007C1EFA">
        <w:tc>
          <w:tcPr>
            <w:tcW w:w="2327" w:type="dxa"/>
          </w:tcPr>
          <w:p w14:paraId="20A40F53"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27"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The Catholic University Of Korea - Seoul St. Mary’s Hospital</w:t>
              </w:r>
            </w:hyperlink>
          </w:p>
          <w:p w14:paraId="50EC9F8B"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20B180C6"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lastRenderedPageBreak/>
              <w:t>Seoul</w:t>
            </w:r>
          </w:p>
          <w:p w14:paraId="54A5E746"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South Korea</w:t>
            </w:r>
          </w:p>
        </w:tc>
        <w:tc>
          <w:tcPr>
            <w:tcW w:w="3975" w:type="dxa"/>
          </w:tcPr>
          <w:p w14:paraId="7BA63CDF" w14:textId="77777777" w:rsidR="000B3E8B" w:rsidRPr="00147BCB" w:rsidRDefault="0094019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Stem cell transplantation</w:t>
            </w:r>
          </w:p>
          <w:p w14:paraId="337A2C0D" w14:textId="77777777" w:rsidR="00940192" w:rsidRPr="00147BCB" w:rsidRDefault="0094019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Da vinci robotic surgery</w:t>
            </w:r>
          </w:p>
          <w:p w14:paraId="70F8BE12" w14:textId="77777777" w:rsidR="00940192" w:rsidRPr="00147BCB" w:rsidRDefault="0094019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Colorectal cancer and rectal cancer surgery</w:t>
            </w:r>
          </w:p>
          <w:p w14:paraId="11A0A018" w14:textId="77777777" w:rsidR="00940192" w:rsidRPr="00147BCB" w:rsidRDefault="0094019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Funnel breast surgery</w:t>
            </w:r>
          </w:p>
          <w:p w14:paraId="5A2A6D64" w14:textId="77777777" w:rsidR="00940192" w:rsidRPr="00147BCB" w:rsidRDefault="0094019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lastRenderedPageBreak/>
              <w:t>Transcatheter aortic valve implatation</w:t>
            </w:r>
          </w:p>
          <w:p w14:paraId="28B389C5" w14:textId="77777777" w:rsidR="00940192" w:rsidRPr="00147BCB" w:rsidRDefault="0094019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Orthodontics</w:t>
            </w:r>
          </w:p>
          <w:p w14:paraId="0AB90863" w14:textId="77777777" w:rsidR="00940192" w:rsidRPr="00147BCB" w:rsidRDefault="0094019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Nonextraction</w:t>
            </w:r>
          </w:p>
          <w:p w14:paraId="77836BD1" w14:textId="77777777" w:rsidR="00940192" w:rsidRPr="00147BCB" w:rsidRDefault="00940192" w:rsidP="000723F1">
            <w:pPr>
              <w:rPr>
                <w:rFonts w:ascii="Adobe Devanagari" w:hAnsi="Adobe Devanagari" w:cs="Adobe Devanagari"/>
                <w:color w:val="0D0D0D" w:themeColor="text1" w:themeTint="F2"/>
                <w:sz w:val="16"/>
                <w:szCs w:val="16"/>
              </w:rPr>
            </w:pPr>
          </w:p>
        </w:tc>
        <w:tc>
          <w:tcPr>
            <w:tcW w:w="3817" w:type="dxa"/>
          </w:tcPr>
          <w:p w14:paraId="07CC376D" w14:textId="77777777" w:rsidR="000B3E8B" w:rsidRPr="00147BCB" w:rsidRDefault="0011508D"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lastRenderedPageBreak/>
              <w:t>https://www.cmcseoul.or.kr/</w:t>
            </w:r>
          </w:p>
        </w:tc>
      </w:tr>
      <w:tr w:rsidR="004A4363" w:rsidRPr="00147BCB" w14:paraId="7BED961E" w14:textId="77777777" w:rsidTr="007C1EFA">
        <w:tc>
          <w:tcPr>
            <w:tcW w:w="2327" w:type="dxa"/>
          </w:tcPr>
          <w:p w14:paraId="31291B79"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28"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Johns Hopkins Bayview Medical Center</w:t>
              </w:r>
            </w:hyperlink>
          </w:p>
          <w:p w14:paraId="110FB42C"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227FACD7"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Baltimore, MD</w:t>
            </w:r>
          </w:p>
          <w:p w14:paraId="17167811"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5408F459" w14:textId="77777777" w:rsidR="000B3E8B" w:rsidRPr="00147BCB" w:rsidRDefault="009A687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24292F"/>
                <w:sz w:val="16"/>
                <w:szCs w:val="16"/>
                <w:shd w:val="clear" w:color="auto" w:fill="FFFFFF"/>
              </w:rPr>
              <w:t>Diabetes and Metabolism, Endoscopic Retrograde, Eye Services, Gastroenterology and Hepatology, General Internal Medicine, Geriatric Medicine and Gerontology, Gynecologic Oncology, Gynecology and Obstetrics, Head and Neck Cancer Center, Heart and Vascular Institute, Hematology, Hematopoietic Stem Cell Transplantation, Infectious Diseases, Infusion Therapy, Integrative Medicine and Digestive Center, Interventional Neuroradiology, Interventional Pulmonology, Neurology and Neurosurgery, Neuroradiology, Neurosciences Critical Care, Nutrition Services, Obstetrics and Gynecology, Ophthalmology, Orthopedic Surgery, Otolaryngology-Head and Neck Surgery, Outpatient Dialysis, Pain Treatment Center, Palliative Care, Pediatric Blood and Marrow Transplantation, Pediatric Cardiology, Pediatric Emergency Medicine, Pediatric Gastroenterology, Hepatology and Nutrition, Pediatric Hematology, Pediatric Oncology, Pediatric Surgery, Plastic and Reconstructive Surgery, Prenatal Genetics, Psychiatry and Behavioral Sciences, Psychosomatic Medicine, Pulmonary and Critical Care Medicine, Radiology, Rheumatology,</w:t>
            </w:r>
          </w:p>
        </w:tc>
        <w:tc>
          <w:tcPr>
            <w:tcW w:w="3817" w:type="dxa"/>
          </w:tcPr>
          <w:p w14:paraId="7692E1CE" w14:textId="77777777" w:rsidR="000B3E8B" w:rsidRPr="00147BCB" w:rsidRDefault="0011508D"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https://www.hopkinsmedicine.org/</w:t>
            </w:r>
          </w:p>
        </w:tc>
      </w:tr>
      <w:tr w:rsidR="004A4363" w:rsidRPr="00147BCB" w14:paraId="232B335D" w14:textId="77777777" w:rsidTr="007C1EFA">
        <w:tc>
          <w:tcPr>
            <w:tcW w:w="2327" w:type="dxa"/>
          </w:tcPr>
          <w:p w14:paraId="64A4E785"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29"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Hospital Universitario La Paz</w:t>
              </w:r>
            </w:hyperlink>
          </w:p>
          <w:p w14:paraId="2552C571"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736D37A5"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Madrid</w:t>
            </w:r>
          </w:p>
          <w:p w14:paraId="3FFCAC9A"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Spain</w:t>
            </w:r>
          </w:p>
        </w:tc>
        <w:tc>
          <w:tcPr>
            <w:tcW w:w="3975" w:type="dxa"/>
          </w:tcPr>
          <w:p w14:paraId="5B766CEE" w14:textId="77777777" w:rsidR="000B3E8B" w:rsidRPr="00147BCB" w:rsidRDefault="0094019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p>
          <w:p w14:paraId="693DD042" w14:textId="77777777" w:rsidR="00940192" w:rsidRPr="00147BCB" w:rsidRDefault="0094019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p w14:paraId="036B601A" w14:textId="77777777" w:rsidR="000916F5" w:rsidRPr="00147BCB" w:rsidRDefault="000916F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Radiotherapy</w:t>
            </w:r>
          </w:p>
          <w:p w14:paraId="49527D0B" w14:textId="77777777" w:rsidR="000916F5" w:rsidRPr="00147BCB" w:rsidRDefault="000916F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Chemotherapy</w:t>
            </w:r>
          </w:p>
          <w:p w14:paraId="7C93E04A" w14:textId="77777777" w:rsidR="00940192" w:rsidRPr="00147BCB" w:rsidRDefault="00940192" w:rsidP="000723F1">
            <w:pPr>
              <w:rPr>
                <w:rFonts w:ascii="Adobe Devanagari" w:hAnsi="Adobe Devanagari" w:cs="Adobe Devanagari"/>
                <w:color w:val="0D0D0D" w:themeColor="text1" w:themeTint="F2"/>
                <w:sz w:val="16"/>
                <w:szCs w:val="16"/>
              </w:rPr>
            </w:pPr>
          </w:p>
        </w:tc>
        <w:tc>
          <w:tcPr>
            <w:tcW w:w="3817" w:type="dxa"/>
          </w:tcPr>
          <w:p w14:paraId="50107A28" w14:textId="77777777" w:rsidR="000B3E8B" w:rsidRPr="00147BCB" w:rsidRDefault="00B64ACF"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https://www.esmo.org/</w:t>
            </w:r>
          </w:p>
        </w:tc>
      </w:tr>
      <w:tr w:rsidR="004A4363" w:rsidRPr="00147BCB" w14:paraId="2467070C" w14:textId="77777777" w:rsidTr="007C1EFA">
        <w:tc>
          <w:tcPr>
            <w:tcW w:w="2327" w:type="dxa"/>
          </w:tcPr>
          <w:p w14:paraId="4B5E40AA"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30"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Cleveland Clinic</w:t>
              </w:r>
            </w:hyperlink>
          </w:p>
          <w:p w14:paraId="79E39757"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2B31DFCA"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Cleveland, OH</w:t>
            </w:r>
          </w:p>
          <w:p w14:paraId="33631389"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7AF14FB9" w14:textId="77777777" w:rsidR="000B3E8B" w:rsidRPr="00147BCB" w:rsidRDefault="009A687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24292F"/>
                <w:sz w:val="16"/>
                <w:szCs w:val="16"/>
                <w:shd w:val="clear" w:color="auto" w:fill="FFFFFF"/>
              </w:rPr>
              <w:t>Cardiology &amp; Heart Surgery, Center for Functional Medicine, Colorectal Surgery, Dermatology &amp; Plastic Surgery, Digestive Disease &amp; Surgery Institute, Emergency Services, Endocrinology &amp; Metabolism, Gastroenterology &amp; Hepatology, Genomic Medicine, , Imaging Institute, Infectious Disease, Kidney &amp; Hypertension, Laboratory Medicine, Medicine Institute, Neurological Institute, Neurosurgery, Obstetrics, Gynecology &amp; Women's Health, Orthopaedic &amp; Rheumatologic, Pain Management, Pathology &amp; Laboratory Medicine</w:t>
            </w:r>
          </w:p>
        </w:tc>
        <w:tc>
          <w:tcPr>
            <w:tcW w:w="3817" w:type="dxa"/>
          </w:tcPr>
          <w:p w14:paraId="168C6E10" w14:textId="77777777" w:rsidR="000B3E8B" w:rsidRPr="00147BCB" w:rsidRDefault="00B64ACF"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https://my.clevelandclinic.org/</w:t>
            </w:r>
          </w:p>
        </w:tc>
      </w:tr>
      <w:tr w:rsidR="004A4363" w:rsidRPr="00147BCB" w14:paraId="54B96444" w14:textId="77777777" w:rsidTr="007C1EFA">
        <w:tc>
          <w:tcPr>
            <w:tcW w:w="2327" w:type="dxa"/>
          </w:tcPr>
          <w:p w14:paraId="1F8629C8"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31"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Istituto Clinico Humanitas</w:t>
              </w:r>
            </w:hyperlink>
          </w:p>
          <w:p w14:paraId="78FDB000"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3755E1BE"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Milan</w:t>
            </w:r>
          </w:p>
          <w:p w14:paraId="74C205AB"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Italy</w:t>
            </w:r>
          </w:p>
        </w:tc>
        <w:tc>
          <w:tcPr>
            <w:tcW w:w="3975" w:type="dxa"/>
          </w:tcPr>
          <w:p w14:paraId="5260748B" w14:textId="77777777" w:rsidR="000B3E8B" w:rsidRPr="00147BCB" w:rsidRDefault="000916F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p>
          <w:p w14:paraId="5963E969" w14:textId="77777777" w:rsidR="000916F5" w:rsidRPr="00147BCB" w:rsidRDefault="000916F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Radiotherapy</w:t>
            </w:r>
          </w:p>
          <w:p w14:paraId="68FE5714" w14:textId="77777777" w:rsidR="000916F5" w:rsidRPr="00147BCB" w:rsidRDefault="000916F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Cardiology</w:t>
            </w:r>
          </w:p>
          <w:p w14:paraId="005F96BA" w14:textId="77777777" w:rsidR="000916F5" w:rsidRPr="00147BCB" w:rsidRDefault="000916F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Radiotherapy and ps</w:t>
            </w:r>
            <w:r w:rsidR="006F733C" w:rsidRPr="00147BCB">
              <w:rPr>
                <w:rFonts w:ascii="Adobe Devanagari" w:hAnsi="Adobe Devanagari" w:cs="Adobe Devanagari"/>
                <w:color w:val="0D0D0D" w:themeColor="text1" w:themeTint="F2"/>
                <w:sz w:val="16"/>
                <w:szCs w:val="16"/>
              </w:rPr>
              <w:t>ychology</w:t>
            </w:r>
          </w:p>
          <w:p w14:paraId="6E2605BB" w14:textId="77777777" w:rsidR="006F733C" w:rsidRPr="00147BCB" w:rsidRDefault="006F733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Hepatology</w:t>
            </w:r>
          </w:p>
        </w:tc>
        <w:tc>
          <w:tcPr>
            <w:tcW w:w="3817" w:type="dxa"/>
          </w:tcPr>
          <w:p w14:paraId="43B6BE90" w14:textId="77777777" w:rsidR="000B3E8B" w:rsidRPr="00147BCB" w:rsidRDefault="00B64ACF"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https://www.humanitas.it/</w:t>
            </w:r>
          </w:p>
        </w:tc>
      </w:tr>
      <w:tr w:rsidR="004A4363" w:rsidRPr="00147BCB" w14:paraId="318389E9" w14:textId="77777777" w:rsidTr="007C1EFA">
        <w:tc>
          <w:tcPr>
            <w:tcW w:w="2327" w:type="dxa"/>
          </w:tcPr>
          <w:p w14:paraId="67486941"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32"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Mayo Clinic - Phoenix</w:t>
              </w:r>
            </w:hyperlink>
          </w:p>
          <w:p w14:paraId="5FFAD9AC"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357D8D60"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Phoenix, AZ</w:t>
            </w:r>
          </w:p>
          <w:p w14:paraId="2CA57950"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632BB8F1" w14:textId="77777777" w:rsidR="000B3E8B" w:rsidRPr="00147BCB" w:rsidRDefault="001A6604"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24292F"/>
                <w:sz w:val="16"/>
                <w:szCs w:val="16"/>
                <w:shd w:val="clear" w:color="auto" w:fill="FFFFFF"/>
              </w:rPr>
              <w:t>Cardiology, neurology, oncology</w:t>
            </w:r>
          </w:p>
        </w:tc>
        <w:tc>
          <w:tcPr>
            <w:tcW w:w="3817" w:type="dxa"/>
          </w:tcPr>
          <w:p w14:paraId="1F62EF50" w14:textId="77777777" w:rsidR="000B3E8B" w:rsidRPr="00147BCB" w:rsidRDefault="00B64ACF"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https://www.mayoclinic.org/</w:t>
            </w:r>
          </w:p>
        </w:tc>
      </w:tr>
      <w:tr w:rsidR="004A4363" w:rsidRPr="00147BCB" w14:paraId="4A85F831" w14:textId="77777777" w:rsidTr="007C1EFA">
        <w:tc>
          <w:tcPr>
            <w:tcW w:w="2327" w:type="dxa"/>
          </w:tcPr>
          <w:p w14:paraId="1E4E6BD0"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33"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Severance Hospital - Yonsei University</w:t>
              </w:r>
            </w:hyperlink>
          </w:p>
          <w:p w14:paraId="418ADEEF"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07973E89"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Seoul,</w:t>
            </w:r>
          </w:p>
          <w:p w14:paraId="5046BABA"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South Korea</w:t>
            </w:r>
          </w:p>
        </w:tc>
        <w:tc>
          <w:tcPr>
            <w:tcW w:w="3975" w:type="dxa"/>
          </w:tcPr>
          <w:p w14:paraId="44764ACF" w14:textId="77777777" w:rsidR="000B3E8B" w:rsidRPr="00147BCB" w:rsidRDefault="006F733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Physical examinations, pediatric care, child and adultimmunization, travel vaccination, STD screening and treatment, general internal medecine,</w:t>
            </w:r>
          </w:p>
        </w:tc>
        <w:tc>
          <w:tcPr>
            <w:tcW w:w="3817" w:type="dxa"/>
          </w:tcPr>
          <w:p w14:paraId="0920CDDB" w14:textId="77777777" w:rsidR="000B3E8B" w:rsidRPr="00147BCB" w:rsidRDefault="00B64ACF"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https://sev.severance.healthcare/cancer-en/index.do</w:t>
            </w:r>
          </w:p>
        </w:tc>
      </w:tr>
      <w:tr w:rsidR="004A4363" w:rsidRPr="00147BCB" w14:paraId="670C1B24" w14:textId="77777777" w:rsidTr="00277CFF">
        <w:trPr>
          <w:trHeight w:val="422"/>
        </w:trPr>
        <w:tc>
          <w:tcPr>
            <w:tcW w:w="2327" w:type="dxa"/>
          </w:tcPr>
          <w:p w14:paraId="108F3B08"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34"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Universitätsklinikum Köln</w:t>
              </w:r>
            </w:hyperlink>
          </w:p>
          <w:p w14:paraId="61D86377"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456CC9F6"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Cologne,</w:t>
            </w:r>
          </w:p>
          <w:p w14:paraId="798CB443"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Germany</w:t>
            </w:r>
          </w:p>
        </w:tc>
        <w:tc>
          <w:tcPr>
            <w:tcW w:w="3975" w:type="dxa"/>
          </w:tcPr>
          <w:p w14:paraId="25EC5CA3" w14:textId="77777777" w:rsidR="000B3E8B" w:rsidRPr="00147BCB" w:rsidRDefault="0051055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Psychotherapy, psychoynamic,neurology,urology</w:t>
            </w:r>
          </w:p>
        </w:tc>
        <w:tc>
          <w:tcPr>
            <w:tcW w:w="3817" w:type="dxa"/>
          </w:tcPr>
          <w:p w14:paraId="77AA9B13" w14:textId="77777777" w:rsidR="000B3E8B" w:rsidRPr="00147BCB" w:rsidRDefault="00B64ACF"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https://cio.uk-koeln.de/</w:t>
            </w:r>
          </w:p>
        </w:tc>
      </w:tr>
      <w:tr w:rsidR="004A4363" w:rsidRPr="00147BCB" w14:paraId="2B617162" w14:textId="77777777" w:rsidTr="007C1EFA">
        <w:tc>
          <w:tcPr>
            <w:tcW w:w="2327" w:type="dxa"/>
          </w:tcPr>
          <w:p w14:paraId="567A1C01"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35"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The Mount Sinai Hospital</w:t>
              </w:r>
            </w:hyperlink>
          </w:p>
          <w:p w14:paraId="259129BB"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4CFABCD4"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New York, NY</w:t>
            </w:r>
          </w:p>
          <w:p w14:paraId="4A2AFF4F"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6E9161EC" w14:textId="77777777" w:rsidR="000B3E8B" w:rsidRPr="00147BCB" w:rsidRDefault="009A687D"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24292F"/>
                <w:sz w:val="16"/>
                <w:szCs w:val="16"/>
                <w:shd w:val="clear" w:color="auto" w:fill="F6F8FA"/>
              </w:rPr>
              <w:t xml:space="preserve">Endocrinology, Diabetes and Bone Disease, Epilepsy Center, Executive Health Program, Fertility and Reproductive Health, Friedman Brain Institute, Gastroenterology, General Surgery, </w:t>
            </w:r>
            <w:r w:rsidRPr="00147BCB">
              <w:rPr>
                <w:rFonts w:ascii="Adobe Devanagari" w:hAnsi="Adobe Devanagari" w:cs="Adobe Devanagari"/>
                <w:color w:val="24292F"/>
                <w:sz w:val="16"/>
                <w:szCs w:val="16"/>
                <w:shd w:val="clear" w:color="auto" w:fill="F6F8FA"/>
              </w:rPr>
              <w:lastRenderedPageBreak/>
              <w:t>Geriatrics, Global Health, Gynecologic Oncology, Hand and Upper Extremity Surgery, Heart and Vascular Care, Hematology and Medical Oncology, Hepatology, Hernia Center, Imaging, Infectious Diseases, Infusion Services, Integrative Medicine, Internal Medicine, Interventional Radiology, Joint Replacement Center, Kidney and Pancreas Transplantation, Liver Disease and Transplantation, Lung and Thoracic Surgery, Memory and Aging Center, Men's Health, Minimally Invasive and Bariatric Surgery, Multiple Myeloma and Plasma Cell Disorders Program, Nephrology, Neurology, Neurosurgery, Nutrition, Obstetrics, Gynecology, and Reproductive Science, Occupational and Environmental Medicine, Oncology, Ophthalmology, Oral and Maxillofacial Surgery, Orthopedics, Otolaryngology (ENT), Pain Management, Palliative Care, Parkinson's and Movement Disorders Center, Pathology, Pediatric Surgery, Pediatrics, Physical Medicine and Rehabilitation, Plastic and Reconstructive Surgery, Psychiatry, Psychology, Pulmonary, Critical Care and Sleep Medicine,</w:t>
            </w:r>
          </w:p>
        </w:tc>
        <w:tc>
          <w:tcPr>
            <w:tcW w:w="3817" w:type="dxa"/>
          </w:tcPr>
          <w:p w14:paraId="5A668DF9" w14:textId="77777777" w:rsidR="000B3E8B" w:rsidRPr="00147BCB" w:rsidRDefault="00B64ACF"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lastRenderedPageBreak/>
              <w:t>https://www.mountsinai.org/</w:t>
            </w:r>
          </w:p>
        </w:tc>
      </w:tr>
      <w:tr w:rsidR="004A4363" w:rsidRPr="00147BCB" w14:paraId="6814C42F" w14:textId="77777777" w:rsidTr="00277CFF">
        <w:trPr>
          <w:trHeight w:val="544"/>
        </w:trPr>
        <w:tc>
          <w:tcPr>
            <w:tcW w:w="2327" w:type="dxa"/>
          </w:tcPr>
          <w:p w14:paraId="544793F8"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36" w:tgtFrame="_blank" w:history="1">
              <w:r w:rsidR="000B3E8B" w:rsidRPr="00147BCB">
                <w:rPr>
                  <w:rStyle w:val="Lienhypertexte"/>
                  <w:rFonts w:ascii="Adobe Devanagari" w:hAnsi="Adobe Devanagari" w:cs="Adobe Devanagari"/>
                  <w:color w:val="0D0D0D" w:themeColor="text1" w:themeTint="F2"/>
                  <w:sz w:val="16"/>
                  <w:szCs w:val="16"/>
                  <w:u w:val="none"/>
                  <w:bdr w:val="none" w:sz="0" w:space="0" w:color="auto" w:frame="1"/>
                </w:rPr>
                <w:t>Hospital Universitari Vall d'Hebron</w:t>
              </w:r>
            </w:hyperlink>
          </w:p>
          <w:p w14:paraId="590462FD"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18567235"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Barcelona,</w:t>
            </w:r>
          </w:p>
          <w:p w14:paraId="47681D1E"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Spain</w:t>
            </w:r>
          </w:p>
        </w:tc>
        <w:tc>
          <w:tcPr>
            <w:tcW w:w="3975" w:type="dxa"/>
          </w:tcPr>
          <w:p w14:paraId="0031D4C7" w14:textId="77777777" w:rsidR="000B3E8B" w:rsidRPr="00147BCB" w:rsidRDefault="00D57CB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Psychiatry,oncology, paediatrics,surgey,obstetrics,transplant</w:t>
            </w:r>
          </w:p>
        </w:tc>
        <w:tc>
          <w:tcPr>
            <w:tcW w:w="3817" w:type="dxa"/>
          </w:tcPr>
          <w:p w14:paraId="12BC97B5" w14:textId="77777777" w:rsidR="000B3E8B" w:rsidRPr="00147BCB" w:rsidRDefault="00B64ACF"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https://hospital.vallhebron.com/</w:t>
            </w:r>
          </w:p>
        </w:tc>
      </w:tr>
      <w:tr w:rsidR="004A4363" w:rsidRPr="00147BCB" w14:paraId="485CED6D" w14:textId="77777777" w:rsidTr="007C1EFA">
        <w:tc>
          <w:tcPr>
            <w:tcW w:w="2327" w:type="dxa"/>
          </w:tcPr>
          <w:p w14:paraId="7FB72794"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37"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Hospital Sirio Libanes</w:t>
              </w:r>
            </w:hyperlink>
          </w:p>
          <w:p w14:paraId="30764962"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44EA0EBE"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Sao Paulo,</w:t>
            </w:r>
          </w:p>
          <w:p w14:paraId="62445634"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Brazil</w:t>
            </w:r>
          </w:p>
        </w:tc>
        <w:tc>
          <w:tcPr>
            <w:tcW w:w="3975" w:type="dxa"/>
          </w:tcPr>
          <w:p w14:paraId="72ABF828" w14:textId="77777777" w:rsidR="000B3E8B" w:rsidRPr="00147BCB" w:rsidRDefault="00D57CB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Transplant, cardiac surgery,cardiology,cosmetic surgery,dermatology, dialisis ,emergency medecine, cosmetic sugery, endocrinology, neurosurgery, urology,pulmonology, vascular surgery,imaging,rehabilitation</w:t>
            </w:r>
          </w:p>
        </w:tc>
        <w:tc>
          <w:tcPr>
            <w:tcW w:w="3817" w:type="dxa"/>
          </w:tcPr>
          <w:p w14:paraId="4A5C0C9E" w14:textId="77777777" w:rsidR="000B3E8B" w:rsidRPr="00147BCB" w:rsidRDefault="00761484"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https://www.hospitalsiriolibanes.org.br/</w:t>
            </w:r>
          </w:p>
        </w:tc>
      </w:tr>
      <w:tr w:rsidR="004A4363" w:rsidRPr="00147BCB" w14:paraId="143AFEE6" w14:textId="77777777" w:rsidTr="007C1EFA">
        <w:tc>
          <w:tcPr>
            <w:tcW w:w="2327" w:type="dxa"/>
          </w:tcPr>
          <w:p w14:paraId="300D5B3F"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38"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Universitätsklinikum Hamburg-Eppendorf</w:t>
              </w:r>
            </w:hyperlink>
          </w:p>
          <w:p w14:paraId="0B7241E7"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3956EF5E"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Hamburg,</w:t>
            </w:r>
          </w:p>
          <w:p w14:paraId="5729C8AE"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Germany</w:t>
            </w:r>
          </w:p>
        </w:tc>
        <w:tc>
          <w:tcPr>
            <w:tcW w:w="3975" w:type="dxa"/>
          </w:tcPr>
          <w:p w14:paraId="7904ABC0" w14:textId="77777777" w:rsidR="000B3E8B"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therapy</w:t>
            </w:r>
          </w:p>
          <w:p w14:paraId="433DDE35"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oncology</w:t>
            </w:r>
          </w:p>
          <w:p w14:paraId="37828207"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Radiotherapy</w:t>
            </w:r>
          </w:p>
          <w:p w14:paraId="24C31A2A"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Brachytherapy</w:t>
            </w:r>
          </w:p>
        </w:tc>
        <w:tc>
          <w:tcPr>
            <w:tcW w:w="3817" w:type="dxa"/>
          </w:tcPr>
          <w:p w14:paraId="6BCF8C01" w14:textId="77777777" w:rsidR="000B3E8B" w:rsidRPr="00147BCB" w:rsidRDefault="00761484"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https://www.uke.de/</w:t>
            </w:r>
          </w:p>
        </w:tc>
      </w:tr>
      <w:tr w:rsidR="004A4363" w:rsidRPr="00147BCB" w14:paraId="79FE33D9" w14:textId="77777777" w:rsidTr="007C1EFA">
        <w:trPr>
          <w:trHeight w:val="132"/>
        </w:trPr>
        <w:tc>
          <w:tcPr>
            <w:tcW w:w="2327" w:type="dxa"/>
          </w:tcPr>
          <w:p w14:paraId="36516CD6"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39"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Stanford Health Care - Stanford Hospital</w:t>
              </w:r>
            </w:hyperlink>
          </w:p>
          <w:p w14:paraId="6CC918D1"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79CA0A46"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Stanford, CA</w:t>
            </w:r>
          </w:p>
          <w:p w14:paraId="56F9257A"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2F1F9183" w14:textId="77777777" w:rsidR="000B3E8B" w:rsidRPr="00147BCB" w:rsidRDefault="00EC52D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p w14:paraId="691E2069" w14:textId="77777777" w:rsidR="00EC52DC" w:rsidRPr="00147BCB" w:rsidRDefault="00EC52D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Cardiology</w:t>
            </w:r>
          </w:p>
          <w:p w14:paraId="43CE4379" w14:textId="77777777" w:rsidR="00EC52DC" w:rsidRPr="00147BCB" w:rsidRDefault="00EC52D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Endocrinology</w:t>
            </w:r>
          </w:p>
          <w:p w14:paraId="5AFF3EF0" w14:textId="77777777" w:rsidR="00EC52DC" w:rsidRPr="00147BCB" w:rsidRDefault="00EC52D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Gastroenterology</w:t>
            </w:r>
          </w:p>
          <w:p w14:paraId="0D1E700E" w14:textId="77777777" w:rsidR="00EC52DC" w:rsidRPr="00147BCB" w:rsidRDefault="00EC52DC" w:rsidP="000723F1">
            <w:pPr>
              <w:rPr>
                <w:rFonts w:ascii="Adobe Devanagari" w:hAnsi="Adobe Devanagari" w:cs="Adobe Devanagari"/>
                <w:color w:val="0D0D0D" w:themeColor="text1" w:themeTint="F2"/>
                <w:sz w:val="16"/>
                <w:szCs w:val="16"/>
              </w:rPr>
            </w:pPr>
          </w:p>
        </w:tc>
        <w:tc>
          <w:tcPr>
            <w:tcW w:w="3817" w:type="dxa"/>
          </w:tcPr>
          <w:p w14:paraId="63BD8E05" w14:textId="77777777" w:rsidR="000B3E8B" w:rsidRPr="00147BCB" w:rsidRDefault="00761484"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https://stanfordhealthcare.org/</w:t>
            </w:r>
          </w:p>
        </w:tc>
      </w:tr>
      <w:tr w:rsidR="004A4363" w:rsidRPr="00147BCB" w14:paraId="46C6115A" w14:textId="77777777" w:rsidTr="007C1EFA">
        <w:tc>
          <w:tcPr>
            <w:tcW w:w="2327" w:type="dxa"/>
          </w:tcPr>
          <w:p w14:paraId="28180A76"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40"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Cancer Research Ariake Hospital</w:t>
              </w:r>
            </w:hyperlink>
          </w:p>
          <w:p w14:paraId="3D5629CF"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2D8EB4FB"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Tokyo,</w:t>
            </w:r>
          </w:p>
          <w:p w14:paraId="56C1BF4C"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Japan</w:t>
            </w:r>
          </w:p>
        </w:tc>
        <w:tc>
          <w:tcPr>
            <w:tcW w:w="3975" w:type="dxa"/>
          </w:tcPr>
          <w:p w14:paraId="61D4B6B3" w14:textId="77777777" w:rsidR="000B3E8B" w:rsidRPr="00147BCB" w:rsidRDefault="00EC52D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Immunotherapy</w:t>
            </w:r>
          </w:p>
          <w:p w14:paraId="3871E70A" w14:textId="77777777" w:rsidR="00EC52DC" w:rsidRPr="00147BCB" w:rsidRDefault="00EC52D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p>
          <w:p w14:paraId="04B947B3" w14:textId="77777777" w:rsidR="00EC52DC" w:rsidRPr="00147BCB" w:rsidRDefault="00EC52D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Chemotherapy</w:t>
            </w:r>
          </w:p>
          <w:p w14:paraId="53004211" w14:textId="77777777" w:rsidR="00EC52DC" w:rsidRPr="00147BCB" w:rsidRDefault="00EC52DC"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Gastroenterology</w:t>
            </w:r>
          </w:p>
          <w:p w14:paraId="4BF36E2D" w14:textId="77777777" w:rsidR="00EC52DC" w:rsidRPr="00147BCB" w:rsidRDefault="00EC52DC" w:rsidP="000723F1">
            <w:pPr>
              <w:rPr>
                <w:rFonts w:ascii="Adobe Devanagari" w:hAnsi="Adobe Devanagari" w:cs="Adobe Devanagari"/>
                <w:color w:val="0D0D0D" w:themeColor="text1" w:themeTint="F2"/>
                <w:sz w:val="16"/>
                <w:szCs w:val="16"/>
              </w:rPr>
            </w:pPr>
          </w:p>
        </w:tc>
        <w:tc>
          <w:tcPr>
            <w:tcW w:w="3817" w:type="dxa"/>
          </w:tcPr>
          <w:p w14:paraId="54D692AE" w14:textId="77777777" w:rsidR="000B3E8B" w:rsidRPr="00147BCB" w:rsidRDefault="00761484"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https://www.jfcr.or.jp/hospital-en/</w:t>
            </w:r>
          </w:p>
        </w:tc>
      </w:tr>
      <w:tr w:rsidR="004A4363" w:rsidRPr="00147BCB" w14:paraId="120996E4" w14:textId="77777777" w:rsidTr="007C1EFA">
        <w:tc>
          <w:tcPr>
            <w:tcW w:w="2327" w:type="dxa"/>
          </w:tcPr>
          <w:p w14:paraId="37947201"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41"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National Cancer Center</w:t>
              </w:r>
            </w:hyperlink>
          </w:p>
          <w:p w14:paraId="54E64EB4"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22662E07"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Goyang,</w:t>
            </w:r>
          </w:p>
          <w:p w14:paraId="450085D4"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South Korea</w:t>
            </w:r>
          </w:p>
        </w:tc>
        <w:tc>
          <w:tcPr>
            <w:tcW w:w="3975" w:type="dxa"/>
          </w:tcPr>
          <w:p w14:paraId="401AF433" w14:textId="77777777" w:rsidR="000B3E8B"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Chemotherapy</w:t>
            </w:r>
          </w:p>
          <w:p w14:paraId="65172EBA"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Hormone therapy</w:t>
            </w:r>
          </w:p>
          <w:p w14:paraId="45688C7B"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Hyperthermia</w:t>
            </w:r>
          </w:p>
          <w:p w14:paraId="56E22EA3"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Immunotherapy</w:t>
            </w:r>
          </w:p>
          <w:p w14:paraId="3E2408E5"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Photodynamic therapy</w:t>
            </w:r>
          </w:p>
          <w:p w14:paraId="0775FF54"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therapy</w:t>
            </w:r>
          </w:p>
          <w:p w14:paraId="54D0ED97"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Stem cell transplant</w:t>
            </w:r>
          </w:p>
          <w:p w14:paraId="6E379CE8"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p w14:paraId="668B756D"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Targeted therapy</w:t>
            </w:r>
          </w:p>
        </w:tc>
        <w:tc>
          <w:tcPr>
            <w:tcW w:w="3817" w:type="dxa"/>
          </w:tcPr>
          <w:p w14:paraId="0F24CE43" w14:textId="77777777" w:rsidR="000B3E8B" w:rsidRPr="00147BCB" w:rsidRDefault="00761484"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https://www.ncc.re.kr/</w:t>
            </w:r>
          </w:p>
        </w:tc>
      </w:tr>
      <w:tr w:rsidR="004A4363" w:rsidRPr="00147BCB" w14:paraId="2469C970" w14:textId="77777777" w:rsidTr="007C1EFA">
        <w:tc>
          <w:tcPr>
            <w:tcW w:w="2327" w:type="dxa"/>
          </w:tcPr>
          <w:p w14:paraId="14EE654C"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42"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New York-Presbyterian Hospital-Columbia and Cornell</w:t>
              </w:r>
            </w:hyperlink>
          </w:p>
          <w:p w14:paraId="18B0DE7E"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54543EFF"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New York, NY</w:t>
            </w:r>
          </w:p>
          <w:p w14:paraId="3F019175"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3A3600A8" w14:textId="77777777" w:rsidR="000B3E8B"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Psychiatric</w:t>
            </w:r>
          </w:p>
          <w:p w14:paraId="44C40DFD"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Neurology</w:t>
            </w:r>
          </w:p>
          <w:p w14:paraId="30597E66"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Cardiology</w:t>
            </w:r>
          </w:p>
          <w:p w14:paraId="7452E093"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Urology</w:t>
            </w:r>
          </w:p>
          <w:p w14:paraId="2A7E5938"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orthopedy</w:t>
            </w:r>
          </w:p>
        </w:tc>
        <w:tc>
          <w:tcPr>
            <w:tcW w:w="3817" w:type="dxa"/>
          </w:tcPr>
          <w:p w14:paraId="4C318FE3" w14:textId="77777777" w:rsidR="000B3E8B" w:rsidRPr="00147BCB" w:rsidRDefault="00761484"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https://www.nyp.org/</w:t>
            </w:r>
          </w:p>
        </w:tc>
      </w:tr>
      <w:tr w:rsidR="004A4363" w:rsidRPr="00147BCB" w14:paraId="75ABE250" w14:textId="77777777" w:rsidTr="007C1EFA">
        <w:tc>
          <w:tcPr>
            <w:tcW w:w="2327" w:type="dxa"/>
          </w:tcPr>
          <w:p w14:paraId="09619C97"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43"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The Christie</w:t>
              </w:r>
            </w:hyperlink>
          </w:p>
          <w:p w14:paraId="00C10A9A"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08C05CD6"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Manchester,</w:t>
            </w:r>
          </w:p>
          <w:p w14:paraId="56B63BA2"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United Kingdom</w:t>
            </w:r>
          </w:p>
          <w:p w14:paraId="281A9C8B" w14:textId="77777777" w:rsidR="000B3E8B" w:rsidRPr="00147BCB" w:rsidRDefault="000B3E8B" w:rsidP="000723F1">
            <w:pPr>
              <w:rPr>
                <w:rFonts w:ascii="Adobe Devanagari" w:hAnsi="Adobe Devanagari" w:cs="Adobe Devanagari"/>
                <w:color w:val="0D0D0D" w:themeColor="text1" w:themeTint="F2"/>
                <w:sz w:val="16"/>
                <w:szCs w:val="16"/>
              </w:rPr>
            </w:pPr>
          </w:p>
        </w:tc>
        <w:tc>
          <w:tcPr>
            <w:tcW w:w="3975" w:type="dxa"/>
          </w:tcPr>
          <w:p w14:paraId="1FF444D5" w14:textId="77777777" w:rsidR="000B3E8B"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Acute oncology</w:t>
            </w:r>
          </w:p>
          <w:p w14:paraId="79016C07"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Ambulatory</w:t>
            </w:r>
          </w:p>
          <w:p w14:paraId="469A41C7"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Blood room</w:t>
            </w:r>
          </w:p>
          <w:p w14:paraId="26DA453D"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Brachytherapy</w:t>
            </w:r>
          </w:p>
          <w:p w14:paraId="1E9EF5C0" w14:textId="77777777" w:rsidR="000D19DA" w:rsidRPr="00147BCB" w:rsidRDefault="000D19D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lastRenderedPageBreak/>
              <w:t>Chemotherapy</w:t>
            </w:r>
          </w:p>
          <w:p w14:paraId="53469041" w14:textId="77777777" w:rsidR="000D19DA"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p>
          <w:p w14:paraId="5518EEB8"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Complementary therapy</w:t>
            </w:r>
          </w:p>
          <w:p w14:paraId="388AF245"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Endocrinology</w:t>
            </w:r>
          </w:p>
          <w:p w14:paraId="457D0A59"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Enhanced recovery after surgery</w:t>
            </w:r>
          </w:p>
          <w:p w14:paraId="6902C488"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Gynaecological oncology surgery</w:t>
            </w:r>
          </w:p>
          <w:p w14:paraId="2A3A8B32"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Haematology and transplant unit</w:t>
            </w:r>
          </w:p>
          <w:p w14:paraId="22FAC552"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Integrated procedures unit</w:t>
            </w:r>
          </w:p>
          <w:p w14:paraId="0970B18F"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Interventional radiology</w:t>
            </w:r>
          </w:p>
          <w:p w14:paraId="43587B76"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Neuro-oncology</w:t>
            </w:r>
          </w:p>
          <w:p w14:paraId="348546C5"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Photodynamic therapy</w:t>
            </w:r>
          </w:p>
          <w:p w14:paraId="77F8B26E"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Proton beam therapy</w:t>
            </w:r>
          </w:p>
          <w:p w14:paraId="1AE20F03"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Radiology</w:t>
            </w:r>
          </w:p>
          <w:p w14:paraId="6D66B30A"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Radiotherapy</w:t>
            </w:r>
          </w:p>
          <w:p w14:paraId="17EF7561"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p w14:paraId="5876CFB2"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urology</w:t>
            </w:r>
          </w:p>
        </w:tc>
        <w:tc>
          <w:tcPr>
            <w:tcW w:w="3817" w:type="dxa"/>
          </w:tcPr>
          <w:p w14:paraId="610AC81D" w14:textId="77777777" w:rsidR="000B3E8B" w:rsidRPr="00147BCB" w:rsidRDefault="00761484"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lastRenderedPageBreak/>
              <w:t>https://www.christie.nhs.uk/</w:t>
            </w:r>
          </w:p>
        </w:tc>
      </w:tr>
      <w:tr w:rsidR="004A4363" w:rsidRPr="00147BCB" w14:paraId="0CD90C9C" w14:textId="77777777" w:rsidTr="00277CFF">
        <w:trPr>
          <w:trHeight w:val="1253"/>
        </w:trPr>
        <w:tc>
          <w:tcPr>
            <w:tcW w:w="2327" w:type="dxa"/>
          </w:tcPr>
          <w:p w14:paraId="5E1618D6"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44"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Policlinico Universitario A. Gemelli</w:t>
              </w:r>
            </w:hyperlink>
          </w:p>
          <w:p w14:paraId="10C3BAAA"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3FDCB4F8"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Rome,</w:t>
            </w:r>
          </w:p>
          <w:p w14:paraId="11176431"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Italy</w:t>
            </w:r>
          </w:p>
        </w:tc>
        <w:tc>
          <w:tcPr>
            <w:tcW w:w="3975" w:type="dxa"/>
          </w:tcPr>
          <w:p w14:paraId="496B53F6" w14:textId="77777777" w:rsidR="000B3E8B"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Gynecology</w:t>
            </w:r>
          </w:p>
          <w:p w14:paraId="3580EBFE"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Chemotherapy</w:t>
            </w:r>
          </w:p>
          <w:p w14:paraId="2DEA5122"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therapy</w:t>
            </w:r>
          </w:p>
          <w:p w14:paraId="1137415F"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Oncology</w:t>
            </w:r>
          </w:p>
          <w:p w14:paraId="0FD39FF3" w14:textId="77777777" w:rsidR="00A519D7" w:rsidRPr="00147BCB" w:rsidRDefault="00A519D7"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Neurochirurgy</w:t>
            </w:r>
          </w:p>
          <w:p w14:paraId="44ABD6DD" w14:textId="77777777" w:rsidR="00A519D7" w:rsidRPr="00147BCB" w:rsidRDefault="00A519D7" w:rsidP="000723F1">
            <w:pPr>
              <w:rPr>
                <w:rFonts w:ascii="Adobe Devanagari" w:hAnsi="Adobe Devanagari" w:cs="Adobe Devanagari"/>
                <w:color w:val="0D0D0D" w:themeColor="text1" w:themeTint="F2"/>
                <w:sz w:val="16"/>
                <w:szCs w:val="16"/>
              </w:rPr>
            </w:pPr>
          </w:p>
          <w:p w14:paraId="0F5EAEDC" w14:textId="77777777" w:rsidR="00A519D7" w:rsidRPr="00147BCB" w:rsidRDefault="00A519D7" w:rsidP="000723F1">
            <w:pPr>
              <w:rPr>
                <w:rFonts w:ascii="Adobe Devanagari" w:hAnsi="Adobe Devanagari" w:cs="Adobe Devanagari"/>
                <w:color w:val="0D0D0D" w:themeColor="text1" w:themeTint="F2"/>
                <w:sz w:val="16"/>
                <w:szCs w:val="16"/>
              </w:rPr>
            </w:pPr>
          </w:p>
        </w:tc>
        <w:tc>
          <w:tcPr>
            <w:tcW w:w="3817" w:type="dxa"/>
          </w:tcPr>
          <w:p w14:paraId="3E66E7D8" w14:textId="77777777" w:rsidR="000B3E8B" w:rsidRPr="00147BCB" w:rsidRDefault="00761484"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https://www.policlinicogemelli.it/</w:t>
            </w:r>
          </w:p>
        </w:tc>
      </w:tr>
      <w:tr w:rsidR="004A4363" w:rsidRPr="00147BCB" w14:paraId="26384EFA" w14:textId="77777777" w:rsidTr="007C1EFA">
        <w:tc>
          <w:tcPr>
            <w:tcW w:w="2327" w:type="dxa"/>
          </w:tcPr>
          <w:p w14:paraId="7DC5668E"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45"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Clinica Universidad de Navarra</w:t>
              </w:r>
            </w:hyperlink>
          </w:p>
          <w:p w14:paraId="18FC4408"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20CAB6DB"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Pamplona,</w:t>
            </w:r>
          </w:p>
          <w:p w14:paraId="1BD5C222"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Spain</w:t>
            </w:r>
          </w:p>
        </w:tc>
        <w:tc>
          <w:tcPr>
            <w:tcW w:w="3975" w:type="dxa"/>
          </w:tcPr>
          <w:p w14:paraId="72854C45" w14:textId="77777777" w:rsidR="008A470A" w:rsidRPr="00147BCB" w:rsidRDefault="008A470A"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Services oncology</w:t>
            </w:r>
          </w:p>
          <w:p w14:paraId="7ECBDC90" w14:textId="77777777" w:rsidR="000723F1" w:rsidRPr="00147BCB" w:rsidRDefault="000723F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Abdominoplasty</w:t>
            </w:r>
          </w:p>
          <w:p w14:paraId="6DD976EC" w14:textId="77777777" w:rsidR="000723F1" w:rsidRPr="00147BCB" w:rsidRDefault="000723F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Adenoidectomy</w:t>
            </w:r>
          </w:p>
          <w:p w14:paraId="4AB42A41" w14:textId="77777777" w:rsidR="000723F1" w:rsidRPr="00147BCB" w:rsidRDefault="000723F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Aerosol therapy</w:t>
            </w:r>
          </w:p>
          <w:p w14:paraId="7CC5D674" w14:textId="77777777" w:rsidR="000723F1" w:rsidRPr="00147BCB" w:rsidRDefault="000723F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proton therapy</w:t>
            </w:r>
          </w:p>
          <w:p w14:paraId="4CC10DFC" w14:textId="77777777" w:rsidR="000723F1" w:rsidRPr="00147BCB" w:rsidRDefault="000723F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appendectomy</w:t>
            </w:r>
          </w:p>
          <w:p w14:paraId="2542617A" w14:textId="77777777" w:rsidR="000723F1" w:rsidRPr="00147BCB" w:rsidRDefault="000723F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arthroscopy</w:t>
            </w:r>
          </w:p>
          <w:p w14:paraId="7EA2527E" w14:textId="77777777" w:rsidR="000723F1" w:rsidRPr="00147BCB" w:rsidRDefault="000723F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aortic aneurysm treatment</w:t>
            </w:r>
          </w:p>
          <w:p w14:paraId="3443AF6C" w14:textId="77777777" w:rsidR="000723F1" w:rsidRPr="00147BCB" w:rsidRDefault="000723F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anticoagulation treatment</w:t>
            </w:r>
          </w:p>
          <w:p w14:paraId="23ADA19F" w14:textId="77777777" w:rsidR="000723F1" w:rsidRPr="00147BCB" w:rsidRDefault="000723F1" w:rsidP="000723F1">
            <w:pPr>
              <w:rPr>
                <w:rFonts w:ascii="Adobe Devanagari" w:hAnsi="Adobe Devanagari" w:cs="Adobe Devanagari"/>
                <w:color w:val="0D0D0D" w:themeColor="text1" w:themeTint="F2"/>
                <w:sz w:val="16"/>
                <w:szCs w:val="16"/>
              </w:rPr>
            </w:pPr>
          </w:p>
          <w:p w14:paraId="571E0D01" w14:textId="77777777" w:rsidR="00A519D7" w:rsidRPr="00147BCB" w:rsidRDefault="00A519D7" w:rsidP="000723F1">
            <w:pPr>
              <w:rPr>
                <w:rFonts w:ascii="Adobe Devanagari" w:hAnsi="Adobe Devanagari" w:cs="Adobe Devanagari"/>
                <w:color w:val="0D0D0D" w:themeColor="text1" w:themeTint="F2"/>
                <w:sz w:val="16"/>
                <w:szCs w:val="16"/>
              </w:rPr>
            </w:pPr>
          </w:p>
        </w:tc>
        <w:tc>
          <w:tcPr>
            <w:tcW w:w="3817" w:type="dxa"/>
          </w:tcPr>
          <w:p w14:paraId="36E5BAB4" w14:textId="77777777" w:rsidR="000B3E8B" w:rsidRPr="00147BCB" w:rsidRDefault="00761484"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https://cancercenter.cun.es/</w:t>
            </w:r>
          </w:p>
        </w:tc>
      </w:tr>
      <w:tr w:rsidR="004A4363" w:rsidRPr="00147BCB" w14:paraId="3711402A" w14:textId="77777777" w:rsidTr="00277CFF">
        <w:trPr>
          <w:trHeight w:val="5235"/>
        </w:trPr>
        <w:tc>
          <w:tcPr>
            <w:tcW w:w="2327" w:type="dxa"/>
          </w:tcPr>
          <w:p w14:paraId="593AA084"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46"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UCSF Medical Center</w:t>
              </w:r>
            </w:hyperlink>
          </w:p>
          <w:p w14:paraId="392CBDAC"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04754189"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San Francisco, CA</w:t>
            </w:r>
          </w:p>
          <w:p w14:paraId="215FD447"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745F6169" w14:textId="77777777" w:rsidR="004A4363" w:rsidRPr="00147BCB" w:rsidRDefault="00000000" w:rsidP="000723F1">
            <w:pPr>
              <w:pStyle w:val="Sansinterligne"/>
              <w:rPr>
                <w:rFonts w:ascii="Adobe Devanagari" w:hAnsi="Adobe Devanagari" w:cs="Adobe Devanagari"/>
                <w:sz w:val="16"/>
                <w:szCs w:val="16"/>
              </w:rPr>
            </w:pPr>
            <w:hyperlink r:id="rId47" w:history="1">
              <w:r w:rsidR="004A4363" w:rsidRPr="00147BCB">
                <w:rPr>
                  <w:rFonts w:ascii="Adobe Devanagari" w:hAnsi="Adobe Devanagari" w:cs="Adobe Devanagari"/>
                  <w:sz w:val="16"/>
                  <w:szCs w:val="16"/>
                </w:rPr>
                <w:t>Ablative Laser Resurfacing</w:t>
              </w:r>
            </w:hyperlink>
          </w:p>
          <w:p w14:paraId="0A28ED23" w14:textId="77777777" w:rsidR="004A4363"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 xml:space="preserve">  </w:t>
            </w:r>
            <w:hyperlink r:id="rId48" w:history="1">
              <w:r w:rsidRPr="00147BCB">
                <w:rPr>
                  <w:rFonts w:ascii="Adobe Devanagari" w:hAnsi="Adobe Devanagari" w:cs="Adobe Devanagari"/>
                  <w:sz w:val="16"/>
                  <w:szCs w:val="16"/>
                </w:rPr>
                <w:br/>
              </w:r>
              <w:r w:rsidRPr="00147BCB">
                <w:rPr>
                  <w:rStyle w:val="Lienhypertexte"/>
                  <w:rFonts w:ascii="Adobe Devanagari" w:hAnsi="Adobe Devanagari" w:cs="Adobe Devanagari"/>
                  <w:color w:val="auto"/>
                  <w:sz w:val="16"/>
                  <w:szCs w:val="16"/>
                  <w:u w:val="none"/>
                </w:rPr>
                <w:t>Ablative Laser Resurfacing</w:t>
              </w:r>
            </w:hyperlink>
          </w:p>
          <w:p w14:paraId="5F1E1215" w14:textId="77777777" w:rsidR="004A4363"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 xml:space="preserve">  </w:t>
            </w:r>
            <w:hyperlink r:id="rId49" w:history="1">
              <w:r w:rsidRPr="00147BCB">
                <w:rPr>
                  <w:rStyle w:val="Lienhypertexte"/>
                  <w:rFonts w:ascii="Adobe Devanagari" w:hAnsi="Adobe Devanagari" w:cs="Adobe Devanagari"/>
                  <w:color w:val="auto"/>
                  <w:sz w:val="16"/>
                  <w:szCs w:val="16"/>
                  <w:u w:val="none"/>
                </w:rPr>
                <w:t>Active Surveillance for Prostate Cancer</w:t>
              </w:r>
            </w:hyperlink>
          </w:p>
          <w:p w14:paraId="1FA89C94" w14:textId="77777777" w:rsidR="00B9757E" w:rsidRPr="00147BCB" w:rsidRDefault="00000000" w:rsidP="000723F1">
            <w:pPr>
              <w:pStyle w:val="Sansinterligne"/>
              <w:rPr>
                <w:rFonts w:ascii="Adobe Devanagari" w:hAnsi="Adobe Devanagari" w:cs="Adobe Devanagari"/>
                <w:sz w:val="16"/>
                <w:szCs w:val="16"/>
              </w:rPr>
            </w:pPr>
            <w:hyperlink r:id="rId50" w:history="1">
              <w:r w:rsidR="00B9757E" w:rsidRPr="00147BCB">
                <w:rPr>
                  <w:rFonts w:ascii="Adobe Devanagari" w:hAnsi="Adobe Devanagari" w:cs="Adobe Devanagari"/>
                  <w:sz w:val="16"/>
                  <w:szCs w:val="16"/>
                </w:rPr>
                <w:t>Acupuncture</w:t>
              </w:r>
            </w:hyperlink>
          </w:p>
          <w:p w14:paraId="228B914A" w14:textId="77777777" w:rsidR="00B9757E" w:rsidRPr="00147BCB" w:rsidRDefault="00000000" w:rsidP="000723F1">
            <w:pPr>
              <w:pStyle w:val="Sansinterligne"/>
              <w:rPr>
                <w:rFonts w:ascii="Adobe Devanagari" w:hAnsi="Adobe Devanagari" w:cs="Adobe Devanagari"/>
                <w:sz w:val="16"/>
                <w:szCs w:val="16"/>
              </w:rPr>
            </w:pPr>
            <w:hyperlink r:id="rId51" w:history="1">
              <w:r w:rsidR="00B9757E" w:rsidRPr="00147BCB">
                <w:rPr>
                  <w:rFonts w:ascii="Adobe Devanagari" w:hAnsi="Adobe Devanagari" w:cs="Adobe Devanagari"/>
                  <w:sz w:val="16"/>
                  <w:szCs w:val="16"/>
                </w:rPr>
                <w:t>Advanced Endoscopic Procedures</w:t>
              </w:r>
            </w:hyperlink>
          </w:p>
          <w:p w14:paraId="5F518E36" w14:textId="77777777" w:rsidR="00B9757E" w:rsidRPr="00147BCB" w:rsidRDefault="00000000" w:rsidP="000723F1">
            <w:pPr>
              <w:pStyle w:val="Sansinterligne"/>
              <w:rPr>
                <w:rFonts w:ascii="Adobe Devanagari" w:hAnsi="Adobe Devanagari" w:cs="Adobe Devanagari"/>
                <w:sz w:val="16"/>
                <w:szCs w:val="16"/>
              </w:rPr>
            </w:pPr>
            <w:hyperlink r:id="rId52" w:history="1">
              <w:r w:rsidR="00B9757E" w:rsidRPr="00147BCB">
                <w:rPr>
                  <w:rFonts w:ascii="Adobe Devanagari" w:hAnsi="Adobe Devanagari" w:cs="Adobe Devanagari"/>
                  <w:sz w:val="16"/>
                  <w:szCs w:val="16"/>
                </w:rPr>
                <w:t>Alcohol Septal Ablation</w:t>
              </w:r>
            </w:hyperlink>
          </w:p>
          <w:p w14:paraId="56C98EA6" w14:textId="77777777" w:rsidR="00B9757E" w:rsidRPr="00147BCB" w:rsidRDefault="00000000" w:rsidP="000723F1">
            <w:pPr>
              <w:pStyle w:val="Sansinterligne"/>
              <w:rPr>
                <w:rFonts w:ascii="Adobe Devanagari" w:hAnsi="Adobe Devanagari" w:cs="Adobe Devanagari"/>
                <w:sz w:val="16"/>
                <w:szCs w:val="16"/>
              </w:rPr>
            </w:pPr>
            <w:hyperlink r:id="rId53" w:history="1">
              <w:r w:rsidR="00B9757E" w:rsidRPr="00147BCB">
                <w:rPr>
                  <w:rFonts w:ascii="Adobe Devanagari" w:hAnsi="Adobe Devanagari" w:cs="Adobe Devanagari"/>
                  <w:sz w:val="16"/>
                  <w:szCs w:val="16"/>
                </w:rPr>
                <w:t>Allogeneic Transplant</w:t>
              </w:r>
            </w:hyperlink>
          </w:p>
          <w:p w14:paraId="0D7258C4" w14:textId="77777777" w:rsidR="00B9757E" w:rsidRPr="00147BCB" w:rsidRDefault="00000000" w:rsidP="000723F1">
            <w:pPr>
              <w:pStyle w:val="Sansinterligne"/>
              <w:rPr>
                <w:rFonts w:ascii="Adobe Devanagari" w:hAnsi="Adobe Devanagari" w:cs="Adobe Devanagari"/>
                <w:sz w:val="16"/>
                <w:szCs w:val="16"/>
              </w:rPr>
            </w:pPr>
            <w:hyperlink r:id="rId54" w:history="1">
              <w:r w:rsidR="00B9757E" w:rsidRPr="00147BCB">
                <w:rPr>
                  <w:rFonts w:ascii="Adobe Devanagari" w:hAnsi="Adobe Devanagari" w:cs="Adobe Devanagari"/>
                  <w:sz w:val="16"/>
                  <w:szCs w:val="16"/>
                </w:rPr>
                <w:t>Autologous Transplant</w:t>
              </w:r>
            </w:hyperlink>
          </w:p>
          <w:p w14:paraId="76C3FE3D" w14:textId="77777777" w:rsidR="00B9757E" w:rsidRPr="00147BCB" w:rsidRDefault="00000000" w:rsidP="000723F1">
            <w:pPr>
              <w:pStyle w:val="Sansinterligne"/>
              <w:rPr>
                <w:rFonts w:ascii="Adobe Devanagari" w:hAnsi="Adobe Devanagari" w:cs="Adobe Devanagari"/>
                <w:sz w:val="16"/>
                <w:szCs w:val="16"/>
              </w:rPr>
            </w:pPr>
            <w:hyperlink r:id="rId55" w:history="1">
              <w:r w:rsidR="00B9757E" w:rsidRPr="00147BCB">
                <w:rPr>
                  <w:rStyle w:val="Lienhypertexte"/>
                  <w:rFonts w:ascii="Adobe Devanagari" w:hAnsi="Adobe Devanagari" w:cs="Adobe Devanagari"/>
                  <w:color w:val="auto"/>
                  <w:sz w:val="16"/>
                  <w:szCs w:val="16"/>
                  <w:u w:val="none"/>
                </w:rPr>
                <w:t>Bariatric Surgery</w:t>
              </w:r>
            </w:hyperlink>
          </w:p>
          <w:p w14:paraId="57FD5C5A" w14:textId="77777777" w:rsidR="00B9757E" w:rsidRPr="00147BCB" w:rsidRDefault="00000000" w:rsidP="000723F1">
            <w:pPr>
              <w:pStyle w:val="Sansinterligne"/>
              <w:rPr>
                <w:rFonts w:ascii="Adobe Devanagari" w:hAnsi="Adobe Devanagari" w:cs="Adobe Devanagari"/>
                <w:sz w:val="16"/>
                <w:szCs w:val="16"/>
              </w:rPr>
            </w:pPr>
            <w:hyperlink r:id="rId56" w:history="1">
              <w:r w:rsidR="00B9757E" w:rsidRPr="00147BCB">
                <w:rPr>
                  <w:rStyle w:val="Lienhypertexte"/>
                  <w:rFonts w:ascii="Adobe Devanagari" w:hAnsi="Adobe Devanagari" w:cs="Adobe Devanagari"/>
                  <w:color w:val="auto"/>
                  <w:sz w:val="16"/>
                  <w:szCs w:val="16"/>
                  <w:u w:val="none"/>
                </w:rPr>
                <w:t>Biofeedback</w:t>
              </w:r>
            </w:hyperlink>
          </w:p>
          <w:p w14:paraId="2DCCBBA4" w14:textId="77777777" w:rsidR="00B9757E" w:rsidRPr="00147BCB" w:rsidRDefault="00000000" w:rsidP="000723F1">
            <w:pPr>
              <w:pStyle w:val="Sansinterligne"/>
              <w:rPr>
                <w:rFonts w:ascii="Adobe Devanagari" w:hAnsi="Adobe Devanagari" w:cs="Adobe Devanagari"/>
                <w:sz w:val="16"/>
                <w:szCs w:val="16"/>
              </w:rPr>
            </w:pPr>
            <w:hyperlink r:id="rId57" w:history="1">
              <w:r w:rsidR="00B9757E" w:rsidRPr="00147BCB">
                <w:rPr>
                  <w:rStyle w:val="Lienhypertexte"/>
                  <w:rFonts w:ascii="Adobe Devanagari" w:hAnsi="Adobe Devanagari" w:cs="Adobe Devanagari"/>
                  <w:color w:val="auto"/>
                  <w:sz w:val="16"/>
                  <w:szCs w:val="16"/>
                  <w:u w:val="none"/>
                </w:rPr>
                <w:t>Brachytherapy</w:t>
              </w:r>
            </w:hyperlink>
          </w:p>
          <w:p w14:paraId="22475F57" w14:textId="77777777" w:rsidR="00B9757E" w:rsidRPr="00147BCB" w:rsidRDefault="00000000" w:rsidP="000723F1">
            <w:pPr>
              <w:pStyle w:val="Sansinterligne"/>
              <w:rPr>
                <w:rFonts w:ascii="Adobe Devanagari" w:hAnsi="Adobe Devanagari" w:cs="Adobe Devanagari"/>
                <w:sz w:val="16"/>
                <w:szCs w:val="16"/>
              </w:rPr>
            </w:pPr>
            <w:hyperlink r:id="rId58" w:history="1">
              <w:r w:rsidR="00B9757E" w:rsidRPr="00147BCB">
                <w:rPr>
                  <w:rStyle w:val="Lienhypertexte"/>
                  <w:rFonts w:ascii="Adobe Devanagari" w:hAnsi="Adobe Devanagari" w:cs="Adobe Devanagari"/>
                  <w:color w:val="auto"/>
                  <w:sz w:val="16"/>
                  <w:szCs w:val="16"/>
                  <w:u w:val="none"/>
                </w:rPr>
                <w:t>Brain Mapping</w:t>
              </w:r>
            </w:hyperlink>
          </w:p>
          <w:p w14:paraId="27216180" w14:textId="77777777" w:rsidR="00B9757E" w:rsidRPr="00147BCB" w:rsidRDefault="00000000" w:rsidP="000723F1">
            <w:pPr>
              <w:pStyle w:val="Sansinterligne"/>
              <w:rPr>
                <w:rFonts w:ascii="Adobe Devanagari" w:hAnsi="Adobe Devanagari" w:cs="Adobe Devanagari"/>
                <w:sz w:val="16"/>
                <w:szCs w:val="16"/>
              </w:rPr>
            </w:pPr>
            <w:hyperlink r:id="rId59" w:history="1">
              <w:r w:rsidR="00B9757E" w:rsidRPr="00147BCB">
                <w:rPr>
                  <w:rStyle w:val="Lienhypertexte"/>
                  <w:rFonts w:ascii="Adobe Devanagari" w:hAnsi="Adobe Devanagari" w:cs="Adobe Devanagari"/>
                  <w:color w:val="auto"/>
                  <w:sz w:val="16"/>
                  <w:szCs w:val="16"/>
                  <w:u w:val="none"/>
                </w:rPr>
                <w:t>Breast Reconstruction</w:t>
              </w:r>
            </w:hyperlink>
          </w:p>
          <w:p w14:paraId="46A63D9F" w14:textId="77777777" w:rsidR="00B9757E" w:rsidRPr="00147BCB" w:rsidRDefault="00000000" w:rsidP="000723F1">
            <w:pPr>
              <w:pStyle w:val="Sansinterligne"/>
              <w:rPr>
                <w:rFonts w:ascii="Adobe Devanagari" w:hAnsi="Adobe Devanagari" w:cs="Adobe Devanagari"/>
                <w:sz w:val="16"/>
                <w:szCs w:val="16"/>
              </w:rPr>
            </w:pPr>
            <w:hyperlink r:id="rId60" w:history="1">
              <w:r w:rsidR="00B9757E" w:rsidRPr="00147BCB">
                <w:rPr>
                  <w:rStyle w:val="Lienhypertexte"/>
                  <w:rFonts w:ascii="Adobe Devanagari" w:hAnsi="Adobe Devanagari" w:cs="Adobe Devanagari"/>
                  <w:color w:val="auto"/>
                  <w:sz w:val="16"/>
                  <w:szCs w:val="16"/>
                  <w:u w:val="none"/>
                </w:rPr>
                <w:t>CardioMEMS</w:t>
              </w:r>
            </w:hyperlink>
          </w:p>
          <w:p w14:paraId="7296D998" w14:textId="77777777" w:rsidR="00B9757E" w:rsidRPr="00147BCB" w:rsidRDefault="00000000" w:rsidP="000723F1">
            <w:pPr>
              <w:pStyle w:val="Sansinterligne"/>
              <w:rPr>
                <w:rFonts w:ascii="Adobe Devanagari" w:hAnsi="Adobe Devanagari" w:cs="Adobe Devanagari"/>
                <w:sz w:val="16"/>
                <w:szCs w:val="16"/>
              </w:rPr>
            </w:pPr>
            <w:hyperlink r:id="rId61" w:history="1">
              <w:r w:rsidR="00B9757E" w:rsidRPr="00147BCB">
                <w:rPr>
                  <w:rStyle w:val="Lienhypertexte"/>
                  <w:rFonts w:ascii="Adobe Devanagari" w:hAnsi="Adobe Devanagari" w:cs="Adobe Devanagari"/>
                  <w:color w:val="auto"/>
                  <w:sz w:val="16"/>
                  <w:szCs w:val="16"/>
                  <w:u w:val="none"/>
                </w:rPr>
                <w:t>Cardioversion</w:t>
              </w:r>
            </w:hyperlink>
          </w:p>
          <w:p w14:paraId="20269E72" w14:textId="77777777" w:rsidR="00B9757E" w:rsidRPr="00147BCB" w:rsidRDefault="00000000" w:rsidP="000723F1">
            <w:pPr>
              <w:pStyle w:val="Sansinterligne"/>
              <w:rPr>
                <w:rFonts w:ascii="Adobe Devanagari" w:hAnsi="Adobe Devanagari" w:cs="Adobe Devanagari"/>
                <w:sz w:val="16"/>
                <w:szCs w:val="16"/>
              </w:rPr>
            </w:pPr>
            <w:hyperlink r:id="rId62" w:history="1">
              <w:r w:rsidR="00B9757E" w:rsidRPr="00147BCB">
                <w:rPr>
                  <w:rStyle w:val="Lienhypertexte"/>
                  <w:rFonts w:ascii="Adobe Devanagari" w:hAnsi="Adobe Devanagari" w:cs="Adobe Devanagari"/>
                  <w:color w:val="auto"/>
                  <w:sz w:val="16"/>
                  <w:szCs w:val="16"/>
                  <w:u w:val="none"/>
                </w:rPr>
                <w:t>Catheter Ablation</w:t>
              </w:r>
            </w:hyperlink>
          </w:p>
          <w:p w14:paraId="04994991" w14:textId="77777777" w:rsidR="00B9757E" w:rsidRPr="00147BCB" w:rsidRDefault="00000000" w:rsidP="000723F1">
            <w:pPr>
              <w:pStyle w:val="Sansinterligne"/>
              <w:rPr>
                <w:rFonts w:ascii="Adobe Devanagari" w:hAnsi="Adobe Devanagari" w:cs="Adobe Devanagari"/>
                <w:sz w:val="16"/>
                <w:szCs w:val="16"/>
              </w:rPr>
            </w:pPr>
            <w:hyperlink r:id="rId63" w:history="1">
              <w:r w:rsidR="00B9757E" w:rsidRPr="00147BCB">
                <w:rPr>
                  <w:rStyle w:val="Lienhypertexte"/>
                  <w:rFonts w:ascii="Adobe Devanagari" w:hAnsi="Adobe Devanagari" w:cs="Adobe Devanagari"/>
                  <w:color w:val="auto"/>
                  <w:sz w:val="16"/>
                  <w:szCs w:val="16"/>
                  <w:u w:val="none"/>
                </w:rPr>
                <w:t>Cochlear Implants</w:t>
              </w:r>
            </w:hyperlink>
          </w:p>
          <w:p w14:paraId="07A80477" w14:textId="77777777" w:rsidR="00B9757E" w:rsidRPr="00147BCB" w:rsidRDefault="00000000" w:rsidP="000723F1">
            <w:pPr>
              <w:pStyle w:val="Sansinterligne"/>
              <w:rPr>
                <w:rFonts w:ascii="Adobe Devanagari" w:hAnsi="Adobe Devanagari" w:cs="Adobe Devanagari"/>
                <w:sz w:val="16"/>
                <w:szCs w:val="16"/>
              </w:rPr>
            </w:pPr>
            <w:hyperlink r:id="rId64" w:history="1">
              <w:r w:rsidR="00B9757E" w:rsidRPr="00147BCB">
                <w:rPr>
                  <w:rStyle w:val="Lienhypertexte"/>
                  <w:rFonts w:ascii="Adobe Devanagari" w:hAnsi="Adobe Devanagari" w:cs="Adobe Devanagari"/>
                  <w:color w:val="auto"/>
                  <w:sz w:val="16"/>
                  <w:szCs w:val="16"/>
                  <w:u w:val="none"/>
                </w:rPr>
                <w:t>Cold Caps</w:t>
              </w:r>
            </w:hyperlink>
          </w:p>
          <w:p w14:paraId="53BFF2F7" w14:textId="77777777" w:rsidR="00B9757E" w:rsidRPr="00147BCB" w:rsidRDefault="00000000" w:rsidP="000723F1">
            <w:pPr>
              <w:pStyle w:val="Sansinterligne"/>
              <w:rPr>
                <w:rFonts w:ascii="Adobe Devanagari" w:hAnsi="Adobe Devanagari" w:cs="Adobe Devanagari"/>
                <w:sz w:val="16"/>
                <w:szCs w:val="16"/>
              </w:rPr>
            </w:pPr>
            <w:hyperlink r:id="rId65" w:history="1">
              <w:r w:rsidR="00B9757E" w:rsidRPr="00147BCB">
                <w:rPr>
                  <w:rStyle w:val="Lienhypertexte"/>
                  <w:rFonts w:ascii="Adobe Devanagari" w:hAnsi="Adobe Devanagari" w:cs="Adobe Devanagari"/>
                  <w:color w:val="auto"/>
                  <w:sz w:val="16"/>
                  <w:szCs w:val="16"/>
                  <w:u w:val="none"/>
                </w:rPr>
                <w:t>Collagen Replacement</w:t>
              </w:r>
            </w:hyperlink>
          </w:p>
          <w:p w14:paraId="05D8CE3E" w14:textId="77777777" w:rsidR="00B9757E" w:rsidRPr="00147BCB" w:rsidRDefault="00000000" w:rsidP="000723F1">
            <w:pPr>
              <w:pStyle w:val="Sansinterligne"/>
              <w:rPr>
                <w:rFonts w:ascii="Adobe Devanagari" w:hAnsi="Adobe Devanagari" w:cs="Adobe Devanagari"/>
                <w:sz w:val="16"/>
                <w:szCs w:val="16"/>
              </w:rPr>
            </w:pPr>
            <w:hyperlink r:id="rId66" w:history="1">
              <w:r w:rsidR="00B9757E" w:rsidRPr="00147BCB">
                <w:rPr>
                  <w:rStyle w:val="Lienhypertexte"/>
                  <w:rFonts w:ascii="Adobe Devanagari" w:hAnsi="Adobe Devanagari" w:cs="Adobe Devanagari"/>
                  <w:color w:val="auto"/>
                  <w:sz w:val="16"/>
                  <w:szCs w:val="16"/>
                  <w:u w:val="none"/>
                </w:rPr>
                <w:t>Conventional Aneurysm Surgery</w:t>
              </w:r>
            </w:hyperlink>
          </w:p>
          <w:p w14:paraId="696CD233" w14:textId="77777777" w:rsidR="00B9757E" w:rsidRPr="00147BCB" w:rsidRDefault="00000000" w:rsidP="000723F1">
            <w:pPr>
              <w:pStyle w:val="Sansinterligne"/>
              <w:rPr>
                <w:rFonts w:ascii="Adobe Devanagari" w:hAnsi="Adobe Devanagari" w:cs="Adobe Devanagari"/>
                <w:sz w:val="16"/>
                <w:szCs w:val="16"/>
              </w:rPr>
            </w:pPr>
            <w:hyperlink r:id="rId67" w:history="1">
              <w:r w:rsidR="00B9757E" w:rsidRPr="00147BCB">
                <w:rPr>
                  <w:rStyle w:val="Lienhypertexte"/>
                  <w:rFonts w:ascii="Adobe Devanagari" w:hAnsi="Adobe Devanagari" w:cs="Adobe Devanagari"/>
                  <w:color w:val="auto"/>
                  <w:sz w:val="16"/>
                  <w:szCs w:val="16"/>
                  <w:u w:val="none"/>
                </w:rPr>
                <w:t>Cosmetic Botox</w:t>
              </w:r>
            </w:hyperlink>
          </w:p>
          <w:p w14:paraId="0EC8D8C7" w14:textId="77777777" w:rsidR="00B9757E" w:rsidRPr="00147BCB" w:rsidRDefault="00000000" w:rsidP="000723F1">
            <w:pPr>
              <w:pStyle w:val="Sansinterligne"/>
              <w:rPr>
                <w:rFonts w:ascii="Adobe Devanagari" w:hAnsi="Adobe Devanagari" w:cs="Adobe Devanagari"/>
                <w:sz w:val="16"/>
                <w:szCs w:val="16"/>
              </w:rPr>
            </w:pPr>
            <w:hyperlink r:id="rId68" w:history="1">
              <w:r w:rsidR="00B9757E" w:rsidRPr="00147BCB">
                <w:rPr>
                  <w:rStyle w:val="Lienhypertexte"/>
                  <w:rFonts w:ascii="Adobe Devanagari" w:hAnsi="Adobe Devanagari" w:cs="Adobe Devanagari"/>
                  <w:color w:val="auto"/>
                  <w:sz w:val="16"/>
                  <w:szCs w:val="16"/>
                  <w:u w:val="none"/>
                </w:rPr>
                <w:t>Cryopreservation</w:t>
              </w:r>
            </w:hyperlink>
          </w:p>
          <w:p w14:paraId="4A31137F" w14:textId="77777777" w:rsidR="00B9757E" w:rsidRPr="00147BCB" w:rsidRDefault="00000000" w:rsidP="000723F1">
            <w:pPr>
              <w:pStyle w:val="Sansinterligne"/>
              <w:rPr>
                <w:rFonts w:ascii="Adobe Devanagari" w:hAnsi="Adobe Devanagari" w:cs="Adobe Devanagari"/>
                <w:sz w:val="16"/>
                <w:szCs w:val="16"/>
              </w:rPr>
            </w:pPr>
            <w:hyperlink r:id="rId69" w:history="1">
              <w:r w:rsidR="00B9757E" w:rsidRPr="00147BCB">
                <w:rPr>
                  <w:rStyle w:val="Lienhypertexte"/>
                  <w:rFonts w:ascii="Adobe Devanagari" w:hAnsi="Adobe Devanagari" w:cs="Adobe Devanagari"/>
                  <w:color w:val="auto"/>
                  <w:sz w:val="16"/>
                  <w:szCs w:val="16"/>
                  <w:u w:val="none"/>
                </w:rPr>
                <w:t>CT-Guided Spinal Injections</w:t>
              </w:r>
            </w:hyperlink>
          </w:p>
          <w:p w14:paraId="57C5DABC" w14:textId="77777777" w:rsidR="00B9757E" w:rsidRPr="00147BCB" w:rsidRDefault="00000000" w:rsidP="000723F1">
            <w:pPr>
              <w:pStyle w:val="Sansinterligne"/>
              <w:rPr>
                <w:rFonts w:ascii="Adobe Devanagari" w:hAnsi="Adobe Devanagari" w:cs="Adobe Devanagari"/>
                <w:sz w:val="16"/>
                <w:szCs w:val="16"/>
              </w:rPr>
            </w:pPr>
            <w:hyperlink r:id="rId70" w:history="1">
              <w:r w:rsidR="00B9757E" w:rsidRPr="00147BCB">
                <w:rPr>
                  <w:rStyle w:val="Lienhypertexte"/>
                  <w:rFonts w:ascii="Adobe Devanagari" w:hAnsi="Adobe Devanagari" w:cs="Adobe Devanagari"/>
                  <w:color w:val="auto"/>
                  <w:sz w:val="16"/>
                  <w:szCs w:val="16"/>
                  <w:u w:val="none"/>
                </w:rPr>
                <w:t>Cyberknife</w:t>
              </w:r>
            </w:hyperlink>
          </w:p>
          <w:p w14:paraId="5C6531D7" w14:textId="77777777" w:rsidR="00B9757E" w:rsidRPr="00147BCB" w:rsidRDefault="00B9757E"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lastRenderedPageBreak/>
              <w:t xml:space="preserve">  </w:t>
            </w:r>
            <w:hyperlink r:id="rId71" w:history="1">
              <w:r w:rsidRPr="00147BCB">
                <w:rPr>
                  <w:rFonts w:ascii="Adobe Devanagari" w:hAnsi="Adobe Devanagari" w:cs="Adobe Devanagari"/>
                  <w:sz w:val="16"/>
                  <w:szCs w:val="16"/>
                </w:rPr>
                <w:br/>
              </w:r>
              <w:r w:rsidRPr="00147BCB">
                <w:rPr>
                  <w:rStyle w:val="Lienhypertexte"/>
                  <w:rFonts w:ascii="Adobe Devanagari" w:hAnsi="Adobe Devanagari" w:cs="Adobe Devanagari"/>
                  <w:color w:val="auto"/>
                  <w:sz w:val="16"/>
                  <w:szCs w:val="16"/>
                  <w:u w:val="none"/>
                </w:rPr>
                <w:t>Deep Brain Stimulation</w:t>
              </w:r>
            </w:hyperlink>
          </w:p>
          <w:p w14:paraId="3135F340" w14:textId="77777777" w:rsidR="00B9757E" w:rsidRPr="00147BCB" w:rsidRDefault="00B9757E"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 xml:space="preserve">  </w:t>
            </w:r>
            <w:hyperlink r:id="rId72" w:history="1">
              <w:r w:rsidRPr="00147BCB">
                <w:rPr>
                  <w:rStyle w:val="Lienhypertexte"/>
                  <w:rFonts w:ascii="Adobe Devanagari" w:hAnsi="Adobe Devanagari" w:cs="Adobe Devanagari"/>
                  <w:color w:val="auto"/>
                  <w:sz w:val="16"/>
                  <w:szCs w:val="16"/>
                  <w:u w:val="none"/>
                </w:rPr>
                <w:t>Dental Implants</w:t>
              </w:r>
            </w:hyperlink>
          </w:p>
          <w:p w14:paraId="7DC1B889" w14:textId="77777777" w:rsidR="00B9757E" w:rsidRPr="00147BCB" w:rsidRDefault="00B9757E"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 xml:space="preserve">  </w:t>
            </w:r>
            <w:hyperlink r:id="rId73" w:history="1">
              <w:r w:rsidRPr="00147BCB">
                <w:rPr>
                  <w:rStyle w:val="Lienhypertexte"/>
                  <w:rFonts w:ascii="Adobe Devanagari" w:hAnsi="Adobe Devanagari" w:cs="Adobe Devanagari"/>
                  <w:color w:val="auto"/>
                  <w:sz w:val="16"/>
                  <w:szCs w:val="16"/>
                  <w:u w:val="none"/>
                </w:rPr>
                <w:t>Disc Replacement</w:t>
              </w:r>
            </w:hyperlink>
          </w:p>
          <w:p w14:paraId="0BD15B41" w14:textId="77777777" w:rsidR="00B9757E" w:rsidRPr="00147BCB" w:rsidRDefault="00B9757E"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 xml:space="preserve">  </w:t>
            </w:r>
            <w:hyperlink r:id="rId74" w:history="1">
              <w:r w:rsidRPr="00147BCB">
                <w:rPr>
                  <w:rStyle w:val="Lienhypertexte"/>
                  <w:rFonts w:ascii="Adobe Devanagari" w:hAnsi="Adobe Devanagari" w:cs="Adobe Devanagari"/>
                  <w:color w:val="auto"/>
                  <w:sz w:val="16"/>
                  <w:szCs w:val="16"/>
                  <w:u w:val="none"/>
                </w:rPr>
                <w:t>Disconnection Procedures</w:t>
              </w:r>
            </w:hyperlink>
          </w:p>
          <w:p w14:paraId="79A68D46" w14:textId="77777777" w:rsidR="00B9757E" w:rsidRPr="00147BCB" w:rsidRDefault="00B9757E"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 xml:space="preserve">  </w:t>
            </w:r>
            <w:hyperlink r:id="rId75" w:history="1">
              <w:r w:rsidRPr="00147BCB">
                <w:rPr>
                  <w:rStyle w:val="Lienhypertexte"/>
                  <w:rFonts w:ascii="Adobe Devanagari" w:hAnsi="Adobe Devanagari" w:cs="Adobe Devanagari"/>
                  <w:color w:val="auto"/>
                  <w:sz w:val="16"/>
                  <w:szCs w:val="16"/>
                  <w:u w:val="none"/>
                </w:rPr>
                <w:t>Donor Sperm Insemination</w:t>
              </w:r>
            </w:hyperlink>
          </w:p>
          <w:p w14:paraId="0586AD45" w14:textId="77777777" w:rsidR="00B9757E" w:rsidRPr="00147BCB" w:rsidRDefault="00000000" w:rsidP="000723F1">
            <w:pPr>
              <w:pStyle w:val="Sansinterligne"/>
              <w:rPr>
                <w:rFonts w:ascii="Adobe Devanagari" w:hAnsi="Adobe Devanagari" w:cs="Adobe Devanagari"/>
                <w:sz w:val="16"/>
                <w:szCs w:val="16"/>
              </w:rPr>
            </w:pPr>
            <w:hyperlink r:id="rId76" w:history="1">
              <w:r w:rsidR="00B9757E" w:rsidRPr="00147BCB">
                <w:rPr>
                  <w:rFonts w:ascii="Adobe Devanagari" w:hAnsi="Adobe Devanagari" w:cs="Adobe Devanagari"/>
                  <w:sz w:val="16"/>
                  <w:szCs w:val="16"/>
                </w:rPr>
                <w:t>Ear Reshaping</w:t>
              </w:r>
            </w:hyperlink>
          </w:p>
          <w:p w14:paraId="1AB1E6D7" w14:textId="77777777" w:rsidR="00B9757E" w:rsidRPr="00147BCB" w:rsidRDefault="00000000" w:rsidP="000723F1">
            <w:pPr>
              <w:pStyle w:val="Sansinterligne"/>
              <w:rPr>
                <w:rFonts w:ascii="Adobe Devanagari" w:hAnsi="Adobe Devanagari" w:cs="Adobe Devanagari"/>
                <w:sz w:val="16"/>
                <w:szCs w:val="16"/>
              </w:rPr>
            </w:pPr>
            <w:hyperlink r:id="rId77" w:history="1">
              <w:r w:rsidR="00B9757E" w:rsidRPr="00147BCB">
                <w:rPr>
                  <w:rFonts w:ascii="Adobe Devanagari" w:hAnsi="Adobe Devanagari" w:cs="Adobe Devanagari"/>
                  <w:sz w:val="16"/>
                  <w:szCs w:val="16"/>
                </w:rPr>
                <w:t>Endovascular Surgery</w:t>
              </w:r>
            </w:hyperlink>
          </w:p>
          <w:p w14:paraId="35F1977B" w14:textId="77777777" w:rsidR="00B9757E" w:rsidRPr="00147BCB" w:rsidRDefault="00000000" w:rsidP="000723F1">
            <w:pPr>
              <w:pStyle w:val="Sansinterligne"/>
              <w:rPr>
                <w:rFonts w:ascii="Adobe Devanagari" w:hAnsi="Adobe Devanagari" w:cs="Adobe Devanagari"/>
                <w:sz w:val="16"/>
                <w:szCs w:val="16"/>
              </w:rPr>
            </w:pPr>
            <w:hyperlink r:id="rId78" w:history="1">
              <w:r w:rsidR="00B9757E" w:rsidRPr="00147BCB">
                <w:rPr>
                  <w:rFonts w:ascii="Adobe Devanagari" w:hAnsi="Adobe Devanagari" w:cs="Adobe Devanagari"/>
                  <w:sz w:val="16"/>
                  <w:szCs w:val="16"/>
                </w:rPr>
                <w:t>Epidural Injections</w:t>
              </w:r>
            </w:hyperlink>
          </w:p>
          <w:p w14:paraId="104D0734" w14:textId="77777777" w:rsidR="00B9757E" w:rsidRPr="00147BCB" w:rsidRDefault="00000000" w:rsidP="000723F1">
            <w:pPr>
              <w:pStyle w:val="Sansinterligne"/>
              <w:rPr>
                <w:rFonts w:ascii="Adobe Devanagari" w:hAnsi="Adobe Devanagari" w:cs="Adobe Devanagari"/>
                <w:sz w:val="16"/>
                <w:szCs w:val="16"/>
              </w:rPr>
            </w:pPr>
            <w:hyperlink r:id="rId79" w:history="1">
              <w:r w:rsidR="00B9757E" w:rsidRPr="00147BCB">
                <w:rPr>
                  <w:rFonts w:ascii="Adobe Devanagari" w:hAnsi="Adobe Devanagari" w:cs="Adobe Devanagari"/>
                  <w:sz w:val="16"/>
                  <w:szCs w:val="16"/>
                </w:rPr>
                <w:t>Extracorporeal Membrane Oxygenation (ECMO)</w:t>
              </w:r>
            </w:hyperlink>
          </w:p>
          <w:p w14:paraId="761A0E3C" w14:textId="77777777" w:rsidR="00B9757E" w:rsidRPr="00147BCB" w:rsidRDefault="00000000" w:rsidP="000723F1">
            <w:pPr>
              <w:pStyle w:val="Sansinterligne"/>
              <w:rPr>
                <w:rFonts w:ascii="Adobe Devanagari" w:hAnsi="Adobe Devanagari" w:cs="Adobe Devanagari"/>
                <w:sz w:val="16"/>
                <w:szCs w:val="16"/>
              </w:rPr>
            </w:pPr>
            <w:hyperlink r:id="rId80" w:history="1">
              <w:r w:rsidR="00B9757E" w:rsidRPr="00147BCB">
                <w:rPr>
                  <w:rFonts w:ascii="Adobe Devanagari" w:hAnsi="Adobe Devanagari" w:cs="Adobe Devanagari"/>
                  <w:sz w:val="16"/>
                  <w:szCs w:val="16"/>
                </w:rPr>
                <w:t>Extreme Lateral Interbody Fusion (XLIF)</w:t>
              </w:r>
            </w:hyperlink>
          </w:p>
          <w:p w14:paraId="60A1046A" w14:textId="77777777" w:rsidR="00B9757E" w:rsidRPr="00147BCB" w:rsidRDefault="00000000" w:rsidP="000723F1">
            <w:pPr>
              <w:pStyle w:val="Sansinterligne"/>
              <w:rPr>
                <w:rFonts w:ascii="Adobe Devanagari" w:hAnsi="Adobe Devanagari" w:cs="Adobe Devanagari"/>
                <w:sz w:val="16"/>
                <w:szCs w:val="16"/>
              </w:rPr>
            </w:pPr>
            <w:hyperlink r:id="rId81" w:history="1">
              <w:r w:rsidR="00B9757E" w:rsidRPr="00147BCB">
                <w:rPr>
                  <w:rFonts w:ascii="Adobe Devanagari" w:hAnsi="Adobe Devanagari" w:cs="Adobe Devanagari"/>
                  <w:sz w:val="16"/>
                  <w:szCs w:val="16"/>
                </w:rPr>
                <w:t>Eyelid Surgery</w:t>
              </w:r>
            </w:hyperlink>
          </w:p>
          <w:p w14:paraId="1C3330A6" w14:textId="77777777" w:rsidR="00B9757E" w:rsidRPr="00147BCB" w:rsidRDefault="00000000" w:rsidP="000723F1">
            <w:pPr>
              <w:pStyle w:val="Sansinterligne"/>
              <w:rPr>
                <w:rFonts w:ascii="Adobe Devanagari" w:hAnsi="Adobe Devanagari" w:cs="Adobe Devanagari"/>
                <w:sz w:val="16"/>
                <w:szCs w:val="16"/>
              </w:rPr>
            </w:pPr>
            <w:hyperlink r:id="rId82" w:history="1">
              <w:r w:rsidR="00B9757E" w:rsidRPr="00147BCB">
                <w:rPr>
                  <w:rStyle w:val="Lienhypertexte"/>
                  <w:rFonts w:ascii="Adobe Devanagari" w:hAnsi="Adobe Devanagari" w:cs="Adobe Devanagari"/>
                  <w:color w:val="auto"/>
                  <w:sz w:val="16"/>
                  <w:szCs w:val="16"/>
                  <w:u w:val="none"/>
                </w:rPr>
                <w:t>Facelift</w:t>
              </w:r>
            </w:hyperlink>
          </w:p>
          <w:p w14:paraId="72DE177C" w14:textId="77777777" w:rsidR="00B9757E" w:rsidRPr="00147BCB" w:rsidRDefault="00000000" w:rsidP="000723F1">
            <w:pPr>
              <w:pStyle w:val="Sansinterligne"/>
              <w:rPr>
                <w:rFonts w:ascii="Adobe Devanagari" w:hAnsi="Adobe Devanagari" w:cs="Adobe Devanagari"/>
                <w:sz w:val="16"/>
                <w:szCs w:val="16"/>
              </w:rPr>
            </w:pPr>
            <w:hyperlink r:id="rId83" w:history="1">
              <w:r w:rsidR="00B9757E" w:rsidRPr="00147BCB">
                <w:rPr>
                  <w:rStyle w:val="Lienhypertexte"/>
                  <w:rFonts w:ascii="Adobe Devanagari" w:hAnsi="Adobe Devanagari" w:cs="Adobe Devanagari"/>
                  <w:color w:val="auto"/>
                  <w:sz w:val="16"/>
                  <w:szCs w:val="16"/>
                  <w:u w:val="none"/>
                </w:rPr>
                <w:t>Focal Resection</w:t>
              </w:r>
            </w:hyperlink>
          </w:p>
          <w:p w14:paraId="4D37DF51" w14:textId="77777777" w:rsidR="00B9757E" w:rsidRPr="00147BCB" w:rsidRDefault="00000000" w:rsidP="000723F1">
            <w:pPr>
              <w:pStyle w:val="Sansinterligne"/>
              <w:rPr>
                <w:rFonts w:ascii="Adobe Devanagari" w:hAnsi="Adobe Devanagari" w:cs="Adobe Devanagari"/>
                <w:sz w:val="16"/>
                <w:szCs w:val="16"/>
              </w:rPr>
            </w:pPr>
            <w:hyperlink r:id="rId84" w:history="1">
              <w:r w:rsidR="00B9757E" w:rsidRPr="00147BCB">
                <w:rPr>
                  <w:rStyle w:val="Lienhypertexte"/>
                  <w:rFonts w:ascii="Adobe Devanagari" w:hAnsi="Adobe Devanagari" w:cs="Adobe Devanagari"/>
                  <w:color w:val="auto"/>
                  <w:sz w:val="16"/>
                  <w:szCs w:val="16"/>
                  <w:u w:val="none"/>
                </w:rPr>
                <w:t>Focused Ultrasound for Tremor</w:t>
              </w:r>
            </w:hyperlink>
          </w:p>
          <w:p w14:paraId="737EF639" w14:textId="77777777" w:rsidR="00B9757E" w:rsidRPr="00147BCB" w:rsidRDefault="00000000" w:rsidP="000723F1">
            <w:pPr>
              <w:pStyle w:val="Sansinterligne"/>
              <w:rPr>
                <w:rFonts w:ascii="Adobe Devanagari" w:hAnsi="Adobe Devanagari" w:cs="Adobe Devanagari"/>
                <w:sz w:val="16"/>
                <w:szCs w:val="16"/>
              </w:rPr>
            </w:pPr>
            <w:hyperlink r:id="rId85" w:history="1">
              <w:r w:rsidR="00B9757E" w:rsidRPr="00147BCB">
                <w:rPr>
                  <w:rStyle w:val="Lienhypertexte"/>
                  <w:rFonts w:ascii="Adobe Devanagari" w:hAnsi="Adobe Devanagari" w:cs="Adobe Devanagari"/>
                  <w:color w:val="auto"/>
                  <w:sz w:val="16"/>
                  <w:szCs w:val="16"/>
                  <w:u w:val="none"/>
                </w:rPr>
                <w:t>Implantable Cardioverter Defibrillator</w:t>
              </w:r>
            </w:hyperlink>
          </w:p>
          <w:p w14:paraId="68B8D3B4" w14:textId="77777777" w:rsidR="00B9757E" w:rsidRPr="00147BCB" w:rsidRDefault="00000000" w:rsidP="000723F1">
            <w:pPr>
              <w:pStyle w:val="Sansinterligne"/>
              <w:rPr>
                <w:rFonts w:ascii="Adobe Devanagari" w:hAnsi="Adobe Devanagari" w:cs="Adobe Devanagari"/>
                <w:sz w:val="16"/>
                <w:szCs w:val="16"/>
              </w:rPr>
            </w:pPr>
            <w:hyperlink r:id="rId86" w:history="1">
              <w:r w:rsidR="00B9757E" w:rsidRPr="00147BCB">
                <w:rPr>
                  <w:rStyle w:val="Lienhypertexte"/>
                  <w:rFonts w:ascii="Adobe Devanagari" w:hAnsi="Adobe Devanagari" w:cs="Adobe Devanagari"/>
                  <w:color w:val="auto"/>
                  <w:sz w:val="16"/>
                  <w:szCs w:val="16"/>
                  <w:u w:val="none"/>
                </w:rPr>
                <w:t>In Vitro Fertilization (IVF)</w:t>
              </w:r>
            </w:hyperlink>
          </w:p>
          <w:p w14:paraId="159E88EB" w14:textId="77777777" w:rsidR="00B9757E" w:rsidRPr="00147BCB" w:rsidRDefault="00000000" w:rsidP="000723F1">
            <w:pPr>
              <w:pStyle w:val="Sansinterligne"/>
              <w:rPr>
                <w:rFonts w:ascii="Adobe Devanagari" w:hAnsi="Adobe Devanagari" w:cs="Adobe Devanagari"/>
                <w:sz w:val="16"/>
                <w:szCs w:val="16"/>
              </w:rPr>
            </w:pPr>
            <w:hyperlink r:id="rId87" w:history="1">
              <w:r w:rsidR="00B9757E" w:rsidRPr="00147BCB">
                <w:rPr>
                  <w:rStyle w:val="Lienhypertexte"/>
                  <w:rFonts w:ascii="Adobe Devanagari" w:hAnsi="Adobe Devanagari" w:cs="Adobe Devanagari"/>
                  <w:color w:val="auto"/>
                  <w:sz w:val="16"/>
                  <w:szCs w:val="16"/>
                  <w:u w:val="none"/>
                </w:rPr>
                <w:t>Integrative Medicine Consultation</w:t>
              </w:r>
            </w:hyperlink>
          </w:p>
          <w:p w14:paraId="7DF761C1" w14:textId="77777777" w:rsidR="00B9757E" w:rsidRPr="00147BCB" w:rsidRDefault="00000000" w:rsidP="000723F1">
            <w:pPr>
              <w:pStyle w:val="Sansinterligne"/>
              <w:rPr>
                <w:rFonts w:ascii="Adobe Devanagari" w:hAnsi="Adobe Devanagari" w:cs="Adobe Devanagari"/>
                <w:sz w:val="16"/>
                <w:szCs w:val="16"/>
              </w:rPr>
            </w:pPr>
            <w:hyperlink r:id="rId88" w:history="1">
              <w:r w:rsidR="00B9757E" w:rsidRPr="00147BCB">
                <w:rPr>
                  <w:rStyle w:val="Lienhypertexte"/>
                  <w:rFonts w:ascii="Adobe Devanagari" w:hAnsi="Adobe Devanagari" w:cs="Adobe Devanagari"/>
                  <w:color w:val="auto"/>
                  <w:sz w:val="16"/>
                  <w:szCs w:val="16"/>
                  <w:u w:val="none"/>
                </w:rPr>
                <w:t>Integrative Psychiatry</w:t>
              </w:r>
            </w:hyperlink>
          </w:p>
          <w:p w14:paraId="166E26C5" w14:textId="77777777" w:rsidR="00B9757E" w:rsidRPr="00147BCB" w:rsidRDefault="00000000" w:rsidP="000723F1">
            <w:pPr>
              <w:pStyle w:val="Sansinterligne"/>
              <w:rPr>
                <w:rFonts w:ascii="Adobe Devanagari" w:hAnsi="Adobe Devanagari" w:cs="Adobe Devanagari"/>
                <w:sz w:val="16"/>
                <w:szCs w:val="16"/>
              </w:rPr>
            </w:pPr>
            <w:hyperlink r:id="rId89" w:history="1">
              <w:r w:rsidR="00B9757E" w:rsidRPr="00147BCB">
                <w:rPr>
                  <w:rStyle w:val="Lienhypertexte"/>
                  <w:rFonts w:ascii="Adobe Devanagari" w:hAnsi="Adobe Devanagari" w:cs="Adobe Devanagari"/>
                  <w:color w:val="auto"/>
                  <w:sz w:val="16"/>
                  <w:szCs w:val="16"/>
                  <w:u w:val="none"/>
                </w:rPr>
                <w:t>Intensity Modulated Radiation Therapy</w:t>
              </w:r>
            </w:hyperlink>
          </w:p>
          <w:p w14:paraId="1AD21E92" w14:textId="77777777" w:rsidR="00B9757E" w:rsidRPr="00147BCB" w:rsidRDefault="00000000" w:rsidP="000723F1">
            <w:pPr>
              <w:pStyle w:val="Sansinterligne"/>
              <w:rPr>
                <w:rFonts w:ascii="Adobe Devanagari" w:hAnsi="Adobe Devanagari" w:cs="Adobe Devanagari"/>
                <w:sz w:val="16"/>
                <w:szCs w:val="16"/>
              </w:rPr>
            </w:pPr>
            <w:hyperlink r:id="rId90" w:history="1">
              <w:r w:rsidR="00B9757E" w:rsidRPr="00147BCB">
                <w:rPr>
                  <w:rStyle w:val="Lienhypertexte"/>
                  <w:rFonts w:ascii="Adobe Devanagari" w:hAnsi="Adobe Devanagari" w:cs="Adobe Devanagari"/>
                  <w:color w:val="auto"/>
                  <w:sz w:val="16"/>
                  <w:szCs w:val="16"/>
                  <w:u w:val="none"/>
                </w:rPr>
                <w:t>Intrathecal Drug Delivery</w:t>
              </w:r>
            </w:hyperlink>
          </w:p>
          <w:p w14:paraId="09EB9A10" w14:textId="77777777" w:rsidR="00B9757E" w:rsidRPr="00147BCB" w:rsidRDefault="00000000" w:rsidP="000723F1">
            <w:pPr>
              <w:pStyle w:val="Sansinterligne"/>
              <w:rPr>
                <w:rFonts w:ascii="Adobe Devanagari" w:hAnsi="Adobe Devanagari" w:cs="Adobe Devanagari"/>
                <w:sz w:val="16"/>
                <w:szCs w:val="16"/>
              </w:rPr>
            </w:pPr>
            <w:hyperlink r:id="rId91" w:history="1">
              <w:r w:rsidR="00B9757E" w:rsidRPr="00147BCB">
                <w:rPr>
                  <w:rStyle w:val="Lienhypertexte"/>
                  <w:rFonts w:ascii="Adobe Devanagari" w:hAnsi="Adobe Devanagari" w:cs="Adobe Devanagari"/>
                  <w:color w:val="auto"/>
                  <w:sz w:val="16"/>
                  <w:szCs w:val="16"/>
                  <w:u w:val="none"/>
                </w:rPr>
                <w:t>Intrauterine Insemination (IUI)</w:t>
              </w:r>
            </w:hyperlink>
          </w:p>
          <w:p w14:paraId="2E82152E" w14:textId="77777777" w:rsidR="00B9757E" w:rsidRPr="00147BCB" w:rsidRDefault="00000000" w:rsidP="000723F1">
            <w:pPr>
              <w:pStyle w:val="Sansinterligne"/>
              <w:rPr>
                <w:rFonts w:ascii="Adobe Devanagari" w:hAnsi="Adobe Devanagari" w:cs="Adobe Devanagari"/>
                <w:sz w:val="16"/>
                <w:szCs w:val="16"/>
              </w:rPr>
            </w:pPr>
            <w:hyperlink r:id="rId92" w:history="1">
              <w:r w:rsidR="00B9757E" w:rsidRPr="00147BCB">
                <w:rPr>
                  <w:rStyle w:val="Lienhypertexte"/>
                  <w:rFonts w:ascii="Adobe Devanagari" w:hAnsi="Adobe Devanagari" w:cs="Adobe Devanagari"/>
                  <w:color w:val="auto"/>
                  <w:sz w:val="16"/>
                  <w:szCs w:val="16"/>
                  <w:u w:val="none"/>
                </w:rPr>
                <w:t>Islet Autotransplantation for Chronic Pancreatitis</w:t>
              </w:r>
            </w:hyperlink>
          </w:p>
          <w:p w14:paraId="4F73567C" w14:textId="77777777" w:rsidR="00B9757E" w:rsidRPr="00147BCB" w:rsidRDefault="00000000" w:rsidP="000723F1">
            <w:pPr>
              <w:pStyle w:val="Sansinterligne"/>
              <w:rPr>
                <w:rFonts w:ascii="Adobe Devanagari" w:hAnsi="Adobe Devanagari" w:cs="Adobe Devanagari"/>
                <w:sz w:val="16"/>
                <w:szCs w:val="16"/>
              </w:rPr>
            </w:pPr>
            <w:hyperlink r:id="rId93" w:history="1">
              <w:r w:rsidR="00B9757E" w:rsidRPr="00147BCB">
                <w:rPr>
                  <w:rStyle w:val="Lienhypertexte"/>
                  <w:rFonts w:ascii="Adobe Devanagari" w:hAnsi="Adobe Devanagari" w:cs="Adobe Devanagari"/>
                  <w:color w:val="auto"/>
                  <w:sz w:val="16"/>
                  <w:szCs w:val="16"/>
                  <w:u w:val="none"/>
                </w:rPr>
                <w:t>Islet Transplant for Type I Diabetes</w:t>
              </w:r>
            </w:hyperlink>
          </w:p>
          <w:p w14:paraId="16C9A58C" w14:textId="77777777" w:rsidR="00B9757E" w:rsidRPr="00147BCB" w:rsidRDefault="00B9757E" w:rsidP="000723F1">
            <w:pPr>
              <w:pStyle w:val="Sansinterligne"/>
              <w:rPr>
                <w:rFonts w:ascii="Adobe Devanagari" w:hAnsi="Adobe Devanagari" w:cs="Adobe Devanagari"/>
                <w:sz w:val="16"/>
                <w:szCs w:val="16"/>
              </w:rPr>
            </w:pPr>
          </w:p>
          <w:p w14:paraId="50E09ECF" w14:textId="77777777" w:rsidR="000B3E8B" w:rsidRPr="00147BCB" w:rsidRDefault="000B3E8B" w:rsidP="000723F1">
            <w:pPr>
              <w:pStyle w:val="Sansinterligne"/>
              <w:rPr>
                <w:rFonts w:ascii="Adobe Devanagari" w:hAnsi="Adobe Devanagari" w:cs="Adobe Devanagari"/>
                <w:sz w:val="16"/>
                <w:szCs w:val="16"/>
              </w:rPr>
            </w:pPr>
          </w:p>
        </w:tc>
        <w:tc>
          <w:tcPr>
            <w:tcW w:w="3817" w:type="dxa"/>
          </w:tcPr>
          <w:p w14:paraId="543958D2" w14:textId="77777777" w:rsidR="000B3E8B" w:rsidRPr="00147BCB" w:rsidRDefault="00761484"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lastRenderedPageBreak/>
              <w:t>https://hemonc.ucsf.edu/</w:t>
            </w:r>
          </w:p>
        </w:tc>
      </w:tr>
      <w:tr w:rsidR="004A4363" w:rsidRPr="00147BCB" w14:paraId="4D27FFF7" w14:textId="77777777" w:rsidTr="00277CFF">
        <w:trPr>
          <w:trHeight w:val="2408"/>
        </w:trPr>
        <w:tc>
          <w:tcPr>
            <w:tcW w:w="2327" w:type="dxa"/>
          </w:tcPr>
          <w:p w14:paraId="2BD756DD"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94"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Grande Ospedale Metropolitano Niguarda</w:t>
              </w:r>
            </w:hyperlink>
          </w:p>
          <w:p w14:paraId="7F2C1A52"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59FACB47"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Milan</w:t>
            </w:r>
          </w:p>
          <w:p w14:paraId="055536A4"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Italy</w:t>
            </w:r>
          </w:p>
        </w:tc>
        <w:tc>
          <w:tcPr>
            <w:tcW w:w="3975" w:type="dxa"/>
          </w:tcPr>
          <w:p w14:paraId="311DEEDF" w14:textId="77777777" w:rsidR="000B3E8B"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RECTAL CANCER TREASTMENT</w:t>
            </w:r>
          </w:p>
          <w:p w14:paraId="6461AAD0" w14:textId="77777777" w:rsidR="00591960"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LUNG CANCER TREATMENT</w:t>
            </w:r>
          </w:p>
          <w:p w14:paraId="11E2EA8C" w14:textId="77777777" w:rsidR="004A4363"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HEART FAILURE AND CARDIOMYOPATHIES</w:t>
            </w:r>
          </w:p>
          <w:p w14:paraId="494CAF70" w14:textId="77777777" w:rsidR="004A4363"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INFARCT, HYPERTENSION AND ACUTE ISCHEMIC SYNDROME</w:t>
            </w:r>
          </w:p>
          <w:p w14:paraId="1DF32678" w14:textId="77777777" w:rsidR="004A4363"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ANEURYSMS</w:t>
            </w:r>
          </w:p>
          <w:p w14:paraId="141787B6" w14:textId="77777777" w:rsidR="004A4363"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ARRHYTHMIAS, PACEMAKERS AND DEFIBRILLATORS</w:t>
            </w:r>
          </w:p>
          <w:p w14:paraId="65BE1AD8" w14:textId="77777777" w:rsidR="004A4363"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PEDIATRIC CARDIOLOGY AND HEART SURGERY</w:t>
            </w:r>
          </w:p>
          <w:p w14:paraId="4918C67B" w14:textId="77777777" w:rsidR="004A4363"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HEART TRANSPLANTS</w:t>
            </w:r>
          </w:p>
          <w:p w14:paraId="568339BE" w14:textId="77777777" w:rsidR="004A4363"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CARDIAC TUMORS</w:t>
            </w:r>
          </w:p>
          <w:p w14:paraId="034B1ECB" w14:textId="77777777" w:rsidR="004A4363" w:rsidRPr="00147BCB" w:rsidRDefault="004A4363" w:rsidP="000723F1">
            <w:pPr>
              <w:pStyle w:val="Sansinterligne"/>
              <w:rPr>
                <w:rFonts w:ascii="Adobe Devanagari" w:hAnsi="Adobe Devanagari" w:cs="Adobe Devanagari"/>
                <w:sz w:val="16"/>
                <w:szCs w:val="16"/>
              </w:rPr>
            </w:pPr>
            <w:r w:rsidRPr="00147BCB">
              <w:rPr>
                <w:rFonts w:ascii="Adobe Devanagari" w:hAnsi="Adobe Devanagari" w:cs="Adobe Devanagari"/>
                <w:sz w:val="16"/>
                <w:szCs w:val="16"/>
              </w:rPr>
              <w:t>PREVENTION AND REHABILITATION</w:t>
            </w:r>
          </w:p>
          <w:p w14:paraId="73E91361" w14:textId="77777777" w:rsidR="00591960" w:rsidRPr="00147BCB" w:rsidRDefault="00591960" w:rsidP="000723F1">
            <w:pPr>
              <w:pStyle w:val="Sansinterligne"/>
              <w:rPr>
                <w:rFonts w:ascii="Adobe Devanagari" w:hAnsi="Adobe Devanagari" w:cs="Adobe Devanagari"/>
                <w:sz w:val="16"/>
                <w:szCs w:val="16"/>
              </w:rPr>
            </w:pPr>
          </w:p>
        </w:tc>
        <w:tc>
          <w:tcPr>
            <w:tcW w:w="3817" w:type="dxa"/>
          </w:tcPr>
          <w:p w14:paraId="4F9974F0" w14:textId="77777777" w:rsidR="000B3E8B" w:rsidRPr="00147BCB" w:rsidRDefault="00EE0DB9"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https://www.ospedaleniguarda.it/</w:t>
            </w:r>
          </w:p>
        </w:tc>
      </w:tr>
      <w:tr w:rsidR="004A4363" w:rsidRPr="00147BCB" w14:paraId="4311F858" w14:textId="77777777" w:rsidTr="00277CFF">
        <w:trPr>
          <w:trHeight w:val="2077"/>
        </w:trPr>
        <w:tc>
          <w:tcPr>
            <w:tcW w:w="2327" w:type="dxa"/>
          </w:tcPr>
          <w:p w14:paraId="12938C56"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95"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City of Hope Comprehensive Cancer Center</w:t>
              </w:r>
            </w:hyperlink>
          </w:p>
          <w:p w14:paraId="417B7E68"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39AD3A57"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Duarte, CA</w:t>
            </w:r>
          </w:p>
          <w:p w14:paraId="45A3FE49"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3F5F18D3"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3D Oncologic Imaging Center , Anesthesiology,</w:t>
            </w:r>
          </w:p>
          <w:p w14:paraId="3E483C7B"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Benign Hematology</w:t>
            </w:r>
          </w:p>
          <w:p w14:paraId="74450EC0"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Blood Donor Center</w:t>
            </w:r>
          </w:p>
          <w:p w14:paraId="1853D450"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Diabetes, Endocrinology &amp; Metabolism</w:t>
            </w:r>
          </w:p>
          <w:p w14:paraId="6304BE94"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Diagnostic Radiology</w:t>
            </w:r>
          </w:p>
          <w:p w14:paraId="4810127A"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Gastroenterology</w:t>
            </w:r>
          </w:p>
          <w:p w14:paraId="2BA19C93"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Hematology &amp; Hematopoietic Cell Transplantation</w:t>
            </w:r>
          </w:p>
          <w:p w14:paraId="72008D77"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Medical Oncology &amp; Therapeutics Research</w:t>
            </w:r>
          </w:p>
          <w:p w14:paraId="1A3FF4CF"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Nursing Program</w:t>
            </w:r>
          </w:p>
          <w:p w14:paraId="229F764D"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Pediatrics</w:t>
            </w:r>
          </w:p>
          <w:p w14:paraId="5A8A3E4A"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Radiation Oncology</w:t>
            </w:r>
          </w:p>
          <w:p w14:paraId="04848051" w14:textId="77777777" w:rsidR="00EE58D2" w:rsidRPr="00277CFF" w:rsidRDefault="00EE58D2" w:rsidP="000723F1">
            <w:pPr>
              <w:rPr>
                <w:rFonts w:ascii="Adobe Devanagari" w:hAnsi="Adobe Devanagari" w:cs="Adobe Devanagari"/>
                <w:sz w:val="16"/>
                <w:szCs w:val="16"/>
                <w:shd w:val="clear" w:color="auto" w:fill="FFFFFF"/>
              </w:rPr>
            </w:pPr>
            <w:r w:rsidRPr="00277CFF">
              <w:rPr>
                <w:rFonts w:ascii="Adobe Devanagari" w:hAnsi="Adobe Devanagari" w:cs="Adobe Devanagari"/>
                <w:sz w:val="16"/>
                <w:szCs w:val="16"/>
                <w:shd w:val="clear" w:color="auto" w:fill="FFFFFF"/>
              </w:rPr>
              <w:t>Rehabilitation Services</w:t>
            </w:r>
          </w:p>
          <w:p w14:paraId="6A3B5853" w14:textId="77777777" w:rsidR="00EE58D2" w:rsidRPr="00147BCB" w:rsidRDefault="00EE58D2" w:rsidP="000723F1">
            <w:pPr>
              <w:rPr>
                <w:rFonts w:ascii="Adobe Devanagari" w:hAnsi="Adobe Devanagari" w:cs="Adobe Devanagari"/>
                <w:color w:val="061037"/>
                <w:sz w:val="16"/>
                <w:szCs w:val="16"/>
                <w:shd w:val="clear" w:color="auto" w:fill="FFFFFF"/>
              </w:rPr>
            </w:pPr>
          </w:p>
          <w:p w14:paraId="01B84B23" w14:textId="77777777" w:rsidR="00EE58D2" w:rsidRPr="00147BCB" w:rsidRDefault="00EE58D2" w:rsidP="000723F1">
            <w:pPr>
              <w:rPr>
                <w:rFonts w:ascii="Adobe Devanagari" w:hAnsi="Adobe Devanagari" w:cs="Adobe Devanagari"/>
                <w:color w:val="061037"/>
                <w:sz w:val="16"/>
                <w:szCs w:val="16"/>
                <w:shd w:val="clear" w:color="auto" w:fill="FFFFFF"/>
              </w:rPr>
            </w:pPr>
          </w:p>
          <w:p w14:paraId="16272F2C" w14:textId="77777777" w:rsidR="00EE58D2" w:rsidRPr="00147BCB" w:rsidRDefault="00EE58D2" w:rsidP="000723F1">
            <w:pPr>
              <w:rPr>
                <w:rFonts w:ascii="Adobe Devanagari" w:hAnsi="Adobe Devanagari" w:cs="Adobe Devanagari"/>
                <w:color w:val="061037"/>
                <w:sz w:val="16"/>
                <w:szCs w:val="16"/>
                <w:shd w:val="clear" w:color="auto" w:fill="FFFFFF"/>
              </w:rPr>
            </w:pPr>
          </w:p>
          <w:p w14:paraId="784959F7" w14:textId="77777777" w:rsidR="00EE58D2" w:rsidRPr="00147BCB" w:rsidRDefault="00EE58D2" w:rsidP="000723F1">
            <w:pPr>
              <w:rPr>
                <w:rFonts w:ascii="Adobe Devanagari" w:hAnsi="Adobe Devanagari" w:cs="Adobe Devanagari"/>
                <w:color w:val="061037"/>
                <w:sz w:val="16"/>
                <w:szCs w:val="16"/>
                <w:shd w:val="clear" w:color="auto" w:fill="FFFFFF"/>
              </w:rPr>
            </w:pPr>
          </w:p>
          <w:p w14:paraId="310D454E" w14:textId="77777777" w:rsidR="00EE58D2" w:rsidRPr="00147BCB" w:rsidRDefault="00EE58D2" w:rsidP="000723F1">
            <w:pPr>
              <w:rPr>
                <w:rFonts w:ascii="Adobe Devanagari" w:hAnsi="Adobe Devanagari" w:cs="Adobe Devanagari"/>
                <w:color w:val="061037"/>
                <w:sz w:val="16"/>
                <w:szCs w:val="16"/>
                <w:shd w:val="clear" w:color="auto" w:fill="FFFFFF"/>
              </w:rPr>
            </w:pPr>
          </w:p>
          <w:p w14:paraId="65287C74" w14:textId="77777777" w:rsidR="00EE58D2" w:rsidRPr="00147BCB" w:rsidRDefault="00EE58D2" w:rsidP="000723F1">
            <w:pPr>
              <w:rPr>
                <w:rFonts w:ascii="Adobe Devanagari" w:hAnsi="Adobe Devanagari" w:cs="Adobe Devanagari"/>
                <w:color w:val="061037"/>
                <w:sz w:val="16"/>
                <w:szCs w:val="16"/>
                <w:shd w:val="clear" w:color="auto" w:fill="FFFFFF"/>
              </w:rPr>
            </w:pPr>
          </w:p>
          <w:p w14:paraId="5D3B540B" w14:textId="77777777" w:rsidR="00EE58D2" w:rsidRPr="00147BCB" w:rsidRDefault="00EE58D2" w:rsidP="000723F1">
            <w:pPr>
              <w:rPr>
                <w:rFonts w:ascii="Adobe Devanagari" w:hAnsi="Adobe Devanagari" w:cs="Adobe Devanagari"/>
                <w:color w:val="0D0D0D" w:themeColor="text1" w:themeTint="F2"/>
                <w:sz w:val="16"/>
                <w:szCs w:val="16"/>
              </w:rPr>
            </w:pPr>
          </w:p>
        </w:tc>
        <w:tc>
          <w:tcPr>
            <w:tcW w:w="3817" w:type="dxa"/>
          </w:tcPr>
          <w:p w14:paraId="48140509" w14:textId="77777777" w:rsidR="000B3E8B" w:rsidRPr="00147BCB" w:rsidRDefault="00EE0DB9"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https://www.cityofhope.org/</w:t>
            </w:r>
          </w:p>
        </w:tc>
      </w:tr>
      <w:tr w:rsidR="004A4363" w:rsidRPr="00147BCB" w14:paraId="6315B819" w14:textId="77777777" w:rsidTr="007C1EFA">
        <w:tc>
          <w:tcPr>
            <w:tcW w:w="2327" w:type="dxa"/>
          </w:tcPr>
          <w:p w14:paraId="23712C26"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96"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A.C. Camargo Cancer Center</w:t>
              </w:r>
            </w:hyperlink>
          </w:p>
          <w:p w14:paraId="47B78206"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66040050"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lastRenderedPageBreak/>
              <w:t>Sao Paulo,</w:t>
            </w:r>
          </w:p>
          <w:p w14:paraId="428CD8A0"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Brazil</w:t>
            </w:r>
          </w:p>
        </w:tc>
        <w:tc>
          <w:tcPr>
            <w:tcW w:w="3975" w:type="dxa"/>
          </w:tcPr>
          <w:p w14:paraId="305F4A9E" w14:textId="77777777" w:rsidR="000B3E8B" w:rsidRPr="00147BCB" w:rsidRDefault="00C8326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Epidemiology</w:t>
            </w:r>
          </w:p>
          <w:p w14:paraId="52BE56BB" w14:textId="77777777" w:rsidR="00C83262" w:rsidRPr="00147BCB" w:rsidRDefault="00C8326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Chemotherapy</w:t>
            </w:r>
          </w:p>
          <w:p w14:paraId="6B121AC6" w14:textId="77777777" w:rsidR="00C83262" w:rsidRPr="00147BCB" w:rsidRDefault="00C8326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oncology</w:t>
            </w:r>
          </w:p>
          <w:p w14:paraId="309A0BC7" w14:textId="77777777" w:rsidR="00C83262" w:rsidRPr="00147BCB" w:rsidRDefault="00C83262" w:rsidP="000723F1">
            <w:pPr>
              <w:rPr>
                <w:rFonts w:ascii="Adobe Devanagari" w:hAnsi="Adobe Devanagari" w:cs="Adobe Devanagari"/>
                <w:color w:val="0D0D0D" w:themeColor="text1" w:themeTint="F2"/>
                <w:sz w:val="16"/>
                <w:szCs w:val="16"/>
              </w:rPr>
            </w:pPr>
          </w:p>
        </w:tc>
        <w:tc>
          <w:tcPr>
            <w:tcW w:w="3817" w:type="dxa"/>
          </w:tcPr>
          <w:p w14:paraId="20C28FDC" w14:textId="77777777" w:rsidR="000B3E8B" w:rsidRPr="00147BCB" w:rsidRDefault="00EE0DB9"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lastRenderedPageBreak/>
              <w:t>https://www.accamargo.org.br/</w:t>
            </w:r>
          </w:p>
        </w:tc>
      </w:tr>
      <w:tr w:rsidR="004A4363" w:rsidRPr="00147BCB" w14:paraId="463F9DEA" w14:textId="77777777" w:rsidTr="007C1EFA">
        <w:tc>
          <w:tcPr>
            <w:tcW w:w="2327" w:type="dxa"/>
          </w:tcPr>
          <w:p w14:paraId="5344745E"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97"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UCLA Health – Santa Monica Medical Center</w:t>
              </w:r>
            </w:hyperlink>
          </w:p>
          <w:p w14:paraId="04311976"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6AAA7924"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Santa Monica, CA</w:t>
            </w:r>
          </w:p>
          <w:p w14:paraId="28F6398A"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090A2659" w14:textId="77777777" w:rsidR="000B3E8B" w:rsidRPr="00147BCB" w:rsidRDefault="00C8326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Pediatric services</w:t>
            </w:r>
          </w:p>
          <w:p w14:paraId="656DD52F" w14:textId="77777777" w:rsidR="00C83262" w:rsidRPr="00147BCB" w:rsidRDefault="00C8326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Oncology</w:t>
            </w:r>
          </w:p>
          <w:p w14:paraId="41985666" w14:textId="77777777" w:rsidR="00C83262" w:rsidRPr="00147BCB" w:rsidRDefault="00C8326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Orthopaedics</w:t>
            </w:r>
          </w:p>
          <w:p w14:paraId="0C37573B" w14:textId="77777777" w:rsidR="00C83262" w:rsidRPr="00147BCB" w:rsidRDefault="00C8326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Cancer services</w:t>
            </w:r>
          </w:p>
          <w:p w14:paraId="421A338C" w14:textId="77777777" w:rsidR="00C83262" w:rsidRPr="00147BCB" w:rsidRDefault="00C83262" w:rsidP="000723F1">
            <w:pPr>
              <w:rPr>
                <w:rFonts w:ascii="Adobe Devanagari" w:hAnsi="Adobe Devanagari" w:cs="Adobe Devanagari"/>
                <w:color w:val="0D0D0D" w:themeColor="text1" w:themeTint="F2"/>
                <w:sz w:val="16"/>
                <w:szCs w:val="16"/>
              </w:rPr>
            </w:pPr>
          </w:p>
        </w:tc>
        <w:tc>
          <w:tcPr>
            <w:tcW w:w="3817" w:type="dxa"/>
          </w:tcPr>
          <w:p w14:paraId="023855C8" w14:textId="77777777" w:rsidR="000B3E8B" w:rsidRPr="00147BCB" w:rsidRDefault="00EE0DB9"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https://www.uclahealth.org/</w:t>
            </w:r>
          </w:p>
        </w:tc>
      </w:tr>
      <w:tr w:rsidR="004A4363" w:rsidRPr="00147BCB" w14:paraId="3A4A172F" w14:textId="77777777" w:rsidTr="00147BCB">
        <w:trPr>
          <w:trHeight w:val="2585"/>
        </w:trPr>
        <w:tc>
          <w:tcPr>
            <w:tcW w:w="2327" w:type="dxa"/>
          </w:tcPr>
          <w:p w14:paraId="119A060F"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98"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Antoni van Leeuwenhoek Hospital</w:t>
              </w:r>
            </w:hyperlink>
          </w:p>
          <w:p w14:paraId="5CE73514"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2CEC32FB"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Amsterdam,</w:t>
            </w:r>
          </w:p>
          <w:p w14:paraId="7C6CA48A"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Netherlands</w:t>
            </w:r>
          </w:p>
        </w:tc>
        <w:tc>
          <w:tcPr>
            <w:tcW w:w="3975" w:type="dxa"/>
          </w:tcPr>
          <w:p w14:paraId="6EF14EC5" w14:textId="77777777" w:rsidR="000B3E8B" w:rsidRPr="00147BCB" w:rsidRDefault="00777B7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therapy</w:t>
            </w:r>
          </w:p>
          <w:p w14:paraId="3A67D986" w14:textId="77777777" w:rsidR="00777B7B" w:rsidRPr="00147BCB" w:rsidRDefault="00777B7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Radiotherapists</w:t>
            </w:r>
          </w:p>
          <w:p w14:paraId="3D10AA32" w14:textId="77777777" w:rsidR="00777B7B" w:rsidRPr="00147BCB" w:rsidRDefault="00777B7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Nurse practitionners</w:t>
            </w:r>
          </w:p>
          <w:p w14:paraId="435E02B3" w14:textId="77777777" w:rsidR="00777B7B" w:rsidRPr="00147BCB" w:rsidRDefault="00777B7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Anal cancer treament</w:t>
            </w:r>
          </w:p>
          <w:p w14:paraId="089A7242" w14:textId="77777777" w:rsidR="00777B7B" w:rsidRPr="00147BCB" w:rsidRDefault="00777B7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Invasive bladder cancer trea</w:t>
            </w:r>
            <w:r w:rsidR="00256735" w:rsidRPr="00147BCB">
              <w:rPr>
                <w:rFonts w:ascii="Adobe Devanagari" w:hAnsi="Adobe Devanagari" w:cs="Adobe Devanagari"/>
                <w:color w:val="0D0D0D" w:themeColor="text1" w:themeTint="F2"/>
                <w:sz w:val="16"/>
                <w:szCs w:val="16"/>
              </w:rPr>
              <w:t>tment</w:t>
            </w:r>
          </w:p>
          <w:p w14:paraId="281E10AA" w14:textId="77777777" w:rsidR="00256735" w:rsidRPr="00147BCB" w:rsidRDefault="0025673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Tumors and brain  metastases treatment</w:t>
            </w:r>
          </w:p>
          <w:p w14:paraId="24721690" w14:textId="77777777" w:rsidR="00256735" w:rsidRPr="00147BCB" w:rsidRDefault="0025673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Breast cancer treatment</w:t>
            </w:r>
          </w:p>
          <w:p w14:paraId="47D84CC2" w14:textId="77777777" w:rsidR="00256735" w:rsidRPr="00147BCB" w:rsidRDefault="0025673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Cervical cancer treatment</w:t>
            </w:r>
          </w:p>
          <w:p w14:paraId="50057C07" w14:textId="77777777" w:rsidR="00256735" w:rsidRPr="00147BCB" w:rsidRDefault="0025673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Esophageal  cancer treatment</w:t>
            </w:r>
          </w:p>
          <w:p w14:paraId="7D73F24E" w14:textId="77777777" w:rsidR="00256735" w:rsidRPr="00147BCB" w:rsidRDefault="0025673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Neck cancer treatment</w:t>
            </w:r>
          </w:p>
          <w:p w14:paraId="64238B67" w14:textId="77777777" w:rsidR="00256735" w:rsidRPr="00147BCB" w:rsidRDefault="00256735"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Kidney cancer treatment</w:t>
            </w:r>
          </w:p>
        </w:tc>
        <w:tc>
          <w:tcPr>
            <w:tcW w:w="3817" w:type="dxa"/>
          </w:tcPr>
          <w:p w14:paraId="42A7CC01" w14:textId="77777777" w:rsidR="000B3E8B" w:rsidRPr="00147BCB" w:rsidRDefault="00EE0DB9"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https://www.avl.nl/</w:t>
            </w:r>
          </w:p>
        </w:tc>
      </w:tr>
      <w:tr w:rsidR="004A4363" w:rsidRPr="00147BCB" w14:paraId="18E02908" w14:textId="77777777" w:rsidTr="007C1EFA">
        <w:tc>
          <w:tcPr>
            <w:tcW w:w="2327" w:type="dxa"/>
          </w:tcPr>
          <w:p w14:paraId="4768313A"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99"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Istituto Nazionale Tumori di Napoli - Fondazione G. Pascale</w:t>
              </w:r>
            </w:hyperlink>
          </w:p>
          <w:p w14:paraId="03355F08"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318B6B08"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Naples,</w:t>
            </w:r>
          </w:p>
          <w:p w14:paraId="4C95E36E"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Italy</w:t>
            </w:r>
          </w:p>
        </w:tc>
        <w:tc>
          <w:tcPr>
            <w:tcW w:w="3975" w:type="dxa"/>
          </w:tcPr>
          <w:p w14:paraId="2D42D56B" w14:textId="77777777" w:rsidR="000B3E8B" w:rsidRPr="00147BCB" w:rsidRDefault="00777B7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Medical oncology</w:t>
            </w:r>
            <w:r w:rsidR="00F43EF6" w:rsidRPr="00147BCB">
              <w:rPr>
                <w:rFonts w:ascii="Adobe Devanagari" w:hAnsi="Adobe Devanagari" w:cs="Adobe Devanagari"/>
                <w:color w:val="0D0D0D" w:themeColor="text1" w:themeTint="F2"/>
                <w:sz w:val="16"/>
                <w:szCs w:val="16"/>
              </w:rPr>
              <w:t>,</w:t>
            </w:r>
          </w:p>
          <w:p w14:paraId="78023745" w14:textId="77777777" w:rsidR="00C83262" w:rsidRPr="00147BCB" w:rsidRDefault="00C8326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Surgery</w:t>
            </w:r>
          </w:p>
          <w:p w14:paraId="080F4443" w14:textId="77777777" w:rsidR="00C83262" w:rsidRPr="00147BCB" w:rsidRDefault="00C8326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Electrochemotherapy</w:t>
            </w:r>
          </w:p>
          <w:p w14:paraId="4CBA6AEC" w14:textId="77777777" w:rsidR="00C83262" w:rsidRPr="00147BCB" w:rsidRDefault="00C83262"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immunotherapy</w:t>
            </w:r>
          </w:p>
        </w:tc>
        <w:tc>
          <w:tcPr>
            <w:tcW w:w="3817" w:type="dxa"/>
          </w:tcPr>
          <w:p w14:paraId="26A4BC7F" w14:textId="77777777" w:rsidR="000B3E8B" w:rsidRPr="00147BCB" w:rsidRDefault="00EE0DB9"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https://newportal.istitutotumori.na.it/</w:t>
            </w:r>
          </w:p>
        </w:tc>
      </w:tr>
      <w:tr w:rsidR="004A4363" w:rsidRPr="00147BCB" w14:paraId="189092C7" w14:textId="77777777" w:rsidTr="007C1EFA">
        <w:tc>
          <w:tcPr>
            <w:tcW w:w="2327" w:type="dxa"/>
          </w:tcPr>
          <w:p w14:paraId="6A92EA06"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00"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National Cancer Center Hospital East</w:t>
              </w:r>
            </w:hyperlink>
          </w:p>
          <w:p w14:paraId="2128EB62"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39DAC41A"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Kashiwa,</w:t>
            </w:r>
          </w:p>
          <w:p w14:paraId="18A1E773"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Japan</w:t>
            </w:r>
          </w:p>
        </w:tc>
        <w:tc>
          <w:tcPr>
            <w:tcW w:w="3975" w:type="dxa"/>
          </w:tcPr>
          <w:p w14:paraId="1638DDA1" w14:textId="77777777" w:rsidR="000B3E8B" w:rsidRPr="00147BCB" w:rsidRDefault="00DA101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Head and neck surgery</w:t>
            </w:r>
          </w:p>
          <w:p w14:paraId="1E9B1B78" w14:textId="77777777" w:rsidR="00DA101F" w:rsidRPr="00147BCB" w:rsidRDefault="00DA101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Head and neck medical Oncology</w:t>
            </w:r>
          </w:p>
          <w:p w14:paraId="3F7983FD" w14:textId="77777777" w:rsidR="00DA101F" w:rsidRPr="00147BCB" w:rsidRDefault="00DA101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Plastic and reconstructive surgery</w:t>
            </w:r>
          </w:p>
          <w:p w14:paraId="33C95FFF" w14:textId="77777777" w:rsidR="00DA101F" w:rsidRPr="00147BCB" w:rsidRDefault="00DA101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Breast surgery</w:t>
            </w:r>
          </w:p>
          <w:p w14:paraId="4F74805E" w14:textId="77777777" w:rsidR="00DA101F" w:rsidRPr="00147BCB" w:rsidRDefault="00DA101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Medical Oncology</w:t>
            </w:r>
          </w:p>
          <w:p w14:paraId="436D81F8" w14:textId="77777777" w:rsidR="00DA101F" w:rsidRPr="00147BCB" w:rsidRDefault="00DA101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Thoracic  Surgery</w:t>
            </w:r>
          </w:p>
          <w:p w14:paraId="5B1FEF8B" w14:textId="77777777" w:rsidR="00DA101F" w:rsidRPr="00147BCB" w:rsidRDefault="00DA101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Esophageal surgery</w:t>
            </w:r>
          </w:p>
          <w:p w14:paraId="73358946" w14:textId="77777777" w:rsidR="00DA101F" w:rsidRPr="00147BCB" w:rsidRDefault="00DA101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Gastric Surgery</w:t>
            </w:r>
          </w:p>
          <w:p w14:paraId="67E04434" w14:textId="77777777" w:rsidR="00DA101F" w:rsidRPr="00147BCB" w:rsidRDefault="00DA101F"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Colorectal surgery</w:t>
            </w:r>
          </w:p>
          <w:p w14:paraId="21A56FCF" w14:textId="77777777" w:rsidR="00DA101F"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Gastrointestinal oncology</w:t>
            </w:r>
          </w:p>
          <w:p w14:paraId="62BF27C5"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Gastroenterology and endoscopy</w:t>
            </w:r>
          </w:p>
          <w:p w14:paraId="5A65AD05"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Hematobiliary and pancreatic surgery</w:t>
            </w:r>
          </w:p>
          <w:p w14:paraId="09AB8DB5"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Hematobiliary and pancreatic oncology</w:t>
            </w:r>
          </w:p>
          <w:p w14:paraId="15681A05"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Urology</w:t>
            </w:r>
          </w:p>
          <w:p w14:paraId="55BAED4F"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Gynecology</w:t>
            </w:r>
          </w:p>
          <w:p w14:paraId="7F2ED214"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Hemetology</w:t>
            </w:r>
          </w:p>
          <w:p w14:paraId="423E3610"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Pediatric oncology</w:t>
            </w:r>
          </w:p>
          <w:p w14:paraId="67ACD3C2"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Dentistry</w:t>
            </w:r>
          </w:p>
          <w:p w14:paraId="6C44B269"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Diagnostic radiology</w:t>
            </w:r>
          </w:p>
          <w:p w14:paraId="227D466E"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Radiation oncology</w:t>
            </w:r>
          </w:p>
          <w:p w14:paraId="3B03AD2C"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Palliative medecine</w:t>
            </w:r>
          </w:p>
          <w:p w14:paraId="17174834"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Intensive care medecine</w:t>
            </w:r>
          </w:p>
          <w:p w14:paraId="7339B6D9" w14:textId="77777777" w:rsidR="00492261" w:rsidRPr="00147BCB" w:rsidRDefault="00492261"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rPr>
              <w:t>anesthesiology</w:t>
            </w:r>
          </w:p>
        </w:tc>
        <w:tc>
          <w:tcPr>
            <w:tcW w:w="3817" w:type="dxa"/>
          </w:tcPr>
          <w:p w14:paraId="0828995F" w14:textId="77777777" w:rsidR="000B3E8B" w:rsidRPr="00147BCB" w:rsidRDefault="00EE0DB9"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https://www.ncc.go.jp/</w:t>
            </w:r>
          </w:p>
        </w:tc>
      </w:tr>
      <w:tr w:rsidR="004A4363" w:rsidRPr="00147BCB" w14:paraId="63E07383" w14:textId="77777777" w:rsidTr="007C1EFA">
        <w:tc>
          <w:tcPr>
            <w:tcW w:w="2327" w:type="dxa"/>
          </w:tcPr>
          <w:p w14:paraId="7D5B97C8"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01"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University of Washington Medical Center</w:t>
              </w:r>
            </w:hyperlink>
          </w:p>
          <w:p w14:paraId="3DDADC67"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104621EE"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Seattle, WA</w:t>
            </w:r>
          </w:p>
          <w:p w14:paraId="6D905803"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United States</w:t>
            </w:r>
          </w:p>
        </w:tc>
        <w:tc>
          <w:tcPr>
            <w:tcW w:w="3975" w:type="dxa"/>
          </w:tcPr>
          <w:p w14:paraId="558D5FE7" w14:textId="77777777" w:rsidR="0087154E" w:rsidRPr="00147BCB" w:rsidRDefault="0087154E"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Advanced Heart Failure &amp; Transplant</w:t>
            </w:r>
          </w:p>
          <w:p w14:paraId="2BA501A7"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Anesthesiology &amp; Pain Medicine</w:t>
            </w:r>
          </w:p>
          <w:p w14:paraId="743D2A3F"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Cardiac Electrophysiology</w:t>
            </w:r>
          </w:p>
          <w:p w14:paraId="698AB722"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Gynecology Care</w:t>
            </w:r>
          </w:p>
          <w:p w14:paraId="09A0841F"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Infectious Diseases</w:t>
            </w:r>
          </w:p>
          <w:p w14:paraId="6DF95AE5"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Medical Genetics</w:t>
            </w:r>
          </w:p>
          <w:p w14:paraId="122107E4"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Rheumatology</w:t>
            </w:r>
          </w:p>
          <w:p w14:paraId="183883AE"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Transplant Care</w:t>
            </w:r>
          </w:p>
          <w:p w14:paraId="4B20797C"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Vascular and Interventional Radiology</w:t>
            </w:r>
          </w:p>
          <w:p w14:paraId="37E16AA1"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Vascular Care</w:t>
            </w:r>
          </w:p>
          <w:p w14:paraId="5DC4817F"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Dermatology</w:t>
            </w:r>
          </w:p>
          <w:p w14:paraId="56A8CB43"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Diabetes &amp; Endocrinology</w:t>
            </w:r>
          </w:p>
          <w:p w14:paraId="248AB949"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Emergency Medicine</w:t>
            </w:r>
          </w:p>
          <w:p w14:paraId="78F2E73A"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Hematology</w:t>
            </w:r>
          </w:p>
          <w:p w14:paraId="199DA7BD"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lastRenderedPageBreak/>
              <w:t>Palliative Care</w:t>
            </w:r>
          </w:p>
          <w:p w14:paraId="5038C750"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Sleep Medicine</w:t>
            </w:r>
          </w:p>
          <w:p w14:paraId="2D43371C" w14:textId="77777777" w:rsidR="00B603BF" w:rsidRPr="00147BCB" w:rsidRDefault="00B603B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Rehabilitation Medicine</w:t>
            </w:r>
          </w:p>
          <w:p w14:paraId="06A5E7FF" w14:textId="77777777" w:rsidR="00DA101F" w:rsidRPr="00147BCB" w:rsidRDefault="00DA101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Fertility Care</w:t>
            </w:r>
          </w:p>
          <w:p w14:paraId="25C1C54E" w14:textId="77777777" w:rsidR="00DA101F" w:rsidRPr="00147BCB" w:rsidRDefault="00DA101F" w:rsidP="000723F1">
            <w:pPr>
              <w:pStyle w:val="Sansinterligne"/>
              <w:rPr>
                <w:rFonts w:ascii="Adobe Devanagari" w:hAnsi="Adobe Devanagari" w:cs="Adobe Devanagari"/>
                <w:sz w:val="16"/>
                <w:szCs w:val="16"/>
                <w:lang w:eastAsia="fr-FR"/>
              </w:rPr>
            </w:pPr>
            <w:r w:rsidRPr="00147BCB">
              <w:rPr>
                <w:rFonts w:ascii="Adobe Devanagari" w:hAnsi="Adobe Devanagari" w:cs="Adobe Devanagari"/>
                <w:sz w:val="16"/>
                <w:szCs w:val="16"/>
                <w:lang w:eastAsia="fr-FR"/>
              </w:rPr>
              <w:t>Lung Care</w:t>
            </w:r>
          </w:p>
          <w:p w14:paraId="15BB067F" w14:textId="77777777" w:rsidR="00B603BF" w:rsidRPr="00147BCB" w:rsidRDefault="00B603BF" w:rsidP="000723F1">
            <w:pPr>
              <w:pStyle w:val="Sansinterligne"/>
              <w:rPr>
                <w:rFonts w:ascii="Adobe Devanagari" w:hAnsi="Adobe Devanagari" w:cs="Adobe Devanagari"/>
                <w:sz w:val="16"/>
                <w:szCs w:val="16"/>
                <w:lang w:eastAsia="fr-FR"/>
              </w:rPr>
            </w:pPr>
          </w:p>
          <w:p w14:paraId="42F502B7" w14:textId="77777777" w:rsidR="000B3E8B" w:rsidRPr="00147BCB" w:rsidRDefault="000B3E8B" w:rsidP="000723F1">
            <w:pPr>
              <w:rPr>
                <w:rFonts w:ascii="Adobe Devanagari" w:hAnsi="Adobe Devanagari" w:cs="Adobe Devanagari"/>
                <w:color w:val="0D0D0D" w:themeColor="text1" w:themeTint="F2"/>
                <w:sz w:val="16"/>
                <w:szCs w:val="16"/>
              </w:rPr>
            </w:pPr>
          </w:p>
        </w:tc>
        <w:tc>
          <w:tcPr>
            <w:tcW w:w="3817" w:type="dxa"/>
          </w:tcPr>
          <w:p w14:paraId="4C75F262" w14:textId="77777777" w:rsidR="000B3E8B" w:rsidRPr="00147BCB" w:rsidRDefault="00EE0DB9"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lastRenderedPageBreak/>
              <w:t>https://www.uwmedicine.org/</w:t>
            </w:r>
          </w:p>
        </w:tc>
      </w:tr>
      <w:tr w:rsidR="004A4363" w:rsidRPr="00147BCB" w14:paraId="6927AD9B" w14:textId="77777777" w:rsidTr="00147BCB">
        <w:trPr>
          <w:trHeight w:val="4927"/>
        </w:trPr>
        <w:tc>
          <w:tcPr>
            <w:tcW w:w="2327" w:type="dxa"/>
          </w:tcPr>
          <w:p w14:paraId="34BC6798" w14:textId="77777777" w:rsidR="000B3E8B" w:rsidRPr="00147BCB" w:rsidRDefault="00000000" w:rsidP="000723F1">
            <w:pPr>
              <w:spacing w:line="285" w:lineRule="atLeast"/>
              <w:rPr>
                <w:rFonts w:ascii="Adobe Devanagari" w:hAnsi="Adobe Devanagari" w:cs="Adobe Devanagari"/>
                <w:color w:val="0D0D0D" w:themeColor="text1" w:themeTint="F2"/>
                <w:sz w:val="16"/>
                <w:szCs w:val="16"/>
              </w:rPr>
            </w:pPr>
            <w:hyperlink r:id="rId102" w:tgtFrame="_blank" w:history="1">
              <w:r w:rsidR="000B3E8B" w:rsidRPr="00147BCB">
                <w:rPr>
                  <w:rFonts w:ascii="Adobe Devanagari" w:hAnsi="Adobe Devanagari" w:cs="Adobe Devanagari"/>
                  <w:color w:val="0D0D0D" w:themeColor="text1" w:themeTint="F2"/>
                  <w:sz w:val="16"/>
                  <w:szCs w:val="16"/>
                  <w:bdr w:val="none" w:sz="0" w:space="0" w:color="auto" w:frame="1"/>
                </w:rPr>
                <w:br/>
              </w:r>
              <w:r w:rsidR="000B3E8B" w:rsidRPr="00147BCB">
                <w:rPr>
                  <w:rStyle w:val="Lienhypertexte"/>
                  <w:rFonts w:ascii="Adobe Devanagari" w:hAnsi="Adobe Devanagari" w:cs="Adobe Devanagari"/>
                  <w:color w:val="0D0D0D" w:themeColor="text1" w:themeTint="F2"/>
                  <w:sz w:val="16"/>
                  <w:szCs w:val="16"/>
                  <w:u w:val="none"/>
                  <w:bdr w:val="none" w:sz="0" w:space="0" w:color="auto" w:frame="1"/>
                </w:rPr>
                <w:t>Hospital Universitario 12 de Octubre</w:t>
              </w:r>
            </w:hyperlink>
          </w:p>
          <w:p w14:paraId="3ADF077D" w14:textId="77777777" w:rsidR="000B3E8B" w:rsidRPr="00147BCB" w:rsidRDefault="000B3E8B" w:rsidP="000723F1">
            <w:pPr>
              <w:rPr>
                <w:rFonts w:ascii="Adobe Devanagari" w:hAnsi="Adobe Devanagari" w:cs="Adobe Devanagari"/>
                <w:color w:val="0D0D0D" w:themeColor="text1" w:themeTint="F2"/>
                <w:sz w:val="16"/>
                <w:szCs w:val="16"/>
              </w:rPr>
            </w:pPr>
          </w:p>
        </w:tc>
        <w:tc>
          <w:tcPr>
            <w:tcW w:w="1505" w:type="dxa"/>
          </w:tcPr>
          <w:p w14:paraId="192F1503" w14:textId="77777777" w:rsidR="000B3E8B" w:rsidRPr="00147BCB" w:rsidRDefault="000B3E8B" w:rsidP="000723F1">
            <w:pPr>
              <w:rPr>
                <w:rFonts w:ascii="Adobe Devanagari" w:hAnsi="Adobe Devanagari" w:cs="Adobe Devanagari"/>
                <w:color w:val="0D0D0D" w:themeColor="text1" w:themeTint="F2"/>
                <w:sz w:val="16"/>
                <w:szCs w:val="16"/>
                <w:shd w:val="clear" w:color="auto" w:fill="FFFFFF"/>
              </w:rPr>
            </w:pPr>
            <w:r w:rsidRPr="00147BCB">
              <w:rPr>
                <w:rFonts w:ascii="Adobe Devanagari" w:hAnsi="Adobe Devanagari" w:cs="Adobe Devanagari"/>
                <w:color w:val="0D0D0D" w:themeColor="text1" w:themeTint="F2"/>
                <w:sz w:val="16"/>
                <w:szCs w:val="16"/>
                <w:shd w:val="clear" w:color="auto" w:fill="FFFFFF"/>
              </w:rPr>
              <w:t>Madrid,</w:t>
            </w:r>
          </w:p>
          <w:p w14:paraId="3E45DC52" w14:textId="77777777" w:rsidR="000B3E8B" w:rsidRPr="00147BCB" w:rsidRDefault="000B3E8B" w:rsidP="000723F1">
            <w:pPr>
              <w:rPr>
                <w:rFonts w:ascii="Adobe Devanagari" w:hAnsi="Adobe Devanagari" w:cs="Adobe Devanagari"/>
                <w:color w:val="0D0D0D" w:themeColor="text1" w:themeTint="F2"/>
                <w:sz w:val="16"/>
                <w:szCs w:val="16"/>
              </w:rPr>
            </w:pPr>
            <w:r w:rsidRPr="00147BCB">
              <w:rPr>
                <w:rFonts w:ascii="Adobe Devanagari" w:hAnsi="Adobe Devanagari" w:cs="Adobe Devanagari"/>
                <w:color w:val="0D0D0D" w:themeColor="text1" w:themeTint="F2"/>
                <w:sz w:val="16"/>
                <w:szCs w:val="16"/>
                <w:shd w:val="clear" w:color="auto" w:fill="FFFFFF"/>
              </w:rPr>
              <w:t>Spain</w:t>
            </w:r>
          </w:p>
        </w:tc>
        <w:tc>
          <w:tcPr>
            <w:tcW w:w="3975" w:type="dxa"/>
          </w:tcPr>
          <w:p w14:paraId="19221387"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03" w:history="1">
              <w:r w:rsidR="0087154E" w:rsidRPr="00147BCB">
                <w:rPr>
                  <w:rFonts w:ascii="Adobe Devanagari" w:hAnsi="Adobe Devanagari" w:cs="Adobe Devanagari"/>
                  <w:color w:val="000000" w:themeColor="text1"/>
                  <w:sz w:val="16"/>
                  <w:szCs w:val="16"/>
                  <w:lang w:eastAsia="fr-FR"/>
                </w:rPr>
                <w:t>allergology</w:t>
              </w:r>
            </w:hyperlink>
          </w:p>
          <w:p w14:paraId="4B53DE6F"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6B893199"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04" w:history="1">
              <w:r w:rsidR="0087154E" w:rsidRPr="00147BCB">
                <w:rPr>
                  <w:rFonts w:ascii="Adobe Devanagari" w:hAnsi="Adobe Devanagari" w:cs="Adobe Devanagari"/>
                  <w:color w:val="000000" w:themeColor="text1"/>
                  <w:sz w:val="16"/>
                  <w:szCs w:val="16"/>
                  <w:lang w:eastAsia="fr-FR"/>
                </w:rPr>
                <w:t>Digestive system</w:t>
              </w:r>
            </w:hyperlink>
          </w:p>
          <w:p w14:paraId="09409C4B"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0EB89755"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05" w:history="1">
              <w:r w:rsidR="0087154E" w:rsidRPr="00147BCB">
                <w:rPr>
                  <w:rFonts w:ascii="Adobe Devanagari" w:hAnsi="Adobe Devanagari" w:cs="Adobe Devanagari"/>
                  <w:color w:val="000000" w:themeColor="text1"/>
                  <w:sz w:val="16"/>
                  <w:szCs w:val="16"/>
                  <w:lang w:eastAsia="fr-FR"/>
                </w:rPr>
                <w:t>Cardiology</w:t>
              </w:r>
            </w:hyperlink>
          </w:p>
          <w:p w14:paraId="5A924030"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37B56700"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06" w:history="1">
              <w:r w:rsidR="0087154E" w:rsidRPr="00147BCB">
                <w:rPr>
                  <w:rFonts w:ascii="Adobe Devanagari" w:hAnsi="Adobe Devanagari" w:cs="Adobe Devanagari"/>
                  <w:color w:val="000000" w:themeColor="text1"/>
                  <w:sz w:val="16"/>
                  <w:szCs w:val="16"/>
                  <w:lang w:eastAsia="fr-FR"/>
                </w:rPr>
                <w:t>Endocrinology and Nutrition</w:t>
              </w:r>
            </w:hyperlink>
          </w:p>
          <w:p w14:paraId="453D449D"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5A7E1E2A"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07" w:history="1">
              <w:r w:rsidR="0087154E" w:rsidRPr="00147BCB">
                <w:rPr>
                  <w:rFonts w:ascii="Adobe Devanagari" w:hAnsi="Adobe Devanagari" w:cs="Adobe Devanagari"/>
                  <w:color w:val="000000" w:themeColor="text1"/>
                  <w:sz w:val="16"/>
                  <w:szCs w:val="16"/>
                  <w:lang w:eastAsia="fr-FR"/>
                </w:rPr>
                <w:t>Intensive medicine</w:t>
              </w:r>
            </w:hyperlink>
          </w:p>
          <w:p w14:paraId="33581703"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55779B31"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08" w:history="1">
              <w:r w:rsidR="0087154E" w:rsidRPr="00147BCB">
                <w:rPr>
                  <w:rFonts w:ascii="Adobe Devanagari" w:hAnsi="Adobe Devanagari" w:cs="Adobe Devanagari"/>
                  <w:color w:val="000000" w:themeColor="text1"/>
                  <w:sz w:val="16"/>
                  <w:szCs w:val="16"/>
                  <w:lang w:eastAsia="fr-FR"/>
                </w:rPr>
                <w:t>Internal Medicine</w:t>
              </w:r>
            </w:hyperlink>
          </w:p>
          <w:p w14:paraId="68897D1E"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7D91CB53"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09" w:history="1">
              <w:r w:rsidR="0087154E" w:rsidRPr="00147BCB">
                <w:rPr>
                  <w:rFonts w:ascii="Adobe Devanagari" w:hAnsi="Adobe Devanagari" w:cs="Adobe Devanagari"/>
                  <w:color w:val="000000" w:themeColor="text1"/>
                  <w:sz w:val="16"/>
                  <w:szCs w:val="16"/>
                  <w:lang w:eastAsia="fr-FR"/>
                </w:rPr>
                <w:t>nephrology</w:t>
              </w:r>
            </w:hyperlink>
          </w:p>
          <w:p w14:paraId="5D3230C7"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6986256C"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10" w:history="1">
              <w:r w:rsidR="0087154E" w:rsidRPr="00147BCB">
                <w:rPr>
                  <w:rFonts w:ascii="Adobe Devanagari" w:hAnsi="Adobe Devanagari" w:cs="Adobe Devanagari"/>
                  <w:color w:val="000000" w:themeColor="text1"/>
                  <w:sz w:val="16"/>
                  <w:szCs w:val="16"/>
                  <w:lang w:eastAsia="fr-FR"/>
                </w:rPr>
                <w:t>Pneumology</w:t>
              </w:r>
            </w:hyperlink>
          </w:p>
          <w:p w14:paraId="5A5685FC"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445F0803"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11" w:history="1">
              <w:r w:rsidR="0087154E" w:rsidRPr="00147BCB">
                <w:rPr>
                  <w:rFonts w:ascii="Adobe Devanagari" w:hAnsi="Adobe Devanagari" w:cs="Adobe Devanagari"/>
                  <w:color w:val="000000" w:themeColor="text1"/>
                  <w:sz w:val="16"/>
                  <w:szCs w:val="16"/>
                  <w:lang w:eastAsia="fr-FR"/>
                </w:rPr>
                <w:t>Neurology-Neurophysiology</w:t>
              </w:r>
            </w:hyperlink>
          </w:p>
          <w:p w14:paraId="0CC33169"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374B4636"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12" w:history="1">
              <w:r w:rsidR="0087154E" w:rsidRPr="00147BCB">
                <w:rPr>
                  <w:rFonts w:ascii="Adobe Devanagari" w:hAnsi="Adobe Devanagari" w:cs="Adobe Devanagari"/>
                  <w:color w:val="000000" w:themeColor="text1"/>
                  <w:sz w:val="16"/>
                  <w:szCs w:val="16"/>
                  <w:lang w:eastAsia="fr-FR"/>
                </w:rPr>
                <w:t>Psychiatry</w:t>
              </w:r>
            </w:hyperlink>
          </w:p>
          <w:p w14:paraId="5DD160E1"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447E7AB8" w14:textId="77777777" w:rsidR="0087154E" w:rsidRPr="00147BCB" w:rsidRDefault="00000000" w:rsidP="000723F1">
            <w:pPr>
              <w:pStyle w:val="Sansinterligne"/>
              <w:rPr>
                <w:rFonts w:ascii="Adobe Devanagari" w:hAnsi="Adobe Devanagari" w:cs="Adobe Devanagari"/>
                <w:color w:val="000000" w:themeColor="text1"/>
                <w:sz w:val="16"/>
                <w:szCs w:val="16"/>
                <w:lang w:eastAsia="fr-FR"/>
              </w:rPr>
            </w:pPr>
            <w:hyperlink r:id="rId113" w:history="1">
              <w:r w:rsidR="0087154E" w:rsidRPr="00147BCB">
                <w:rPr>
                  <w:rFonts w:ascii="Adobe Devanagari" w:hAnsi="Adobe Devanagari" w:cs="Adobe Devanagari"/>
                  <w:color w:val="000000" w:themeColor="text1"/>
                  <w:sz w:val="16"/>
                  <w:szCs w:val="16"/>
                  <w:lang w:eastAsia="fr-FR"/>
                </w:rPr>
                <w:t>Rheumatology</w:t>
              </w:r>
            </w:hyperlink>
          </w:p>
          <w:p w14:paraId="4336BCA9" w14:textId="77777777" w:rsidR="0087154E" w:rsidRPr="00147BCB" w:rsidRDefault="0087154E" w:rsidP="000723F1">
            <w:pPr>
              <w:pStyle w:val="Sansinterligne"/>
              <w:rPr>
                <w:rFonts w:ascii="Adobe Devanagari" w:hAnsi="Adobe Devanagari" w:cs="Adobe Devanagari"/>
                <w:color w:val="000000" w:themeColor="text1"/>
                <w:sz w:val="16"/>
                <w:szCs w:val="16"/>
                <w:lang w:eastAsia="fr-FR"/>
              </w:rPr>
            </w:pPr>
          </w:p>
          <w:p w14:paraId="25F074BD" w14:textId="77777777" w:rsidR="0087154E" w:rsidRPr="00147BCB" w:rsidRDefault="00000000" w:rsidP="000723F1">
            <w:pPr>
              <w:pStyle w:val="Sansinterligne"/>
              <w:rPr>
                <w:rFonts w:ascii="Adobe Devanagari" w:hAnsi="Adobe Devanagari" w:cs="Adobe Devanagari"/>
                <w:sz w:val="16"/>
                <w:szCs w:val="16"/>
                <w:lang w:eastAsia="fr-FR"/>
              </w:rPr>
            </w:pPr>
            <w:hyperlink r:id="rId114" w:history="1">
              <w:r w:rsidR="0087154E" w:rsidRPr="00147BCB">
                <w:rPr>
                  <w:rFonts w:ascii="Adobe Devanagari" w:hAnsi="Adobe Devanagari" w:cs="Adobe Devanagari"/>
                  <w:color w:val="000000" w:themeColor="text1"/>
                  <w:sz w:val="16"/>
                  <w:szCs w:val="16"/>
                  <w:lang w:eastAsia="fr-FR"/>
                </w:rPr>
                <w:t>Pulmonary Hypertension Multidisciplinary Unit</w:t>
              </w:r>
            </w:hyperlink>
          </w:p>
          <w:p w14:paraId="14BB4C3B" w14:textId="77777777" w:rsidR="000B3E8B" w:rsidRPr="00147BCB" w:rsidRDefault="000B3E8B" w:rsidP="000723F1">
            <w:pPr>
              <w:rPr>
                <w:rFonts w:ascii="Adobe Devanagari" w:hAnsi="Adobe Devanagari" w:cs="Adobe Devanagari"/>
                <w:color w:val="0D0D0D" w:themeColor="text1" w:themeTint="F2"/>
                <w:sz w:val="16"/>
                <w:szCs w:val="16"/>
              </w:rPr>
            </w:pPr>
          </w:p>
        </w:tc>
        <w:tc>
          <w:tcPr>
            <w:tcW w:w="3817" w:type="dxa"/>
          </w:tcPr>
          <w:p w14:paraId="7068378A" w14:textId="77777777" w:rsidR="000B3E8B" w:rsidRPr="00147BCB" w:rsidRDefault="00EE0DB9" w:rsidP="000723F1">
            <w:pPr>
              <w:rPr>
                <w:rFonts w:ascii="Adobe Devanagari" w:hAnsi="Adobe Devanagari" w:cs="Adobe Devanagari"/>
                <w:i/>
                <w:iCs/>
                <w:color w:val="0D0D0D" w:themeColor="text1" w:themeTint="F2"/>
                <w:sz w:val="16"/>
                <w:szCs w:val="16"/>
              </w:rPr>
            </w:pPr>
            <w:r w:rsidRPr="00147BCB">
              <w:rPr>
                <w:rFonts w:ascii="Adobe Devanagari" w:hAnsi="Adobe Devanagari" w:cs="Adobe Devanagari"/>
                <w:i/>
                <w:iCs/>
                <w:color w:val="0D0D0D" w:themeColor="text1" w:themeTint="F2"/>
                <w:sz w:val="16"/>
                <w:szCs w:val="16"/>
              </w:rPr>
              <w:t>https://www.comunidad.madrid/</w:t>
            </w:r>
          </w:p>
        </w:tc>
      </w:tr>
      <w:tr w:rsidR="009A687D" w:rsidRPr="00147BCB" w14:paraId="3827E325" w14:textId="77777777" w:rsidTr="007C1EFA">
        <w:tc>
          <w:tcPr>
            <w:tcW w:w="2327" w:type="dxa"/>
          </w:tcPr>
          <w:p w14:paraId="323BF28B" w14:textId="77777777" w:rsidR="000B3E8B" w:rsidRPr="00147BCB" w:rsidRDefault="00000000" w:rsidP="000723F1">
            <w:pPr>
              <w:pStyle w:val="Sansinterligne"/>
              <w:rPr>
                <w:rFonts w:ascii="Adobe Devanagari" w:hAnsi="Adobe Devanagari" w:cs="Adobe Devanagari"/>
                <w:color w:val="000000" w:themeColor="text1"/>
                <w:sz w:val="16"/>
                <w:szCs w:val="16"/>
                <w:u w:val="single"/>
              </w:rPr>
            </w:pPr>
            <w:hyperlink r:id="rId115" w:tgtFrame="_blank" w:history="1">
              <w:r w:rsidR="000B3E8B" w:rsidRPr="00147BCB">
                <w:rPr>
                  <w:rFonts w:ascii="Adobe Devanagari" w:hAnsi="Adobe Devanagari" w:cs="Adobe Devanagari"/>
                  <w:color w:val="000000" w:themeColor="text1"/>
                  <w:sz w:val="16"/>
                  <w:szCs w:val="16"/>
                  <w:u w:val="single"/>
                  <w:bdr w:val="none" w:sz="0" w:space="0" w:color="auto" w:frame="1"/>
                </w:rPr>
                <w:br/>
              </w:r>
              <w:r w:rsidR="000B3E8B" w:rsidRPr="00147BCB">
                <w:rPr>
                  <w:rStyle w:val="Lienhypertexte"/>
                  <w:rFonts w:ascii="Adobe Devanagari" w:hAnsi="Adobe Devanagari" w:cs="Adobe Devanagari"/>
                  <w:color w:val="000000" w:themeColor="text1"/>
                  <w:sz w:val="16"/>
                  <w:szCs w:val="16"/>
                  <w:bdr w:val="none" w:sz="0" w:space="0" w:color="auto" w:frame="1"/>
                </w:rPr>
                <w:t>Northwestern Memorial Hospital</w:t>
              </w:r>
            </w:hyperlink>
          </w:p>
          <w:p w14:paraId="40D4932A" w14:textId="77777777" w:rsidR="000B3E8B" w:rsidRPr="00147BCB" w:rsidRDefault="000B3E8B" w:rsidP="000723F1">
            <w:pPr>
              <w:pStyle w:val="Sansinterligne"/>
              <w:rPr>
                <w:rFonts w:ascii="Adobe Devanagari" w:hAnsi="Adobe Devanagari" w:cs="Adobe Devanagari"/>
                <w:color w:val="000000" w:themeColor="text1"/>
                <w:sz w:val="16"/>
                <w:szCs w:val="16"/>
                <w:u w:val="single"/>
              </w:rPr>
            </w:pPr>
          </w:p>
        </w:tc>
        <w:tc>
          <w:tcPr>
            <w:tcW w:w="1505" w:type="dxa"/>
          </w:tcPr>
          <w:p w14:paraId="361E95D7" w14:textId="77777777" w:rsidR="000B3E8B" w:rsidRPr="00147BCB" w:rsidRDefault="000B3E8B" w:rsidP="000723F1">
            <w:pPr>
              <w:pStyle w:val="Sansinterligne"/>
              <w:rPr>
                <w:rFonts w:ascii="Adobe Devanagari" w:hAnsi="Adobe Devanagari" w:cs="Adobe Devanagari"/>
                <w:color w:val="000000" w:themeColor="text1"/>
                <w:sz w:val="16"/>
                <w:szCs w:val="16"/>
                <w:u w:val="single"/>
                <w:shd w:val="clear" w:color="auto" w:fill="FFFFFF"/>
              </w:rPr>
            </w:pPr>
            <w:r w:rsidRPr="00147BCB">
              <w:rPr>
                <w:rFonts w:ascii="Adobe Devanagari" w:hAnsi="Adobe Devanagari" w:cs="Adobe Devanagari"/>
                <w:color w:val="000000" w:themeColor="text1"/>
                <w:sz w:val="16"/>
                <w:szCs w:val="16"/>
                <w:u w:val="single"/>
                <w:shd w:val="clear" w:color="auto" w:fill="FFFFFF"/>
              </w:rPr>
              <w:t>Chicago, IL</w:t>
            </w:r>
          </w:p>
          <w:p w14:paraId="4E671BF1" w14:textId="77777777" w:rsidR="000B3E8B" w:rsidRPr="00147BCB" w:rsidRDefault="000B3E8B" w:rsidP="000723F1">
            <w:pPr>
              <w:pStyle w:val="Sansinterligne"/>
              <w:rPr>
                <w:rFonts w:ascii="Adobe Devanagari" w:hAnsi="Adobe Devanagari" w:cs="Adobe Devanagari"/>
                <w:color w:val="000000" w:themeColor="text1"/>
                <w:sz w:val="16"/>
                <w:szCs w:val="16"/>
                <w:u w:val="single"/>
              </w:rPr>
            </w:pPr>
            <w:r w:rsidRPr="00147BCB">
              <w:rPr>
                <w:rFonts w:ascii="Adobe Devanagari" w:hAnsi="Adobe Devanagari" w:cs="Adobe Devanagari"/>
                <w:color w:val="000000" w:themeColor="text1"/>
                <w:sz w:val="16"/>
                <w:szCs w:val="16"/>
                <w:u w:val="single"/>
                <w:shd w:val="clear" w:color="auto" w:fill="FFFFFF"/>
              </w:rPr>
              <w:t>United States</w:t>
            </w:r>
          </w:p>
        </w:tc>
        <w:tc>
          <w:tcPr>
            <w:tcW w:w="3975" w:type="dxa"/>
          </w:tcPr>
          <w:p w14:paraId="64A7C749" w14:textId="77777777" w:rsidR="0087154E" w:rsidRPr="00147BCB" w:rsidRDefault="0087154E" w:rsidP="000723F1">
            <w:pPr>
              <w:pStyle w:val="Sansinterligne"/>
              <w:rPr>
                <w:rFonts w:ascii="Adobe Devanagari" w:eastAsia="Times New Roman" w:hAnsi="Adobe Devanagari" w:cs="Adobe Devanagari"/>
                <w:b/>
                <w:bCs/>
                <w:color w:val="000000" w:themeColor="text1"/>
                <w:sz w:val="16"/>
                <w:szCs w:val="16"/>
                <w:u w:val="single"/>
                <w:lang w:eastAsia="fr-FR"/>
              </w:rPr>
            </w:pPr>
          </w:p>
          <w:p w14:paraId="13953A73"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16" w:tgtFrame="_self" w:history="1">
              <w:r w:rsidR="0087154E" w:rsidRPr="00147BCB">
                <w:rPr>
                  <w:rFonts w:ascii="Adobe Devanagari" w:eastAsia="Times New Roman" w:hAnsi="Adobe Devanagari" w:cs="Adobe Devanagari"/>
                  <w:color w:val="000000" w:themeColor="text1"/>
                  <w:sz w:val="16"/>
                  <w:szCs w:val="16"/>
                  <w:lang w:eastAsia="fr-FR"/>
                </w:rPr>
                <w:t>Anesthesiology</w:t>
              </w:r>
            </w:hyperlink>
          </w:p>
          <w:p w14:paraId="5EF01C13"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3C71FDFD"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17" w:tgtFrame="_self" w:history="1">
              <w:r w:rsidR="0087154E" w:rsidRPr="00147BCB">
                <w:rPr>
                  <w:rFonts w:ascii="Adobe Devanagari" w:eastAsia="Times New Roman" w:hAnsi="Adobe Devanagari" w:cs="Adobe Devanagari"/>
                  <w:color w:val="000000" w:themeColor="text1"/>
                  <w:sz w:val="16"/>
                  <w:szCs w:val="16"/>
                  <w:lang w:eastAsia="fr-FR"/>
                </w:rPr>
                <w:t>Behavioral Health Services</w:t>
              </w:r>
            </w:hyperlink>
          </w:p>
          <w:p w14:paraId="7C299AC3"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63233275"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18" w:tgtFrame="_self" w:history="1">
              <w:r w:rsidR="0087154E" w:rsidRPr="00147BCB">
                <w:rPr>
                  <w:rFonts w:ascii="Adobe Devanagari" w:eastAsia="Times New Roman" w:hAnsi="Adobe Devanagari" w:cs="Adobe Devanagari"/>
                  <w:color w:val="000000" w:themeColor="text1"/>
                  <w:sz w:val="16"/>
                  <w:szCs w:val="16"/>
                  <w:lang w:eastAsia="fr-FR"/>
                </w:rPr>
                <w:t>Donate Blood</w:t>
              </w:r>
            </w:hyperlink>
          </w:p>
          <w:p w14:paraId="5853AA03"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1CAE2A6E"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19" w:tgtFrame="_self" w:history="1">
              <w:r w:rsidR="0087154E" w:rsidRPr="00147BCB">
                <w:rPr>
                  <w:rFonts w:ascii="Adobe Devanagari" w:eastAsia="Times New Roman" w:hAnsi="Adobe Devanagari" w:cs="Adobe Devanagari"/>
                  <w:color w:val="000000" w:themeColor="text1"/>
                  <w:sz w:val="16"/>
                  <w:szCs w:val="16"/>
                  <w:lang w:eastAsia="fr-FR"/>
                </w:rPr>
                <w:t>Emergency Medicine</w:t>
              </w:r>
            </w:hyperlink>
          </w:p>
          <w:p w14:paraId="609E82AB"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3C07C99D"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20" w:tgtFrame="_self" w:history="1">
              <w:r w:rsidR="0087154E" w:rsidRPr="00147BCB">
                <w:rPr>
                  <w:rFonts w:ascii="Adobe Devanagari" w:eastAsia="Times New Roman" w:hAnsi="Adobe Devanagari" w:cs="Adobe Devanagari"/>
                  <w:color w:val="000000" w:themeColor="text1"/>
                  <w:sz w:val="16"/>
                  <w:szCs w:val="16"/>
                  <w:lang w:eastAsia="fr-FR"/>
                </w:rPr>
                <w:t>Occupational Health</w:t>
              </w:r>
            </w:hyperlink>
          </w:p>
          <w:p w14:paraId="11CE70AB"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37C5016D"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21" w:tgtFrame="_self" w:history="1">
              <w:r w:rsidR="0087154E" w:rsidRPr="00147BCB">
                <w:rPr>
                  <w:rFonts w:ascii="Adobe Devanagari" w:eastAsia="Times New Roman" w:hAnsi="Adobe Devanagari" w:cs="Adobe Devanagari"/>
                  <w:color w:val="000000" w:themeColor="text1"/>
                  <w:sz w:val="16"/>
                  <w:szCs w:val="16"/>
                  <w:lang w:eastAsia="fr-FR"/>
                </w:rPr>
                <w:t>Hospitalist Services</w:t>
              </w:r>
            </w:hyperlink>
          </w:p>
          <w:p w14:paraId="1BD47A02"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4159562C"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22" w:tgtFrame="_self" w:history="1">
              <w:r w:rsidR="0087154E" w:rsidRPr="00147BCB">
                <w:rPr>
                  <w:rFonts w:ascii="Adobe Devanagari" w:eastAsia="Times New Roman" w:hAnsi="Adobe Devanagari" w:cs="Adobe Devanagari"/>
                  <w:color w:val="000000" w:themeColor="text1"/>
                  <w:sz w:val="16"/>
                  <w:szCs w:val="16"/>
                  <w:lang w:eastAsia="fr-FR"/>
                </w:rPr>
                <w:t>Imaging Services</w:t>
              </w:r>
            </w:hyperlink>
          </w:p>
          <w:p w14:paraId="1B4BBFB6"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440667E8"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23" w:tgtFrame="_self" w:history="1">
              <w:r w:rsidR="0087154E" w:rsidRPr="00147BCB">
                <w:rPr>
                  <w:rFonts w:ascii="Adobe Devanagari" w:eastAsia="Times New Roman" w:hAnsi="Adobe Devanagari" w:cs="Adobe Devanagari"/>
                  <w:color w:val="000000" w:themeColor="text1"/>
                  <w:sz w:val="16"/>
                  <w:szCs w:val="16"/>
                  <w:lang w:eastAsia="fr-FR"/>
                </w:rPr>
                <w:t>Infusion Services</w:t>
              </w:r>
            </w:hyperlink>
          </w:p>
          <w:p w14:paraId="44CD115D"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0A1FEDB6"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24" w:tgtFrame="_self" w:history="1">
              <w:r w:rsidR="0087154E" w:rsidRPr="00147BCB">
                <w:rPr>
                  <w:rFonts w:ascii="Adobe Devanagari" w:eastAsia="Times New Roman" w:hAnsi="Adobe Devanagari" w:cs="Adobe Devanagari"/>
                  <w:color w:val="000000" w:themeColor="text1"/>
                  <w:sz w:val="16"/>
                  <w:szCs w:val="16"/>
                  <w:lang w:eastAsia="fr-FR"/>
                </w:rPr>
                <w:t>Laboratory Services</w:t>
              </w:r>
            </w:hyperlink>
          </w:p>
          <w:p w14:paraId="05EF1931"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40A61783"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25" w:tgtFrame="_self" w:history="1">
              <w:r w:rsidR="0087154E" w:rsidRPr="00147BCB">
                <w:rPr>
                  <w:rFonts w:ascii="Adobe Devanagari" w:eastAsia="Times New Roman" w:hAnsi="Adobe Devanagari" w:cs="Adobe Devanagari"/>
                  <w:color w:val="000000" w:themeColor="text1"/>
                  <w:sz w:val="16"/>
                  <w:szCs w:val="16"/>
                  <w:lang w:eastAsia="fr-FR"/>
                </w:rPr>
                <w:t>Nutritional Services</w:t>
              </w:r>
            </w:hyperlink>
          </w:p>
          <w:p w14:paraId="3EE0C499"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4FE2EA69"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26" w:tgtFrame="_self" w:history="1">
              <w:r w:rsidR="0087154E" w:rsidRPr="00147BCB">
                <w:rPr>
                  <w:rFonts w:ascii="Adobe Devanagari" w:eastAsia="Times New Roman" w:hAnsi="Adobe Devanagari" w:cs="Adobe Devanagari"/>
                  <w:color w:val="000000" w:themeColor="text1"/>
                  <w:sz w:val="16"/>
                  <w:szCs w:val="16"/>
                  <w:lang w:eastAsia="fr-FR"/>
                </w:rPr>
                <w:t>Pain Management</w:t>
              </w:r>
            </w:hyperlink>
          </w:p>
          <w:p w14:paraId="4F47AD43"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0BCECB7E"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27" w:tgtFrame="_self" w:history="1">
              <w:r w:rsidR="0087154E" w:rsidRPr="00147BCB">
                <w:rPr>
                  <w:rFonts w:ascii="Adobe Devanagari" w:eastAsia="Times New Roman" w:hAnsi="Adobe Devanagari" w:cs="Adobe Devanagari"/>
                  <w:color w:val="000000" w:themeColor="text1"/>
                  <w:sz w:val="16"/>
                  <w:szCs w:val="16"/>
                  <w:lang w:eastAsia="fr-FR"/>
                </w:rPr>
                <w:t>Palliative Medicine and Supportive Care</w:t>
              </w:r>
            </w:hyperlink>
          </w:p>
          <w:p w14:paraId="176166AF"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0EAD0D1C"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28" w:tgtFrame="_self" w:history="1">
              <w:r w:rsidR="0087154E" w:rsidRPr="00147BCB">
                <w:rPr>
                  <w:rFonts w:ascii="Adobe Devanagari" w:eastAsia="Times New Roman" w:hAnsi="Adobe Devanagari" w:cs="Adobe Devanagari"/>
                  <w:color w:val="000000" w:themeColor="text1"/>
                  <w:sz w:val="16"/>
                  <w:szCs w:val="16"/>
                  <w:lang w:eastAsia="fr-FR"/>
                </w:rPr>
                <w:t>Rehabilitation Services</w:t>
              </w:r>
            </w:hyperlink>
          </w:p>
          <w:p w14:paraId="1FDCB43B"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70FAF2BA"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29" w:tgtFrame="_self" w:history="1">
              <w:r w:rsidR="0087154E" w:rsidRPr="00147BCB">
                <w:rPr>
                  <w:rFonts w:ascii="Adobe Devanagari" w:eastAsia="Times New Roman" w:hAnsi="Adobe Devanagari" w:cs="Adobe Devanagari"/>
                  <w:color w:val="000000" w:themeColor="text1"/>
                  <w:sz w:val="16"/>
                  <w:szCs w:val="16"/>
                  <w:lang w:eastAsia="fr-FR"/>
                </w:rPr>
                <w:t>Surgical Services</w:t>
              </w:r>
            </w:hyperlink>
          </w:p>
          <w:p w14:paraId="663ECBB8" w14:textId="77777777" w:rsidR="0087154E" w:rsidRPr="00147BCB" w:rsidRDefault="0087154E" w:rsidP="000723F1">
            <w:pPr>
              <w:pStyle w:val="Sansinterligne"/>
              <w:rPr>
                <w:rFonts w:ascii="Adobe Devanagari" w:eastAsia="Times New Roman" w:hAnsi="Adobe Devanagari" w:cs="Adobe Devanagari"/>
                <w:color w:val="000000" w:themeColor="text1"/>
                <w:sz w:val="16"/>
                <w:szCs w:val="16"/>
                <w:lang w:eastAsia="fr-FR"/>
              </w:rPr>
            </w:pPr>
          </w:p>
          <w:p w14:paraId="121A3F51" w14:textId="77777777" w:rsidR="0087154E" w:rsidRPr="00147BCB" w:rsidRDefault="00000000" w:rsidP="000723F1">
            <w:pPr>
              <w:pStyle w:val="Sansinterligne"/>
              <w:rPr>
                <w:rFonts w:ascii="Adobe Devanagari" w:eastAsia="Times New Roman" w:hAnsi="Adobe Devanagari" w:cs="Adobe Devanagari"/>
                <w:color w:val="000000" w:themeColor="text1"/>
                <w:sz w:val="16"/>
                <w:szCs w:val="16"/>
                <w:lang w:eastAsia="fr-FR"/>
              </w:rPr>
            </w:pPr>
            <w:hyperlink r:id="rId130" w:tgtFrame="_self" w:history="1">
              <w:r w:rsidR="0087154E" w:rsidRPr="00147BCB">
                <w:rPr>
                  <w:rFonts w:ascii="Adobe Devanagari" w:eastAsia="Times New Roman" w:hAnsi="Adobe Devanagari" w:cs="Adobe Devanagari"/>
                  <w:color w:val="000000" w:themeColor="text1"/>
                  <w:sz w:val="16"/>
                  <w:szCs w:val="16"/>
                  <w:lang w:eastAsia="fr-FR"/>
                </w:rPr>
                <w:t>Wound Care</w:t>
              </w:r>
            </w:hyperlink>
          </w:p>
          <w:p w14:paraId="13FBC85E" w14:textId="77777777" w:rsidR="000B3E8B" w:rsidRPr="00147BCB" w:rsidRDefault="000B3E8B" w:rsidP="000723F1">
            <w:pPr>
              <w:pStyle w:val="Sansinterligne"/>
              <w:rPr>
                <w:rFonts w:ascii="Adobe Devanagari" w:hAnsi="Adobe Devanagari" w:cs="Adobe Devanagari"/>
                <w:color w:val="000000" w:themeColor="text1"/>
                <w:sz w:val="16"/>
                <w:szCs w:val="16"/>
                <w:u w:val="single"/>
              </w:rPr>
            </w:pPr>
          </w:p>
        </w:tc>
        <w:tc>
          <w:tcPr>
            <w:tcW w:w="3817" w:type="dxa"/>
          </w:tcPr>
          <w:p w14:paraId="3D426BA1" w14:textId="77777777" w:rsidR="000B3E8B" w:rsidRPr="00147BCB" w:rsidRDefault="00EE0DB9" w:rsidP="000723F1">
            <w:pPr>
              <w:pStyle w:val="Sansinterligne"/>
              <w:rPr>
                <w:rFonts w:ascii="Adobe Devanagari" w:hAnsi="Adobe Devanagari" w:cs="Adobe Devanagari"/>
                <w:i/>
                <w:iCs/>
                <w:color w:val="000000" w:themeColor="text1"/>
                <w:sz w:val="16"/>
                <w:szCs w:val="16"/>
                <w:u w:val="single"/>
              </w:rPr>
            </w:pPr>
            <w:r w:rsidRPr="00147BCB">
              <w:rPr>
                <w:rFonts w:ascii="Adobe Devanagari" w:hAnsi="Adobe Devanagari" w:cs="Adobe Devanagari"/>
                <w:i/>
                <w:iCs/>
                <w:color w:val="000000" w:themeColor="text1"/>
                <w:sz w:val="16"/>
                <w:szCs w:val="16"/>
                <w:u w:val="single"/>
              </w:rPr>
              <w:lastRenderedPageBreak/>
              <w:t>https://www.medicine.northwestern.edu/</w:t>
            </w:r>
          </w:p>
        </w:tc>
      </w:tr>
    </w:tbl>
    <w:p w14:paraId="6D41CC3E" w14:textId="77777777" w:rsidR="00F76BED" w:rsidRPr="00147BCB" w:rsidRDefault="00F76BED" w:rsidP="000723F1">
      <w:pPr>
        <w:pStyle w:val="Sansinterligne"/>
        <w:rPr>
          <w:rFonts w:ascii="Adobe Devanagari" w:hAnsi="Adobe Devanagari" w:cs="Adobe Devanagari"/>
          <w:color w:val="000000" w:themeColor="text1"/>
          <w:sz w:val="16"/>
          <w:szCs w:val="16"/>
          <w:u w:val="single"/>
        </w:rPr>
      </w:pPr>
    </w:p>
    <w:sectPr w:rsidR="00F76BED" w:rsidRPr="00147BCB">
      <w:headerReference w:type="default" r:id="rId1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F4A2C" w14:textId="77777777" w:rsidR="005A757B" w:rsidRDefault="005A757B" w:rsidP="00F76BED">
      <w:pPr>
        <w:spacing w:after="0" w:line="240" w:lineRule="auto"/>
      </w:pPr>
      <w:r>
        <w:separator/>
      </w:r>
    </w:p>
  </w:endnote>
  <w:endnote w:type="continuationSeparator" w:id="0">
    <w:p w14:paraId="35A3296E" w14:textId="77777777" w:rsidR="005A757B" w:rsidRDefault="005A757B" w:rsidP="00F76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35CC" w14:textId="77777777" w:rsidR="005A757B" w:rsidRDefault="005A757B" w:rsidP="00F76BED">
      <w:pPr>
        <w:spacing w:after="0" w:line="240" w:lineRule="auto"/>
      </w:pPr>
      <w:r>
        <w:separator/>
      </w:r>
    </w:p>
  </w:footnote>
  <w:footnote w:type="continuationSeparator" w:id="0">
    <w:p w14:paraId="2A62D2DA" w14:textId="77777777" w:rsidR="005A757B" w:rsidRDefault="005A757B" w:rsidP="00F76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CB618" w14:textId="77777777" w:rsidR="00F76BED" w:rsidRPr="00F76BED" w:rsidRDefault="00F76BED">
    <w:pPr>
      <w:pStyle w:val="En-tte"/>
      <w:rPr>
        <w:rFonts w:ascii="Adobe Devanagari" w:hAnsi="Adobe Devanagari" w:cs="Adobe Devanagari"/>
        <w:b/>
        <w:bCs/>
        <w:color w:val="24292F"/>
        <w:sz w:val="20"/>
        <w:szCs w:val="20"/>
        <w:shd w:val="clear" w:color="auto" w:fill="FFFFFF"/>
      </w:rPr>
    </w:pPr>
    <w:r w:rsidRPr="00F76BED">
      <w:rPr>
        <w:rFonts w:ascii="Adobe Devanagari" w:hAnsi="Adobe Devanagari" w:cs="Adobe Devanagari"/>
        <w:b/>
        <w:bCs/>
        <w:sz w:val="24"/>
        <w:szCs w:val="24"/>
      </w:rPr>
      <w:t xml:space="preserve">TASKS 0 : </w:t>
    </w:r>
    <w:r w:rsidRPr="00F76BED">
      <w:rPr>
        <w:rFonts w:ascii="Adobe Devanagari" w:hAnsi="Adobe Devanagari" w:cs="Adobe Devanagari"/>
        <w:b/>
        <w:bCs/>
        <w:color w:val="24292F"/>
        <w:sz w:val="20"/>
        <w:szCs w:val="20"/>
        <w:shd w:val="clear" w:color="auto" w:fill="FFFFFF"/>
      </w:rPr>
      <w:t>- Research and create a list of 50 active global hospitals</w:t>
    </w:r>
  </w:p>
  <w:p w14:paraId="2E92950E" w14:textId="77777777" w:rsidR="00F76BED" w:rsidRDefault="00F76BED">
    <w:pPr>
      <w:pStyle w:val="En-tte"/>
    </w:pPr>
    <w:r w:rsidRPr="00F76BED">
      <w:rPr>
        <w:rFonts w:ascii="Adobe Devanagari" w:hAnsi="Adobe Devanagari" w:cs="Adobe Devanagari"/>
        <w:b/>
        <w:bCs/>
        <w:color w:val="24292F"/>
        <w:sz w:val="20"/>
        <w:szCs w:val="20"/>
        <w:shd w:val="clear" w:color="auto" w:fill="FFFFFF"/>
      </w:rPr>
      <w:t>- Take into consideration their location, services offered and links to their websites.</w:t>
    </w:r>
  </w:p>
  <w:tbl>
    <w:tblPr>
      <w:tblW w:w="811" w:type="dxa"/>
      <w:shd w:val="clear" w:color="auto" w:fill="FFFFFF"/>
      <w:tblCellMar>
        <w:top w:w="15" w:type="dxa"/>
        <w:left w:w="15" w:type="dxa"/>
        <w:bottom w:w="15" w:type="dxa"/>
        <w:right w:w="15" w:type="dxa"/>
      </w:tblCellMar>
      <w:tblLook w:val="04A0" w:firstRow="1" w:lastRow="0" w:firstColumn="1" w:lastColumn="0" w:noHBand="0" w:noVBand="1"/>
    </w:tblPr>
    <w:tblGrid>
      <w:gridCol w:w="811"/>
    </w:tblGrid>
    <w:tr w:rsidR="00F76BED" w:rsidRPr="00F76BED" w14:paraId="19D37198" w14:textId="77777777" w:rsidTr="00F76BED">
      <w:trPr>
        <w:trHeight w:val="692"/>
      </w:trPr>
      <w:tc>
        <w:tcPr>
          <w:tcW w:w="0" w:type="auto"/>
          <w:shd w:val="clear" w:color="auto" w:fill="auto"/>
          <w:tcMar>
            <w:top w:w="0" w:type="dxa"/>
            <w:left w:w="150" w:type="dxa"/>
            <w:bottom w:w="0" w:type="dxa"/>
            <w:right w:w="150" w:type="dxa"/>
          </w:tcMar>
          <w:hideMark/>
        </w:tcPr>
        <w:p w14:paraId="486D07DC" w14:textId="77777777" w:rsidR="00F76BED" w:rsidRPr="00F76BED" w:rsidRDefault="00F76BED" w:rsidP="00F76BED">
          <w:pPr>
            <w:spacing w:after="0" w:line="300" w:lineRule="atLeast"/>
            <w:rPr>
              <w:rFonts w:ascii="Consolas" w:eastAsia="Times New Roman" w:hAnsi="Consolas" w:cs="Segoe UI"/>
              <w:color w:val="24292F"/>
              <w:sz w:val="18"/>
              <w:szCs w:val="18"/>
              <w:lang w:eastAsia="fr-FR"/>
            </w:rPr>
          </w:pPr>
          <w:r w:rsidRPr="00F76BED">
            <w:rPr>
              <w:rFonts w:ascii="Consolas" w:eastAsia="Times New Roman" w:hAnsi="Consolas" w:cs="Segoe UI"/>
              <w:color w:val="24292F"/>
              <w:sz w:val="18"/>
              <w:szCs w:val="18"/>
              <w:lang w:eastAsia="fr-FR"/>
            </w:rPr>
            <w:t xml:space="preserve"> </w:t>
          </w:r>
        </w:p>
      </w:tc>
    </w:tr>
    <w:tr w:rsidR="00F76BED" w:rsidRPr="00F76BED" w14:paraId="6D385695" w14:textId="77777777" w:rsidTr="00F76BED">
      <w:tc>
        <w:tcPr>
          <w:tcW w:w="811" w:type="dxa"/>
          <w:shd w:val="clear" w:color="auto" w:fill="FFFFFF"/>
          <w:noWrap/>
          <w:tcMar>
            <w:top w:w="0" w:type="dxa"/>
            <w:left w:w="150" w:type="dxa"/>
            <w:bottom w:w="0" w:type="dxa"/>
            <w:right w:w="150" w:type="dxa"/>
          </w:tcMar>
          <w:hideMark/>
        </w:tcPr>
        <w:p w14:paraId="5FB9928F" w14:textId="77777777" w:rsidR="00F76BED" w:rsidRPr="00F76BED" w:rsidRDefault="00F76BED" w:rsidP="00F76BED">
          <w:pPr>
            <w:spacing w:after="0" w:line="300" w:lineRule="atLeast"/>
            <w:rPr>
              <w:rFonts w:ascii="Consolas" w:eastAsia="Times New Roman" w:hAnsi="Consolas" w:cs="Segoe UI"/>
              <w:color w:val="24292F"/>
              <w:sz w:val="18"/>
              <w:szCs w:val="18"/>
              <w:lang w:eastAsia="fr-FR"/>
            </w:rPr>
          </w:pPr>
        </w:p>
      </w:tc>
    </w:tr>
  </w:tbl>
  <w:p w14:paraId="255E7BC8" w14:textId="77777777" w:rsidR="00F76BED" w:rsidRDefault="00F76B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AC4"/>
    <w:multiLevelType w:val="multilevel"/>
    <w:tmpl w:val="D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3310E"/>
    <w:multiLevelType w:val="multilevel"/>
    <w:tmpl w:val="5EA6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84FE6"/>
    <w:multiLevelType w:val="multilevel"/>
    <w:tmpl w:val="C336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90F75"/>
    <w:multiLevelType w:val="multilevel"/>
    <w:tmpl w:val="537C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4F28"/>
    <w:multiLevelType w:val="multilevel"/>
    <w:tmpl w:val="13A0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F7615"/>
    <w:multiLevelType w:val="multilevel"/>
    <w:tmpl w:val="8C44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61A03"/>
    <w:multiLevelType w:val="multilevel"/>
    <w:tmpl w:val="3470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9457B"/>
    <w:multiLevelType w:val="multilevel"/>
    <w:tmpl w:val="A99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01AB6"/>
    <w:multiLevelType w:val="multilevel"/>
    <w:tmpl w:val="E76C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47F85"/>
    <w:multiLevelType w:val="multilevel"/>
    <w:tmpl w:val="BFA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583773">
    <w:abstractNumId w:val="6"/>
  </w:num>
  <w:num w:numId="2" w16cid:durableId="623735205">
    <w:abstractNumId w:val="5"/>
  </w:num>
  <w:num w:numId="3" w16cid:durableId="2077240083">
    <w:abstractNumId w:val="8"/>
  </w:num>
  <w:num w:numId="4" w16cid:durableId="293685194">
    <w:abstractNumId w:val="1"/>
  </w:num>
  <w:num w:numId="5" w16cid:durableId="1961957956">
    <w:abstractNumId w:val="2"/>
  </w:num>
  <w:num w:numId="6" w16cid:durableId="1491142864">
    <w:abstractNumId w:val="0"/>
  </w:num>
  <w:num w:numId="7" w16cid:durableId="1945380311">
    <w:abstractNumId w:val="9"/>
  </w:num>
  <w:num w:numId="8" w16cid:durableId="1468813490">
    <w:abstractNumId w:val="3"/>
  </w:num>
  <w:num w:numId="9" w16cid:durableId="1352342799">
    <w:abstractNumId w:val="4"/>
  </w:num>
  <w:num w:numId="10" w16cid:durableId="154954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BD"/>
    <w:rsid w:val="000058C5"/>
    <w:rsid w:val="00022581"/>
    <w:rsid w:val="00037796"/>
    <w:rsid w:val="000723F1"/>
    <w:rsid w:val="000916F5"/>
    <w:rsid w:val="000B3E8B"/>
    <w:rsid w:val="000C1898"/>
    <w:rsid w:val="000D19DA"/>
    <w:rsid w:val="000E3068"/>
    <w:rsid w:val="0011508D"/>
    <w:rsid w:val="00116093"/>
    <w:rsid w:val="00147BCB"/>
    <w:rsid w:val="00155863"/>
    <w:rsid w:val="00157666"/>
    <w:rsid w:val="00196222"/>
    <w:rsid w:val="001A6604"/>
    <w:rsid w:val="001A7681"/>
    <w:rsid w:val="001D5AB8"/>
    <w:rsid w:val="001E5B11"/>
    <w:rsid w:val="00256735"/>
    <w:rsid w:val="002631C8"/>
    <w:rsid w:val="00277CFF"/>
    <w:rsid w:val="002D4DD6"/>
    <w:rsid w:val="002E2168"/>
    <w:rsid w:val="002F5EF5"/>
    <w:rsid w:val="00304B3E"/>
    <w:rsid w:val="00380F95"/>
    <w:rsid w:val="003856D7"/>
    <w:rsid w:val="003A282F"/>
    <w:rsid w:val="003A3E3E"/>
    <w:rsid w:val="003A6F50"/>
    <w:rsid w:val="003B6DDF"/>
    <w:rsid w:val="003D3735"/>
    <w:rsid w:val="003E1949"/>
    <w:rsid w:val="00492261"/>
    <w:rsid w:val="004A4363"/>
    <w:rsid w:val="004B6224"/>
    <w:rsid w:val="004E203E"/>
    <w:rsid w:val="0051055C"/>
    <w:rsid w:val="00512C9B"/>
    <w:rsid w:val="0054165A"/>
    <w:rsid w:val="005579CF"/>
    <w:rsid w:val="005615ED"/>
    <w:rsid w:val="00563D27"/>
    <w:rsid w:val="00573143"/>
    <w:rsid w:val="00591960"/>
    <w:rsid w:val="00597351"/>
    <w:rsid w:val="00597DBD"/>
    <w:rsid w:val="005A757B"/>
    <w:rsid w:val="005C65DC"/>
    <w:rsid w:val="00641A33"/>
    <w:rsid w:val="006428A3"/>
    <w:rsid w:val="0066485E"/>
    <w:rsid w:val="006F733C"/>
    <w:rsid w:val="00761484"/>
    <w:rsid w:val="00777B7B"/>
    <w:rsid w:val="007B54A2"/>
    <w:rsid w:val="007C1EFA"/>
    <w:rsid w:val="007D69B0"/>
    <w:rsid w:val="0085540B"/>
    <w:rsid w:val="00867575"/>
    <w:rsid w:val="0087154E"/>
    <w:rsid w:val="00894722"/>
    <w:rsid w:val="008A470A"/>
    <w:rsid w:val="00940192"/>
    <w:rsid w:val="009A687D"/>
    <w:rsid w:val="00A21201"/>
    <w:rsid w:val="00A519D7"/>
    <w:rsid w:val="00B12AB9"/>
    <w:rsid w:val="00B1791E"/>
    <w:rsid w:val="00B603BF"/>
    <w:rsid w:val="00B64ACF"/>
    <w:rsid w:val="00B95A7F"/>
    <w:rsid w:val="00B9757E"/>
    <w:rsid w:val="00C659AC"/>
    <w:rsid w:val="00C83262"/>
    <w:rsid w:val="00D57CB7"/>
    <w:rsid w:val="00DA101F"/>
    <w:rsid w:val="00DA5076"/>
    <w:rsid w:val="00DD03DB"/>
    <w:rsid w:val="00E42622"/>
    <w:rsid w:val="00E4726F"/>
    <w:rsid w:val="00EC52DC"/>
    <w:rsid w:val="00EE0DB9"/>
    <w:rsid w:val="00EE58D2"/>
    <w:rsid w:val="00EF2A23"/>
    <w:rsid w:val="00F40FCF"/>
    <w:rsid w:val="00F43EF6"/>
    <w:rsid w:val="00F76BED"/>
    <w:rsid w:val="00FA282B"/>
    <w:rsid w:val="00FB31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5F6E"/>
  <w15:chartTrackingRefBased/>
  <w15:docId w15:val="{6B0A2E30-6F7F-4699-B90E-0CBFD6BC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76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76BED"/>
    <w:pPr>
      <w:tabs>
        <w:tab w:val="center" w:pos="4536"/>
        <w:tab w:val="right" w:pos="9072"/>
      </w:tabs>
      <w:spacing w:after="0" w:line="240" w:lineRule="auto"/>
    </w:pPr>
  </w:style>
  <w:style w:type="character" w:customStyle="1" w:styleId="En-tteCar">
    <w:name w:val="En-tête Car"/>
    <w:basedOn w:val="Policepardfaut"/>
    <w:link w:val="En-tte"/>
    <w:uiPriority w:val="99"/>
    <w:rsid w:val="00F76BED"/>
  </w:style>
  <w:style w:type="paragraph" w:styleId="Pieddepage">
    <w:name w:val="footer"/>
    <w:basedOn w:val="Normal"/>
    <w:link w:val="PieddepageCar"/>
    <w:uiPriority w:val="99"/>
    <w:unhideWhenUsed/>
    <w:rsid w:val="00F76B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6BED"/>
  </w:style>
  <w:style w:type="character" w:styleId="Lienhypertexte">
    <w:name w:val="Hyperlink"/>
    <w:basedOn w:val="Policepardfaut"/>
    <w:uiPriority w:val="99"/>
    <w:semiHidden/>
    <w:unhideWhenUsed/>
    <w:rsid w:val="005579CF"/>
    <w:rPr>
      <w:color w:val="0000FF"/>
      <w:u w:val="single"/>
    </w:rPr>
  </w:style>
  <w:style w:type="paragraph" w:styleId="Sansinterligne">
    <w:name w:val="No Spacing"/>
    <w:uiPriority w:val="1"/>
    <w:qFormat/>
    <w:rsid w:val="005579CF"/>
    <w:pPr>
      <w:spacing w:after="0" w:line="240" w:lineRule="auto"/>
    </w:pPr>
  </w:style>
  <w:style w:type="character" w:styleId="Accentuation">
    <w:name w:val="Emphasis"/>
    <w:basedOn w:val="Policepardfaut"/>
    <w:uiPriority w:val="20"/>
    <w:qFormat/>
    <w:rsid w:val="00867575"/>
    <w:rPr>
      <w:i/>
      <w:iCs/>
    </w:rPr>
  </w:style>
  <w:style w:type="paragraph" w:customStyle="1" w:styleId="font-smaller">
    <w:name w:val="font-smaller"/>
    <w:basedOn w:val="Normal"/>
    <w:rsid w:val="004A436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4458">
      <w:bodyDiv w:val="1"/>
      <w:marLeft w:val="0"/>
      <w:marRight w:val="0"/>
      <w:marTop w:val="0"/>
      <w:marBottom w:val="0"/>
      <w:divBdr>
        <w:top w:val="none" w:sz="0" w:space="0" w:color="auto"/>
        <w:left w:val="none" w:sz="0" w:space="0" w:color="auto"/>
        <w:bottom w:val="none" w:sz="0" w:space="0" w:color="auto"/>
        <w:right w:val="none" w:sz="0" w:space="0" w:color="auto"/>
      </w:divBdr>
    </w:div>
    <w:div w:id="72361367">
      <w:bodyDiv w:val="1"/>
      <w:marLeft w:val="0"/>
      <w:marRight w:val="0"/>
      <w:marTop w:val="0"/>
      <w:marBottom w:val="0"/>
      <w:divBdr>
        <w:top w:val="none" w:sz="0" w:space="0" w:color="auto"/>
        <w:left w:val="none" w:sz="0" w:space="0" w:color="auto"/>
        <w:bottom w:val="none" w:sz="0" w:space="0" w:color="auto"/>
        <w:right w:val="none" w:sz="0" w:space="0" w:color="auto"/>
      </w:divBdr>
    </w:div>
    <w:div w:id="101077154">
      <w:bodyDiv w:val="1"/>
      <w:marLeft w:val="0"/>
      <w:marRight w:val="0"/>
      <w:marTop w:val="0"/>
      <w:marBottom w:val="0"/>
      <w:divBdr>
        <w:top w:val="none" w:sz="0" w:space="0" w:color="auto"/>
        <w:left w:val="none" w:sz="0" w:space="0" w:color="auto"/>
        <w:bottom w:val="none" w:sz="0" w:space="0" w:color="auto"/>
        <w:right w:val="none" w:sz="0" w:space="0" w:color="auto"/>
      </w:divBdr>
    </w:div>
    <w:div w:id="143087206">
      <w:bodyDiv w:val="1"/>
      <w:marLeft w:val="0"/>
      <w:marRight w:val="0"/>
      <w:marTop w:val="0"/>
      <w:marBottom w:val="0"/>
      <w:divBdr>
        <w:top w:val="none" w:sz="0" w:space="0" w:color="auto"/>
        <w:left w:val="none" w:sz="0" w:space="0" w:color="auto"/>
        <w:bottom w:val="none" w:sz="0" w:space="0" w:color="auto"/>
        <w:right w:val="none" w:sz="0" w:space="0" w:color="auto"/>
      </w:divBdr>
    </w:div>
    <w:div w:id="200484834">
      <w:bodyDiv w:val="1"/>
      <w:marLeft w:val="0"/>
      <w:marRight w:val="0"/>
      <w:marTop w:val="0"/>
      <w:marBottom w:val="0"/>
      <w:divBdr>
        <w:top w:val="none" w:sz="0" w:space="0" w:color="auto"/>
        <w:left w:val="none" w:sz="0" w:space="0" w:color="auto"/>
        <w:bottom w:val="none" w:sz="0" w:space="0" w:color="auto"/>
        <w:right w:val="none" w:sz="0" w:space="0" w:color="auto"/>
      </w:divBdr>
    </w:div>
    <w:div w:id="224949643">
      <w:bodyDiv w:val="1"/>
      <w:marLeft w:val="0"/>
      <w:marRight w:val="0"/>
      <w:marTop w:val="0"/>
      <w:marBottom w:val="0"/>
      <w:divBdr>
        <w:top w:val="none" w:sz="0" w:space="0" w:color="auto"/>
        <w:left w:val="none" w:sz="0" w:space="0" w:color="auto"/>
        <w:bottom w:val="none" w:sz="0" w:space="0" w:color="auto"/>
        <w:right w:val="none" w:sz="0" w:space="0" w:color="auto"/>
      </w:divBdr>
    </w:div>
    <w:div w:id="228656689">
      <w:bodyDiv w:val="1"/>
      <w:marLeft w:val="0"/>
      <w:marRight w:val="0"/>
      <w:marTop w:val="0"/>
      <w:marBottom w:val="0"/>
      <w:divBdr>
        <w:top w:val="none" w:sz="0" w:space="0" w:color="auto"/>
        <w:left w:val="none" w:sz="0" w:space="0" w:color="auto"/>
        <w:bottom w:val="none" w:sz="0" w:space="0" w:color="auto"/>
        <w:right w:val="none" w:sz="0" w:space="0" w:color="auto"/>
      </w:divBdr>
    </w:div>
    <w:div w:id="239338842">
      <w:bodyDiv w:val="1"/>
      <w:marLeft w:val="0"/>
      <w:marRight w:val="0"/>
      <w:marTop w:val="0"/>
      <w:marBottom w:val="0"/>
      <w:divBdr>
        <w:top w:val="none" w:sz="0" w:space="0" w:color="auto"/>
        <w:left w:val="none" w:sz="0" w:space="0" w:color="auto"/>
        <w:bottom w:val="none" w:sz="0" w:space="0" w:color="auto"/>
        <w:right w:val="none" w:sz="0" w:space="0" w:color="auto"/>
      </w:divBdr>
    </w:div>
    <w:div w:id="286133385">
      <w:bodyDiv w:val="1"/>
      <w:marLeft w:val="0"/>
      <w:marRight w:val="0"/>
      <w:marTop w:val="0"/>
      <w:marBottom w:val="0"/>
      <w:divBdr>
        <w:top w:val="none" w:sz="0" w:space="0" w:color="auto"/>
        <w:left w:val="none" w:sz="0" w:space="0" w:color="auto"/>
        <w:bottom w:val="none" w:sz="0" w:space="0" w:color="auto"/>
        <w:right w:val="none" w:sz="0" w:space="0" w:color="auto"/>
      </w:divBdr>
    </w:div>
    <w:div w:id="324206874">
      <w:bodyDiv w:val="1"/>
      <w:marLeft w:val="0"/>
      <w:marRight w:val="0"/>
      <w:marTop w:val="0"/>
      <w:marBottom w:val="0"/>
      <w:divBdr>
        <w:top w:val="none" w:sz="0" w:space="0" w:color="auto"/>
        <w:left w:val="none" w:sz="0" w:space="0" w:color="auto"/>
        <w:bottom w:val="none" w:sz="0" w:space="0" w:color="auto"/>
        <w:right w:val="none" w:sz="0" w:space="0" w:color="auto"/>
      </w:divBdr>
    </w:div>
    <w:div w:id="335615677">
      <w:bodyDiv w:val="1"/>
      <w:marLeft w:val="0"/>
      <w:marRight w:val="0"/>
      <w:marTop w:val="0"/>
      <w:marBottom w:val="0"/>
      <w:divBdr>
        <w:top w:val="none" w:sz="0" w:space="0" w:color="auto"/>
        <w:left w:val="none" w:sz="0" w:space="0" w:color="auto"/>
        <w:bottom w:val="none" w:sz="0" w:space="0" w:color="auto"/>
        <w:right w:val="none" w:sz="0" w:space="0" w:color="auto"/>
      </w:divBdr>
    </w:div>
    <w:div w:id="359674159">
      <w:bodyDiv w:val="1"/>
      <w:marLeft w:val="0"/>
      <w:marRight w:val="0"/>
      <w:marTop w:val="0"/>
      <w:marBottom w:val="0"/>
      <w:divBdr>
        <w:top w:val="none" w:sz="0" w:space="0" w:color="auto"/>
        <w:left w:val="none" w:sz="0" w:space="0" w:color="auto"/>
        <w:bottom w:val="none" w:sz="0" w:space="0" w:color="auto"/>
        <w:right w:val="none" w:sz="0" w:space="0" w:color="auto"/>
      </w:divBdr>
    </w:div>
    <w:div w:id="396130393">
      <w:bodyDiv w:val="1"/>
      <w:marLeft w:val="0"/>
      <w:marRight w:val="0"/>
      <w:marTop w:val="0"/>
      <w:marBottom w:val="0"/>
      <w:divBdr>
        <w:top w:val="none" w:sz="0" w:space="0" w:color="auto"/>
        <w:left w:val="none" w:sz="0" w:space="0" w:color="auto"/>
        <w:bottom w:val="none" w:sz="0" w:space="0" w:color="auto"/>
        <w:right w:val="none" w:sz="0" w:space="0" w:color="auto"/>
      </w:divBdr>
    </w:div>
    <w:div w:id="419958671">
      <w:bodyDiv w:val="1"/>
      <w:marLeft w:val="0"/>
      <w:marRight w:val="0"/>
      <w:marTop w:val="0"/>
      <w:marBottom w:val="0"/>
      <w:divBdr>
        <w:top w:val="none" w:sz="0" w:space="0" w:color="auto"/>
        <w:left w:val="none" w:sz="0" w:space="0" w:color="auto"/>
        <w:bottom w:val="none" w:sz="0" w:space="0" w:color="auto"/>
        <w:right w:val="none" w:sz="0" w:space="0" w:color="auto"/>
      </w:divBdr>
    </w:div>
    <w:div w:id="494610371">
      <w:bodyDiv w:val="1"/>
      <w:marLeft w:val="0"/>
      <w:marRight w:val="0"/>
      <w:marTop w:val="0"/>
      <w:marBottom w:val="0"/>
      <w:divBdr>
        <w:top w:val="none" w:sz="0" w:space="0" w:color="auto"/>
        <w:left w:val="none" w:sz="0" w:space="0" w:color="auto"/>
        <w:bottom w:val="none" w:sz="0" w:space="0" w:color="auto"/>
        <w:right w:val="none" w:sz="0" w:space="0" w:color="auto"/>
      </w:divBdr>
    </w:div>
    <w:div w:id="517735783">
      <w:bodyDiv w:val="1"/>
      <w:marLeft w:val="0"/>
      <w:marRight w:val="0"/>
      <w:marTop w:val="0"/>
      <w:marBottom w:val="0"/>
      <w:divBdr>
        <w:top w:val="none" w:sz="0" w:space="0" w:color="auto"/>
        <w:left w:val="none" w:sz="0" w:space="0" w:color="auto"/>
        <w:bottom w:val="none" w:sz="0" w:space="0" w:color="auto"/>
        <w:right w:val="none" w:sz="0" w:space="0" w:color="auto"/>
      </w:divBdr>
    </w:div>
    <w:div w:id="541208878">
      <w:bodyDiv w:val="1"/>
      <w:marLeft w:val="0"/>
      <w:marRight w:val="0"/>
      <w:marTop w:val="0"/>
      <w:marBottom w:val="0"/>
      <w:divBdr>
        <w:top w:val="none" w:sz="0" w:space="0" w:color="auto"/>
        <w:left w:val="none" w:sz="0" w:space="0" w:color="auto"/>
        <w:bottom w:val="none" w:sz="0" w:space="0" w:color="auto"/>
        <w:right w:val="none" w:sz="0" w:space="0" w:color="auto"/>
      </w:divBdr>
    </w:div>
    <w:div w:id="590704536">
      <w:bodyDiv w:val="1"/>
      <w:marLeft w:val="0"/>
      <w:marRight w:val="0"/>
      <w:marTop w:val="0"/>
      <w:marBottom w:val="0"/>
      <w:divBdr>
        <w:top w:val="none" w:sz="0" w:space="0" w:color="auto"/>
        <w:left w:val="none" w:sz="0" w:space="0" w:color="auto"/>
        <w:bottom w:val="none" w:sz="0" w:space="0" w:color="auto"/>
        <w:right w:val="none" w:sz="0" w:space="0" w:color="auto"/>
      </w:divBdr>
    </w:div>
    <w:div w:id="606473574">
      <w:bodyDiv w:val="1"/>
      <w:marLeft w:val="0"/>
      <w:marRight w:val="0"/>
      <w:marTop w:val="0"/>
      <w:marBottom w:val="0"/>
      <w:divBdr>
        <w:top w:val="none" w:sz="0" w:space="0" w:color="auto"/>
        <w:left w:val="none" w:sz="0" w:space="0" w:color="auto"/>
        <w:bottom w:val="none" w:sz="0" w:space="0" w:color="auto"/>
        <w:right w:val="none" w:sz="0" w:space="0" w:color="auto"/>
      </w:divBdr>
    </w:div>
    <w:div w:id="629627331">
      <w:bodyDiv w:val="1"/>
      <w:marLeft w:val="0"/>
      <w:marRight w:val="0"/>
      <w:marTop w:val="0"/>
      <w:marBottom w:val="0"/>
      <w:divBdr>
        <w:top w:val="none" w:sz="0" w:space="0" w:color="auto"/>
        <w:left w:val="none" w:sz="0" w:space="0" w:color="auto"/>
        <w:bottom w:val="none" w:sz="0" w:space="0" w:color="auto"/>
        <w:right w:val="none" w:sz="0" w:space="0" w:color="auto"/>
      </w:divBdr>
    </w:div>
    <w:div w:id="638539582">
      <w:bodyDiv w:val="1"/>
      <w:marLeft w:val="0"/>
      <w:marRight w:val="0"/>
      <w:marTop w:val="0"/>
      <w:marBottom w:val="0"/>
      <w:divBdr>
        <w:top w:val="none" w:sz="0" w:space="0" w:color="auto"/>
        <w:left w:val="none" w:sz="0" w:space="0" w:color="auto"/>
        <w:bottom w:val="none" w:sz="0" w:space="0" w:color="auto"/>
        <w:right w:val="none" w:sz="0" w:space="0" w:color="auto"/>
      </w:divBdr>
    </w:div>
    <w:div w:id="639574908">
      <w:bodyDiv w:val="1"/>
      <w:marLeft w:val="0"/>
      <w:marRight w:val="0"/>
      <w:marTop w:val="0"/>
      <w:marBottom w:val="0"/>
      <w:divBdr>
        <w:top w:val="none" w:sz="0" w:space="0" w:color="auto"/>
        <w:left w:val="none" w:sz="0" w:space="0" w:color="auto"/>
        <w:bottom w:val="none" w:sz="0" w:space="0" w:color="auto"/>
        <w:right w:val="none" w:sz="0" w:space="0" w:color="auto"/>
      </w:divBdr>
    </w:div>
    <w:div w:id="694817309">
      <w:bodyDiv w:val="1"/>
      <w:marLeft w:val="0"/>
      <w:marRight w:val="0"/>
      <w:marTop w:val="0"/>
      <w:marBottom w:val="0"/>
      <w:divBdr>
        <w:top w:val="none" w:sz="0" w:space="0" w:color="auto"/>
        <w:left w:val="none" w:sz="0" w:space="0" w:color="auto"/>
        <w:bottom w:val="none" w:sz="0" w:space="0" w:color="auto"/>
        <w:right w:val="none" w:sz="0" w:space="0" w:color="auto"/>
      </w:divBdr>
    </w:div>
    <w:div w:id="708533373">
      <w:bodyDiv w:val="1"/>
      <w:marLeft w:val="0"/>
      <w:marRight w:val="0"/>
      <w:marTop w:val="0"/>
      <w:marBottom w:val="0"/>
      <w:divBdr>
        <w:top w:val="none" w:sz="0" w:space="0" w:color="auto"/>
        <w:left w:val="none" w:sz="0" w:space="0" w:color="auto"/>
        <w:bottom w:val="none" w:sz="0" w:space="0" w:color="auto"/>
        <w:right w:val="none" w:sz="0" w:space="0" w:color="auto"/>
      </w:divBdr>
    </w:div>
    <w:div w:id="721248408">
      <w:bodyDiv w:val="1"/>
      <w:marLeft w:val="0"/>
      <w:marRight w:val="0"/>
      <w:marTop w:val="0"/>
      <w:marBottom w:val="0"/>
      <w:divBdr>
        <w:top w:val="none" w:sz="0" w:space="0" w:color="auto"/>
        <w:left w:val="none" w:sz="0" w:space="0" w:color="auto"/>
        <w:bottom w:val="none" w:sz="0" w:space="0" w:color="auto"/>
        <w:right w:val="none" w:sz="0" w:space="0" w:color="auto"/>
      </w:divBdr>
    </w:div>
    <w:div w:id="797841700">
      <w:bodyDiv w:val="1"/>
      <w:marLeft w:val="0"/>
      <w:marRight w:val="0"/>
      <w:marTop w:val="0"/>
      <w:marBottom w:val="0"/>
      <w:divBdr>
        <w:top w:val="none" w:sz="0" w:space="0" w:color="auto"/>
        <w:left w:val="none" w:sz="0" w:space="0" w:color="auto"/>
        <w:bottom w:val="none" w:sz="0" w:space="0" w:color="auto"/>
        <w:right w:val="none" w:sz="0" w:space="0" w:color="auto"/>
      </w:divBdr>
    </w:div>
    <w:div w:id="836655062">
      <w:bodyDiv w:val="1"/>
      <w:marLeft w:val="0"/>
      <w:marRight w:val="0"/>
      <w:marTop w:val="0"/>
      <w:marBottom w:val="0"/>
      <w:divBdr>
        <w:top w:val="none" w:sz="0" w:space="0" w:color="auto"/>
        <w:left w:val="none" w:sz="0" w:space="0" w:color="auto"/>
        <w:bottom w:val="none" w:sz="0" w:space="0" w:color="auto"/>
        <w:right w:val="none" w:sz="0" w:space="0" w:color="auto"/>
      </w:divBdr>
    </w:div>
    <w:div w:id="842086833">
      <w:bodyDiv w:val="1"/>
      <w:marLeft w:val="0"/>
      <w:marRight w:val="0"/>
      <w:marTop w:val="0"/>
      <w:marBottom w:val="0"/>
      <w:divBdr>
        <w:top w:val="none" w:sz="0" w:space="0" w:color="auto"/>
        <w:left w:val="none" w:sz="0" w:space="0" w:color="auto"/>
        <w:bottom w:val="none" w:sz="0" w:space="0" w:color="auto"/>
        <w:right w:val="none" w:sz="0" w:space="0" w:color="auto"/>
      </w:divBdr>
    </w:div>
    <w:div w:id="846212867">
      <w:bodyDiv w:val="1"/>
      <w:marLeft w:val="0"/>
      <w:marRight w:val="0"/>
      <w:marTop w:val="0"/>
      <w:marBottom w:val="0"/>
      <w:divBdr>
        <w:top w:val="none" w:sz="0" w:space="0" w:color="auto"/>
        <w:left w:val="none" w:sz="0" w:space="0" w:color="auto"/>
        <w:bottom w:val="none" w:sz="0" w:space="0" w:color="auto"/>
        <w:right w:val="none" w:sz="0" w:space="0" w:color="auto"/>
      </w:divBdr>
    </w:div>
    <w:div w:id="847210430">
      <w:bodyDiv w:val="1"/>
      <w:marLeft w:val="0"/>
      <w:marRight w:val="0"/>
      <w:marTop w:val="0"/>
      <w:marBottom w:val="0"/>
      <w:divBdr>
        <w:top w:val="none" w:sz="0" w:space="0" w:color="auto"/>
        <w:left w:val="none" w:sz="0" w:space="0" w:color="auto"/>
        <w:bottom w:val="none" w:sz="0" w:space="0" w:color="auto"/>
        <w:right w:val="none" w:sz="0" w:space="0" w:color="auto"/>
      </w:divBdr>
    </w:div>
    <w:div w:id="874539662">
      <w:bodyDiv w:val="1"/>
      <w:marLeft w:val="0"/>
      <w:marRight w:val="0"/>
      <w:marTop w:val="0"/>
      <w:marBottom w:val="0"/>
      <w:divBdr>
        <w:top w:val="none" w:sz="0" w:space="0" w:color="auto"/>
        <w:left w:val="none" w:sz="0" w:space="0" w:color="auto"/>
        <w:bottom w:val="none" w:sz="0" w:space="0" w:color="auto"/>
        <w:right w:val="none" w:sz="0" w:space="0" w:color="auto"/>
      </w:divBdr>
    </w:div>
    <w:div w:id="894390046">
      <w:bodyDiv w:val="1"/>
      <w:marLeft w:val="0"/>
      <w:marRight w:val="0"/>
      <w:marTop w:val="0"/>
      <w:marBottom w:val="0"/>
      <w:divBdr>
        <w:top w:val="none" w:sz="0" w:space="0" w:color="auto"/>
        <w:left w:val="none" w:sz="0" w:space="0" w:color="auto"/>
        <w:bottom w:val="none" w:sz="0" w:space="0" w:color="auto"/>
        <w:right w:val="none" w:sz="0" w:space="0" w:color="auto"/>
      </w:divBdr>
    </w:div>
    <w:div w:id="903027138">
      <w:bodyDiv w:val="1"/>
      <w:marLeft w:val="0"/>
      <w:marRight w:val="0"/>
      <w:marTop w:val="0"/>
      <w:marBottom w:val="0"/>
      <w:divBdr>
        <w:top w:val="none" w:sz="0" w:space="0" w:color="auto"/>
        <w:left w:val="none" w:sz="0" w:space="0" w:color="auto"/>
        <w:bottom w:val="none" w:sz="0" w:space="0" w:color="auto"/>
        <w:right w:val="none" w:sz="0" w:space="0" w:color="auto"/>
      </w:divBdr>
    </w:div>
    <w:div w:id="920410334">
      <w:bodyDiv w:val="1"/>
      <w:marLeft w:val="0"/>
      <w:marRight w:val="0"/>
      <w:marTop w:val="0"/>
      <w:marBottom w:val="0"/>
      <w:divBdr>
        <w:top w:val="none" w:sz="0" w:space="0" w:color="auto"/>
        <w:left w:val="none" w:sz="0" w:space="0" w:color="auto"/>
        <w:bottom w:val="none" w:sz="0" w:space="0" w:color="auto"/>
        <w:right w:val="none" w:sz="0" w:space="0" w:color="auto"/>
      </w:divBdr>
    </w:div>
    <w:div w:id="925111214">
      <w:bodyDiv w:val="1"/>
      <w:marLeft w:val="0"/>
      <w:marRight w:val="0"/>
      <w:marTop w:val="0"/>
      <w:marBottom w:val="0"/>
      <w:divBdr>
        <w:top w:val="none" w:sz="0" w:space="0" w:color="auto"/>
        <w:left w:val="none" w:sz="0" w:space="0" w:color="auto"/>
        <w:bottom w:val="none" w:sz="0" w:space="0" w:color="auto"/>
        <w:right w:val="none" w:sz="0" w:space="0" w:color="auto"/>
      </w:divBdr>
    </w:div>
    <w:div w:id="928541390">
      <w:bodyDiv w:val="1"/>
      <w:marLeft w:val="0"/>
      <w:marRight w:val="0"/>
      <w:marTop w:val="0"/>
      <w:marBottom w:val="0"/>
      <w:divBdr>
        <w:top w:val="none" w:sz="0" w:space="0" w:color="auto"/>
        <w:left w:val="none" w:sz="0" w:space="0" w:color="auto"/>
        <w:bottom w:val="none" w:sz="0" w:space="0" w:color="auto"/>
        <w:right w:val="none" w:sz="0" w:space="0" w:color="auto"/>
      </w:divBdr>
    </w:div>
    <w:div w:id="1031416721">
      <w:bodyDiv w:val="1"/>
      <w:marLeft w:val="0"/>
      <w:marRight w:val="0"/>
      <w:marTop w:val="0"/>
      <w:marBottom w:val="0"/>
      <w:divBdr>
        <w:top w:val="none" w:sz="0" w:space="0" w:color="auto"/>
        <w:left w:val="none" w:sz="0" w:space="0" w:color="auto"/>
        <w:bottom w:val="none" w:sz="0" w:space="0" w:color="auto"/>
        <w:right w:val="none" w:sz="0" w:space="0" w:color="auto"/>
      </w:divBdr>
    </w:div>
    <w:div w:id="1066729765">
      <w:bodyDiv w:val="1"/>
      <w:marLeft w:val="0"/>
      <w:marRight w:val="0"/>
      <w:marTop w:val="0"/>
      <w:marBottom w:val="0"/>
      <w:divBdr>
        <w:top w:val="none" w:sz="0" w:space="0" w:color="auto"/>
        <w:left w:val="none" w:sz="0" w:space="0" w:color="auto"/>
        <w:bottom w:val="none" w:sz="0" w:space="0" w:color="auto"/>
        <w:right w:val="none" w:sz="0" w:space="0" w:color="auto"/>
      </w:divBdr>
    </w:div>
    <w:div w:id="1067265739">
      <w:bodyDiv w:val="1"/>
      <w:marLeft w:val="0"/>
      <w:marRight w:val="0"/>
      <w:marTop w:val="0"/>
      <w:marBottom w:val="0"/>
      <w:divBdr>
        <w:top w:val="none" w:sz="0" w:space="0" w:color="auto"/>
        <w:left w:val="none" w:sz="0" w:space="0" w:color="auto"/>
        <w:bottom w:val="none" w:sz="0" w:space="0" w:color="auto"/>
        <w:right w:val="none" w:sz="0" w:space="0" w:color="auto"/>
      </w:divBdr>
    </w:div>
    <w:div w:id="1082028961">
      <w:bodyDiv w:val="1"/>
      <w:marLeft w:val="0"/>
      <w:marRight w:val="0"/>
      <w:marTop w:val="0"/>
      <w:marBottom w:val="0"/>
      <w:divBdr>
        <w:top w:val="none" w:sz="0" w:space="0" w:color="auto"/>
        <w:left w:val="none" w:sz="0" w:space="0" w:color="auto"/>
        <w:bottom w:val="none" w:sz="0" w:space="0" w:color="auto"/>
        <w:right w:val="none" w:sz="0" w:space="0" w:color="auto"/>
      </w:divBdr>
    </w:div>
    <w:div w:id="1106659925">
      <w:bodyDiv w:val="1"/>
      <w:marLeft w:val="0"/>
      <w:marRight w:val="0"/>
      <w:marTop w:val="0"/>
      <w:marBottom w:val="0"/>
      <w:divBdr>
        <w:top w:val="none" w:sz="0" w:space="0" w:color="auto"/>
        <w:left w:val="none" w:sz="0" w:space="0" w:color="auto"/>
        <w:bottom w:val="none" w:sz="0" w:space="0" w:color="auto"/>
        <w:right w:val="none" w:sz="0" w:space="0" w:color="auto"/>
      </w:divBdr>
    </w:div>
    <w:div w:id="1141535687">
      <w:bodyDiv w:val="1"/>
      <w:marLeft w:val="0"/>
      <w:marRight w:val="0"/>
      <w:marTop w:val="0"/>
      <w:marBottom w:val="0"/>
      <w:divBdr>
        <w:top w:val="none" w:sz="0" w:space="0" w:color="auto"/>
        <w:left w:val="none" w:sz="0" w:space="0" w:color="auto"/>
        <w:bottom w:val="none" w:sz="0" w:space="0" w:color="auto"/>
        <w:right w:val="none" w:sz="0" w:space="0" w:color="auto"/>
      </w:divBdr>
    </w:div>
    <w:div w:id="1144928624">
      <w:bodyDiv w:val="1"/>
      <w:marLeft w:val="0"/>
      <w:marRight w:val="0"/>
      <w:marTop w:val="0"/>
      <w:marBottom w:val="0"/>
      <w:divBdr>
        <w:top w:val="none" w:sz="0" w:space="0" w:color="auto"/>
        <w:left w:val="none" w:sz="0" w:space="0" w:color="auto"/>
        <w:bottom w:val="none" w:sz="0" w:space="0" w:color="auto"/>
        <w:right w:val="none" w:sz="0" w:space="0" w:color="auto"/>
      </w:divBdr>
    </w:div>
    <w:div w:id="1160148715">
      <w:bodyDiv w:val="1"/>
      <w:marLeft w:val="0"/>
      <w:marRight w:val="0"/>
      <w:marTop w:val="0"/>
      <w:marBottom w:val="0"/>
      <w:divBdr>
        <w:top w:val="none" w:sz="0" w:space="0" w:color="auto"/>
        <w:left w:val="none" w:sz="0" w:space="0" w:color="auto"/>
        <w:bottom w:val="none" w:sz="0" w:space="0" w:color="auto"/>
        <w:right w:val="none" w:sz="0" w:space="0" w:color="auto"/>
      </w:divBdr>
    </w:div>
    <w:div w:id="1171985139">
      <w:bodyDiv w:val="1"/>
      <w:marLeft w:val="0"/>
      <w:marRight w:val="0"/>
      <w:marTop w:val="0"/>
      <w:marBottom w:val="0"/>
      <w:divBdr>
        <w:top w:val="none" w:sz="0" w:space="0" w:color="auto"/>
        <w:left w:val="none" w:sz="0" w:space="0" w:color="auto"/>
        <w:bottom w:val="none" w:sz="0" w:space="0" w:color="auto"/>
        <w:right w:val="none" w:sz="0" w:space="0" w:color="auto"/>
      </w:divBdr>
    </w:div>
    <w:div w:id="1176845974">
      <w:bodyDiv w:val="1"/>
      <w:marLeft w:val="0"/>
      <w:marRight w:val="0"/>
      <w:marTop w:val="0"/>
      <w:marBottom w:val="0"/>
      <w:divBdr>
        <w:top w:val="none" w:sz="0" w:space="0" w:color="auto"/>
        <w:left w:val="none" w:sz="0" w:space="0" w:color="auto"/>
        <w:bottom w:val="none" w:sz="0" w:space="0" w:color="auto"/>
        <w:right w:val="none" w:sz="0" w:space="0" w:color="auto"/>
      </w:divBdr>
    </w:div>
    <w:div w:id="1216115693">
      <w:bodyDiv w:val="1"/>
      <w:marLeft w:val="0"/>
      <w:marRight w:val="0"/>
      <w:marTop w:val="0"/>
      <w:marBottom w:val="0"/>
      <w:divBdr>
        <w:top w:val="none" w:sz="0" w:space="0" w:color="auto"/>
        <w:left w:val="none" w:sz="0" w:space="0" w:color="auto"/>
        <w:bottom w:val="none" w:sz="0" w:space="0" w:color="auto"/>
        <w:right w:val="none" w:sz="0" w:space="0" w:color="auto"/>
      </w:divBdr>
    </w:div>
    <w:div w:id="1239054851">
      <w:bodyDiv w:val="1"/>
      <w:marLeft w:val="0"/>
      <w:marRight w:val="0"/>
      <w:marTop w:val="0"/>
      <w:marBottom w:val="0"/>
      <w:divBdr>
        <w:top w:val="none" w:sz="0" w:space="0" w:color="auto"/>
        <w:left w:val="none" w:sz="0" w:space="0" w:color="auto"/>
        <w:bottom w:val="none" w:sz="0" w:space="0" w:color="auto"/>
        <w:right w:val="none" w:sz="0" w:space="0" w:color="auto"/>
      </w:divBdr>
    </w:div>
    <w:div w:id="12442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093277">
          <w:marLeft w:val="0"/>
          <w:marRight w:val="0"/>
          <w:marTop w:val="0"/>
          <w:marBottom w:val="0"/>
          <w:divBdr>
            <w:top w:val="none" w:sz="0" w:space="0" w:color="auto"/>
            <w:left w:val="none" w:sz="0" w:space="0" w:color="auto"/>
            <w:bottom w:val="none" w:sz="0" w:space="0" w:color="auto"/>
            <w:right w:val="none" w:sz="0" w:space="0" w:color="auto"/>
          </w:divBdr>
          <w:divsChild>
            <w:div w:id="1946302597">
              <w:marLeft w:val="0"/>
              <w:marRight w:val="0"/>
              <w:marTop w:val="0"/>
              <w:marBottom w:val="0"/>
              <w:divBdr>
                <w:top w:val="none" w:sz="0" w:space="0" w:color="auto"/>
                <w:left w:val="none" w:sz="0" w:space="0" w:color="auto"/>
                <w:bottom w:val="none" w:sz="0" w:space="0" w:color="auto"/>
                <w:right w:val="none" w:sz="0" w:space="0" w:color="auto"/>
              </w:divBdr>
              <w:divsChild>
                <w:div w:id="1535772092">
                  <w:marLeft w:val="0"/>
                  <w:marRight w:val="0"/>
                  <w:marTop w:val="0"/>
                  <w:marBottom w:val="0"/>
                  <w:divBdr>
                    <w:top w:val="none" w:sz="0" w:space="0" w:color="auto"/>
                    <w:left w:val="none" w:sz="0" w:space="0" w:color="auto"/>
                    <w:bottom w:val="none" w:sz="0" w:space="0" w:color="auto"/>
                    <w:right w:val="none" w:sz="0" w:space="0" w:color="auto"/>
                  </w:divBdr>
                  <w:divsChild>
                    <w:div w:id="486285780">
                      <w:marLeft w:val="0"/>
                      <w:marRight w:val="0"/>
                      <w:marTop w:val="0"/>
                      <w:marBottom w:val="0"/>
                      <w:divBdr>
                        <w:top w:val="none" w:sz="0" w:space="0" w:color="auto"/>
                        <w:left w:val="none" w:sz="0" w:space="0" w:color="auto"/>
                        <w:bottom w:val="none" w:sz="0" w:space="0" w:color="auto"/>
                        <w:right w:val="none" w:sz="0" w:space="0" w:color="auto"/>
                      </w:divBdr>
                      <w:divsChild>
                        <w:div w:id="1248996696">
                          <w:marLeft w:val="0"/>
                          <w:marRight w:val="0"/>
                          <w:marTop w:val="0"/>
                          <w:marBottom w:val="0"/>
                          <w:divBdr>
                            <w:top w:val="none" w:sz="0" w:space="0" w:color="auto"/>
                            <w:left w:val="none" w:sz="0" w:space="0" w:color="auto"/>
                            <w:bottom w:val="none" w:sz="0" w:space="0" w:color="auto"/>
                            <w:right w:val="none" w:sz="0" w:space="0" w:color="auto"/>
                          </w:divBdr>
                          <w:divsChild>
                            <w:div w:id="1418212831">
                              <w:marLeft w:val="0"/>
                              <w:marRight w:val="0"/>
                              <w:marTop w:val="0"/>
                              <w:marBottom w:val="0"/>
                              <w:divBdr>
                                <w:top w:val="none" w:sz="0" w:space="0" w:color="auto"/>
                                <w:left w:val="none" w:sz="0" w:space="0" w:color="auto"/>
                                <w:bottom w:val="none" w:sz="0" w:space="0" w:color="auto"/>
                                <w:right w:val="none" w:sz="0" w:space="0" w:color="auto"/>
                              </w:divBdr>
                              <w:divsChild>
                                <w:div w:id="1904100415">
                                  <w:marLeft w:val="0"/>
                                  <w:marRight w:val="0"/>
                                  <w:marTop w:val="0"/>
                                  <w:marBottom w:val="0"/>
                                  <w:divBdr>
                                    <w:top w:val="none" w:sz="0" w:space="0" w:color="auto"/>
                                    <w:left w:val="none" w:sz="0" w:space="0" w:color="auto"/>
                                    <w:bottom w:val="none" w:sz="0" w:space="0" w:color="auto"/>
                                    <w:right w:val="none" w:sz="0" w:space="0" w:color="auto"/>
                                  </w:divBdr>
                                </w:div>
                                <w:div w:id="824130082">
                                  <w:marLeft w:val="0"/>
                                  <w:marRight w:val="0"/>
                                  <w:marTop w:val="0"/>
                                  <w:marBottom w:val="0"/>
                                  <w:divBdr>
                                    <w:top w:val="none" w:sz="0" w:space="0" w:color="auto"/>
                                    <w:left w:val="none" w:sz="0" w:space="0" w:color="auto"/>
                                    <w:bottom w:val="none" w:sz="0" w:space="0" w:color="auto"/>
                                    <w:right w:val="none" w:sz="0" w:space="0" w:color="auto"/>
                                  </w:divBdr>
                                </w:div>
                                <w:div w:id="1355224704">
                                  <w:marLeft w:val="0"/>
                                  <w:marRight w:val="0"/>
                                  <w:marTop w:val="0"/>
                                  <w:marBottom w:val="0"/>
                                  <w:divBdr>
                                    <w:top w:val="none" w:sz="0" w:space="0" w:color="auto"/>
                                    <w:left w:val="none" w:sz="0" w:space="0" w:color="auto"/>
                                    <w:bottom w:val="none" w:sz="0" w:space="0" w:color="auto"/>
                                    <w:right w:val="none" w:sz="0" w:space="0" w:color="auto"/>
                                  </w:divBdr>
                                </w:div>
                                <w:div w:id="1285773316">
                                  <w:marLeft w:val="0"/>
                                  <w:marRight w:val="0"/>
                                  <w:marTop w:val="0"/>
                                  <w:marBottom w:val="0"/>
                                  <w:divBdr>
                                    <w:top w:val="none" w:sz="0" w:space="0" w:color="auto"/>
                                    <w:left w:val="none" w:sz="0" w:space="0" w:color="auto"/>
                                    <w:bottom w:val="none" w:sz="0" w:space="0" w:color="auto"/>
                                    <w:right w:val="none" w:sz="0" w:space="0" w:color="auto"/>
                                  </w:divBdr>
                                </w:div>
                                <w:div w:id="1093280475">
                                  <w:marLeft w:val="0"/>
                                  <w:marRight w:val="0"/>
                                  <w:marTop w:val="0"/>
                                  <w:marBottom w:val="0"/>
                                  <w:divBdr>
                                    <w:top w:val="none" w:sz="0" w:space="0" w:color="auto"/>
                                    <w:left w:val="none" w:sz="0" w:space="0" w:color="auto"/>
                                    <w:bottom w:val="none" w:sz="0" w:space="0" w:color="auto"/>
                                    <w:right w:val="none" w:sz="0" w:space="0" w:color="auto"/>
                                  </w:divBdr>
                                </w:div>
                                <w:div w:id="962153135">
                                  <w:marLeft w:val="0"/>
                                  <w:marRight w:val="0"/>
                                  <w:marTop w:val="0"/>
                                  <w:marBottom w:val="0"/>
                                  <w:divBdr>
                                    <w:top w:val="none" w:sz="0" w:space="0" w:color="auto"/>
                                    <w:left w:val="none" w:sz="0" w:space="0" w:color="auto"/>
                                    <w:bottom w:val="none" w:sz="0" w:space="0" w:color="auto"/>
                                    <w:right w:val="none" w:sz="0" w:space="0" w:color="auto"/>
                                  </w:divBdr>
                                </w:div>
                                <w:div w:id="745110127">
                                  <w:marLeft w:val="0"/>
                                  <w:marRight w:val="0"/>
                                  <w:marTop w:val="0"/>
                                  <w:marBottom w:val="0"/>
                                  <w:divBdr>
                                    <w:top w:val="none" w:sz="0" w:space="0" w:color="auto"/>
                                    <w:left w:val="none" w:sz="0" w:space="0" w:color="auto"/>
                                    <w:bottom w:val="none" w:sz="0" w:space="0" w:color="auto"/>
                                    <w:right w:val="none" w:sz="0" w:space="0" w:color="auto"/>
                                  </w:divBdr>
                                </w:div>
                                <w:div w:id="306395240">
                                  <w:marLeft w:val="0"/>
                                  <w:marRight w:val="0"/>
                                  <w:marTop w:val="0"/>
                                  <w:marBottom w:val="0"/>
                                  <w:divBdr>
                                    <w:top w:val="none" w:sz="0" w:space="0" w:color="auto"/>
                                    <w:left w:val="none" w:sz="0" w:space="0" w:color="auto"/>
                                    <w:bottom w:val="none" w:sz="0" w:space="0" w:color="auto"/>
                                    <w:right w:val="none" w:sz="0" w:space="0" w:color="auto"/>
                                  </w:divBdr>
                                </w:div>
                                <w:div w:id="274946800">
                                  <w:marLeft w:val="0"/>
                                  <w:marRight w:val="0"/>
                                  <w:marTop w:val="0"/>
                                  <w:marBottom w:val="0"/>
                                  <w:divBdr>
                                    <w:top w:val="none" w:sz="0" w:space="0" w:color="auto"/>
                                    <w:left w:val="none" w:sz="0" w:space="0" w:color="auto"/>
                                    <w:bottom w:val="none" w:sz="0" w:space="0" w:color="auto"/>
                                    <w:right w:val="none" w:sz="0" w:space="0" w:color="auto"/>
                                  </w:divBdr>
                                </w:div>
                                <w:div w:id="1142692527">
                                  <w:marLeft w:val="0"/>
                                  <w:marRight w:val="0"/>
                                  <w:marTop w:val="0"/>
                                  <w:marBottom w:val="0"/>
                                  <w:divBdr>
                                    <w:top w:val="none" w:sz="0" w:space="0" w:color="auto"/>
                                    <w:left w:val="none" w:sz="0" w:space="0" w:color="auto"/>
                                    <w:bottom w:val="none" w:sz="0" w:space="0" w:color="auto"/>
                                    <w:right w:val="none" w:sz="0" w:space="0" w:color="auto"/>
                                  </w:divBdr>
                                </w:div>
                                <w:div w:id="1056247434">
                                  <w:marLeft w:val="0"/>
                                  <w:marRight w:val="0"/>
                                  <w:marTop w:val="0"/>
                                  <w:marBottom w:val="0"/>
                                  <w:divBdr>
                                    <w:top w:val="none" w:sz="0" w:space="0" w:color="auto"/>
                                    <w:left w:val="none" w:sz="0" w:space="0" w:color="auto"/>
                                    <w:bottom w:val="none" w:sz="0" w:space="0" w:color="auto"/>
                                    <w:right w:val="none" w:sz="0" w:space="0" w:color="auto"/>
                                  </w:divBdr>
                                </w:div>
                                <w:div w:id="12207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80793">
      <w:bodyDiv w:val="1"/>
      <w:marLeft w:val="0"/>
      <w:marRight w:val="0"/>
      <w:marTop w:val="0"/>
      <w:marBottom w:val="0"/>
      <w:divBdr>
        <w:top w:val="none" w:sz="0" w:space="0" w:color="auto"/>
        <w:left w:val="none" w:sz="0" w:space="0" w:color="auto"/>
        <w:bottom w:val="none" w:sz="0" w:space="0" w:color="auto"/>
        <w:right w:val="none" w:sz="0" w:space="0" w:color="auto"/>
      </w:divBdr>
    </w:div>
    <w:div w:id="1274047839">
      <w:bodyDiv w:val="1"/>
      <w:marLeft w:val="0"/>
      <w:marRight w:val="0"/>
      <w:marTop w:val="0"/>
      <w:marBottom w:val="0"/>
      <w:divBdr>
        <w:top w:val="none" w:sz="0" w:space="0" w:color="auto"/>
        <w:left w:val="none" w:sz="0" w:space="0" w:color="auto"/>
        <w:bottom w:val="none" w:sz="0" w:space="0" w:color="auto"/>
        <w:right w:val="none" w:sz="0" w:space="0" w:color="auto"/>
      </w:divBdr>
    </w:div>
    <w:div w:id="1274360141">
      <w:bodyDiv w:val="1"/>
      <w:marLeft w:val="0"/>
      <w:marRight w:val="0"/>
      <w:marTop w:val="0"/>
      <w:marBottom w:val="0"/>
      <w:divBdr>
        <w:top w:val="none" w:sz="0" w:space="0" w:color="auto"/>
        <w:left w:val="none" w:sz="0" w:space="0" w:color="auto"/>
        <w:bottom w:val="none" w:sz="0" w:space="0" w:color="auto"/>
        <w:right w:val="none" w:sz="0" w:space="0" w:color="auto"/>
      </w:divBdr>
    </w:div>
    <w:div w:id="1298143943">
      <w:bodyDiv w:val="1"/>
      <w:marLeft w:val="0"/>
      <w:marRight w:val="0"/>
      <w:marTop w:val="0"/>
      <w:marBottom w:val="0"/>
      <w:divBdr>
        <w:top w:val="none" w:sz="0" w:space="0" w:color="auto"/>
        <w:left w:val="none" w:sz="0" w:space="0" w:color="auto"/>
        <w:bottom w:val="none" w:sz="0" w:space="0" w:color="auto"/>
        <w:right w:val="none" w:sz="0" w:space="0" w:color="auto"/>
      </w:divBdr>
    </w:div>
    <w:div w:id="1338077853">
      <w:bodyDiv w:val="1"/>
      <w:marLeft w:val="0"/>
      <w:marRight w:val="0"/>
      <w:marTop w:val="0"/>
      <w:marBottom w:val="0"/>
      <w:divBdr>
        <w:top w:val="none" w:sz="0" w:space="0" w:color="auto"/>
        <w:left w:val="none" w:sz="0" w:space="0" w:color="auto"/>
        <w:bottom w:val="none" w:sz="0" w:space="0" w:color="auto"/>
        <w:right w:val="none" w:sz="0" w:space="0" w:color="auto"/>
      </w:divBdr>
    </w:div>
    <w:div w:id="1339229470">
      <w:bodyDiv w:val="1"/>
      <w:marLeft w:val="0"/>
      <w:marRight w:val="0"/>
      <w:marTop w:val="0"/>
      <w:marBottom w:val="0"/>
      <w:divBdr>
        <w:top w:val="none" w:sz="0" w:space="0" w:color="auto"/>
        <w:left w:val="none" w:sz="0" w:space="0" w:color="auto"/>
        <w:bottom w:val="none" w:sz="0" w:space="0" w:color="auto"/>
        <w:right w:val="none" w:sz="0" w:space="0" w:color="auto"/>
      </w:divBdr>
    </w:div>
    <w:div w:id="1358241926">
      <w:bodyDiv w:val="1"/>
      <w:marLeft w:val="0"/>
      <w:marRight w:val="0"/>
      <w:marTop w:val="0"/>
      <w:marBottom w:val="0"/>
      <w:divBdr>
        <w:top w:val="none" w:sz="0" w:space="0" w:color="auto"/>
        <w:left w:val="none" w:sz="0" w:space="0" w:color="auto"/>
        <w:bottom w:val="none" w:sz="0" w:space="0" w:color="auto"/>
        <w:right w:val="none" w:sz="0" w:space="0" w:color="auto"/>
      </w:divBdr>
    </w:div>
    <w:div w:id="1377199644">
      <w:bodyDiv w:val="1"/>
      <w:marLeft w:val="0"/>
      <w:marRight w:val="0"/>
      <w:marTop w:val="0"/>
      <w:marBottom w:val="0"/>
      <w:divBdr>
        <w:top w:val="none" w:sz="0" w:space="0" w:color="auto"/>
        <w:left w:val="none" w:sz="0" w:space="0" w:color="auto"/>
        <w:bottom w:val="none" w:sz="0" w:space="0" w:color="auto"/>
        <w:right w:val="none" w:sz="0" w:space="0" w:color="auto"/>
      </w:divBdr>
    </w:div>
    <w:div w:id="1405687083">
      <w:bodyDiv w:val="1"/>
      <w:marLeft w:val="0"/>
      <w:marRight w:val="0"/>
      <w:marTop w:val="0"/>
      <w:marBottom w:val="0"/>
      <w:divBdr>
        <w:top w:val="none" w:sz="0" w:space="0" w:color="auto"/>
        <w:left w:val="none" w:sz="0" w:space="0" w:color="auto"/>
        <w:bottom w:val="none" w:sz="0" w:space="0" w:color="auto"/>
        <w:right w:val="none" w:sz="0" w:space="0" w:color="auto"/>
      </w:divBdr>
    </w:div>
    <w:div w:id="1417365405">
      <w:bodyDiv w:val="1"/>
      <w:marLeft w:val="0"/>
      <w:marRight w:val="0"/>
      <w:marTop w:val="0"/>
      <w:marBottom w:val="0"/>
      <w:divBdr>
        <w:top w:val="none" w:sz="0" w:space="0" w:color="auto"/>
        <w:left w:val="none" w:sz="0" w:space="0" w:color="auto"/>
        <w:bottom w:val="none" w:sz="0" w:space="0" w:color="auto"/>
        <w:right w:val="none" w:sz="0" w:space="0" w:color="auto"/>
      </w:divBdr>
    </w:div>
    <w:div w:id="1425028001">
      <w:bodyDiv w:val="1"/>
      <w:marLeft w:val="0"/>
      <w:marRight w:val="0"/>
      <w:marTop w:val="0"/>
      <w:marBottom w:val="0"/>
      <w:divBdr>
        <w:top w:val="none" w:sz="0" w:space="0" w:color="auto"/>
        <w:left w:val="none" w:sz="0" w:space="0" w:color="auto"/>
        <w:bottom w:val="none" w:sz="0" w:space="0" w:color="auto"/>
        <w:right w:val="none" w:sz="0" w:space="0" w:color="auto"/>
      </w:divBdr>
    </w:div>
    <w:div w:id="1427772216">
      <w:bodyDiv w:val="1"/>
      <w:marLeft w:val="0"/>
      <w:marRight w:val="0"/>
      <w:marTop w:val="0"/>
      <w:marBottom w:val="0"/>
      <w:divBdr>
        <w:top w:val="none" w:sz="0" w:space="0" w:color="auto"/>
        <w:left w:val="none" w:sz="0" w:space="0" w:color="auto"/>
        <w:bottom w:val="none" w:sz="0" w:space="0" w:color="auto"/>
        <w:right w:val="none" w:sz="0" w:space="0" w:color="auto"/>
      </w:divBdr>
    </w:div>
    <w:div w:id="1443574110">
      <w:bodyDiv w:val="1"/>
      <w:marLeft w:val="0"/>
      <w:marRight w:val="0"/>
      <w:marTop w:val="0"/>
      <w:marBottom w:val="0"/>
      <w:divBdr>
        <w:top w:val="none" w:sz="0" w:space="0" w:color="auto"/>
        <w:left w:val="none" w:sz="0" w:space="0" w:color="auto"/>
        <w:bottom w:val="none" w:sz="0" w:space="0" w:color="auto"/>
        <w:right w:val="none" w:sz="0" w:space="0" w:color="auto"/>
      </w:divBdr>
    </w:div>
    <w:div w:id="1477138734">
      <w:bodyDiv w:val="1"/>
      <w:marLeft w:val="0"/>
      <w:marRight w:val="0"/>
      <w:marTop w:val="0"/>
      <w:marBottom w:val="0"/>
      <w:divBdr>
        <w:top w:val="none" w:sz="0" w:space="0" w:color="auto"/>
        <w:left w:val="none" w:sz="0" w:space="0" w:color="auto"/>
        <w:bottom w:val="none" w:sz="0" w:space="0" w:color="auto"/>
        <w:right w:val="none" w:sz="0" w:space="0" w:color="auto"/>
      </w:divBdr>
    </w:div>
    <w:div w:id="1485856379">
      <w:bodyDiv w:val="1"/>
      <w:marLeft w:val="0"/>
      <w:marRight w:val="0"/>
      <w:marTop w:val="0"/>
      <w:marBottom w:val="0"/>
      <w:divBdr>
        <w:top w:val="none" w:sz="0" w:space="0" w:color="auto"/>
        <w:left w:val="none" w:sz="0" w:space="0" w:color="auto"/>
        <w:bottom w:val="none" w:sz="0" w:space="0" w:color="auto"/>
        <w:right w:val="none" w:sz="0" w:space="0" w:color="auto"/>
      </w:divBdr>
    </w:div>
    <w:div w:id="1504857237">
      <w:bodyDiv w:val="1"/>
      <w:marLeft w:val="0"/>
      <w:marRight w:val="0"/>
      <w:marTop w:val="0"/>
      <w:marBottom w:val="0"/>
      <w:divBdr>
        <w:top w:val="none" w:sz="0" w:space="0" w:color="auto"/>
        <w:left w:val="none" w:sz="0" w:space="0" w:color="auto"/>
        <w:bottom w:val="none" w:sz="0" w:space="0" w:color="auto"/>
        <w:right w:val="none" w:sz="0" w:space="0" w:color="auto"/>
      </w:divBdr>
    </w:div>
    <w:div w:id="1509173294">
      <w:bodyDiv w:val="1"/>
      <w:marLeft w:val="0"/>
      <w:marRight w:val="0"/>
      <w:marTop w:val="0"/>
      <w:marBottom w:val="0"/>
      <w:divBdr>
        <w:top w:val="none" w:sz="0" w:space="0" w:color="auto"/>
        <w:left w:val="none" w:sz="0" w:space="0" w:color="auto"/>
        <w:bottom w:val="none" w:sz="0" w:space="0" w:color="auto"/>
        <w:right w:val="none" w:sz="0" w:space="0" w:color="auto"/>
      </w:divBdr>
    </w:div>
    <w:div w:id="1564829431">
      <w:bodyDiv w:val="1"/>
      <w:marLeft w:val="0"/>
      <w:marRight w:val="0"/>
      <w:marTop w:val="0"/>
      <w:marBottom w:val="0"/>
      <w:divBdr>
        <w:top w:val="none" w:sz="0" w:space="0" w:color="auto"/>
        <w:left w:val="none" w:sz="0" w:space="0" w:color="auto"/>
        <w:bottom w:val="none" w:sz="0" w:space="0" w:color="auto"/>
        <w:right w:val="none" w:sz="0" w:space="0" w:color="auto"/>
      </w:divBdr>
    </w:div>
    <w:div w:id="1571040952">
      <w:bodyDiv w:val="1"/>
      <w:marLeft w:val="0"/>
      <w:marRight w:val="0"/>
      <w:marTop w:val="0"/>
      <w:marBottom w:val="0"/>
      <w:divBdr>
        <w:top w:val="none" w:sz="0" w:space="0" w:color="auto"/>
        <w:left w:val="none" w:sz="0" w:space="0" w:color="auto"/>
        <w:bottom w:val="none" w:sz="0" w:space="0" w:color="auto"/>
        <w:right w:val="none" w:sz="0" w:space="0" w:color="auto"/>
      </w:divBdr>
    </w:div>
    <w:div w:id="1595237224">
      <w:bodyDiv w:val="1"/>
      <w:marLeft w:val="0"/>
      <w:marRight w:val="0"/>
      <w:marTop w:val="0"/>
      <w:marBottom w:val="0"/>
      <w:divBdr>
        <w:top w:val="none" w:sz="0" w:space="0" w:color="auto"/>
        <w:left w:val="none" w:sz="0" w:space="0" w:color="auto"/>
        <w:bottom w:val="none" w:sz="0" w:space="0" w:color="auto"/>
        <w:right w:val="none" w:sz="0" w:space="0" w:color="auto"/>
      </w:divBdr>
    </w:div>
    <w:div w:id="1642927801">
      <w:bodyDiv w:val="1"/>
      <w:marLeft w:val="0"/>
      <w:marRight w:val="0"/>
      <w:marTop w:val="0"/>
      <w:marBottom w:val="0"/>
      <w:divBdr>
        <w:top w:val="none" w:sz="0" w:space="0" w:color="auto"/>
        <w:left w:val="none" w:sz="0" w:space="0" w:color="auto"/>
        <w:bottom w:val="none" w:sz="0" w:space="0" w:color="auto"/>
        <w:right w:val="none" w:sz="0" w:space="0" w:color="auto"/>
      </w:divBdr>
    </w:div>
    <w:div w:id="1648851381">
      <w:bodyDiv w:val="1"/>
      <w:marLeft w:val="0"/>
      <w:marRight w:val="0"/>
      <w:marTop w:val="0"/>
      <w:marBottom w:val="0"/>
      <w:divBdr>
        <w:top w:val="none" w:sz="0" w:space="0" w:color="auto"/>
        <w:left w:val="none" w:sz="0" w:space="0" w:color="auto"/>
        <w:bottom w:val="none" w:sz="0" w:space="0" w:color="auto"/>
        <w:right w:val="none" w:sz="0" w:space="0" w:color="auto"/>
      </w:divBdr>
    </w:div>
    <w:div w:id="1658999710">
      <w:bodyDiv w:val="1"/>
      <w:marLeft w:val="0"/>
      <w:marRight w:val="0"/>
      <w:marTop w:val="0"/>
      <w:marBottom w:val="0"/>
      <w:divBdr>
        <w:top w:val="none" w:sz="0" w:space="0" w:color="auto"/>
        <w:left w:val="none" w:sz="0" w:space="0" w:color="auto"/>
        <w:bottom w:val="none" w:sz="0" w:space="0" w:color="auto"/>
        <w:right w:val="none" w:sz="0" w:space="0" w:color="auto"/>
      </w:divBdr>
    </w:div>
    <w:div w:id="1754277795">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
    <w:div w:id="1824547151">
      <w:bodyDiv w:val="1"/>
      <w:marLeft w:val="0"/>
      <w:marRight w:val="0"/>
      <w:marTop w:val="0"/>
      <w:marBottom w:val="0"/>
      <w:divBdr>
        <w:top w:val="none" w:sz="0" w:space="0" w:color="auto"/>
        <w:left w:val="none" w:sz="0" w:space="0" w:color="auto"/>
        <w:bottom w:val="none" w:sz="0" w:space="0" w:color="auto"/>
        <w:right w:val="none" w:sz="0" w:space="0" w:color="auto"/>
      </w:divBdr>
    </w:div>
    <w:div w:id="1834681937">
      <w:bodyDiv w:val="1"/>
      <w:marLeft w:val="0"/>
      <w:marRight w:val="0"/>
      <w:marTop w:val="0"/>
      <w:marBottom w:val="0"/>
      <w:divBdr>
        <w:top w:val="none" w:sz="0" w:space="0" w:color="auto"/>
        <w:left w:val="none" w:sz="0" w:space="0" w:color="auto"/>
        <w:bottom w:val="none" w:sz="0" w:space="0" w:color="auto"/>
        <w:right w:val="none" w:sz="0" w:space="0" w:color="auto"/>
      </w:divBdr>
    </w:div>
    <w:div w:id="1836922373">
      <w:bodyDiv w:val="1"/>
      <w:marLeft w:val="0"/>
      <w:marRight w:val="0"/>
      <w:marTop w:val="0"/>
      <w:marBottom w:val="0"/>
      <w:divBdr>
        <w:top w:val="none" w:sz="0" w:space="0" w:color="auto"/>
        <w:left w:val="none" w:sz="0" w:space="0" w:color="auto"/>
        <w:bottom w:val="none" w:sz="0" w:space="0" w:color="auto"/>
        <w:right w:val="none" w:sz="0" w:space="0" w:color="auto"/>
      </w:divBdr>
    </w:div>
    <w:div w:id="1866212229">
      <w:bodyDiv w:val="1"/>
      <w:marLeft w:val="0"/>
      <w:marRight w:val="0"/>
      <w:marTop w:val="0"/>
      <w:marBottom w:val="0"/>
      <w:divBdr>
        <w:top w:val="none" w:sz="0" w:space="0" w:color="auto"/>
        <w:left w:val="none" w:sz="0" w:space="0" w:color="auto"/>
        <w:bottom w:val="none" w:sz="0" w:space="0" w:color="auto"/>
        <w:right w:val="none" w:sz="0" w:space="0" w:color="auto"/>
      </w:divBdr>
    </w:div>
    <w:div w:id="1912152245">
      <w:bodyDiv w:val="1"/>
      <w:marLeft w:val="0"/>
      <w:marRight w:val="0"/>
      <w:marTop w:val="0"/>
      <w:marBottom w:val="0"/>
      <w:divBdr>
        <w:top w:val="none" w:sz="0" w:space="0" w:color="auto"/>
        <w:left w:val="none" w:sz="0" w:space="0" w:color="auto"/>
        <w:bottom w:val="none" w:sz="0" w:space="0" w:color="auto"/>
        <w:right w:val="none" w:sz="0" w:space="0" w:color="auto"/>
      </w:divBdr>
    </w:div>
    <w:div w:id="1916015799">
      <w:bodyDiv w:val="1"/>
      <w:marLeft w:val="0"/>
      <w:marRight w:val="0"/>
      <w:marTop w:val="0"/>
      <w:marBottom w:val="0"/>
      <w:divBdr>
        <w:top w:val="none" w:sz="0" w:space="0" w:color="auto"/>
        <w:left w:val="none" w:sz="0" w:space="0" w:color="auto"/>
        <w:bottom w:val="none" w:sz="0" w:space="0" w:color="auto"/>
        <w:right w:val="none" w:sz="0" w:space="0" w:color="auto"/>
      </w:divBdr>
    </w:div>
    <w:div w:id="1945922728">
      <w:bodyDiv w:val="1"/>
      <w:marLeft w:val="0"/>
      <w:marRight w:val="0"/>
      <w:marTop w:val="0"/>
      <w:marBottom w:val="0"/>
      <w:divBdr>
        <w:top w:val="none" w:sz="0" w:space="0" w:color="auto"/>
        <w:left w:val="none" w:sz="0" w:space="0" w:color="auto"/>
        <w:bottom w:val="none" w:sz="0" w:space="0" w:color="auto"/>
        <w:right w:val="none" w:sz="0" w:space="0" w:color="auto"/>
      </w:divBdr>
    </w:div>
    <w:div w:id="2033338461">
      <w:bodyDiv w:val="1"/>
      <w:marLeft w:val="0"/>
      <w:marRight w:val="0"/>
      <w:marTop w:val="0"/>
      <w:marBottom w:val="0"/>
      <w:divBdr>
        <w:top w:val="none" w:sz="0" w:space="0" w:color="auto"/>
        <w:left w:val="none" w:sz="0" w:space="0" w:color="auto"/>
        <w:bottom w:val="none" w:sz="0" w:space="0" w:color="auto"/>
        <w:right w:val="none" w:sz="0" w:space="0" w:color="auto"/>
      </w:divBdr>
    </w:div>
    <w:div w:id="2042121754">
      <w:bodyDiv w:val="1"/>
      <w:marLeft w:val="0"/>
      <w:marRight w:val="0"/>
      <w:marTop w:val="0"/>
      <w:marBottom w:val="0"/>
      <w:divBdr>
        <w:top w:val="none" w:sz="0" w:space="0" w:color="auto"/>
        <w:left w:val="none" w:sz="0" w:space="0" w:color="auto"/>
        <w:bottom w:val="none" w:sz="0" w:space="0" w:color="auto"/>
        <w:right w:val="none" w:sz="0" w:space="0" w:color="auto"/>
      </w:divBdr>
    </w:div>
    <w:div w:id="212009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m.org/conditions-and-care-areas/behavioral-health" TargetMode="External"/><Relationship Id="rId21" Type="http://schemas.openxmlformats.org/officeDocument/2006/relationships/hyperlink" Target="http://www.snuh.org/global/en/about/EN05006003.do" TargetMode="External"/><Relationship Id="rId42" Type="http://schemas.openxmlformats.org/officeDocument/2006/relationships/hyperlink" Target="https://www.nyp.org/cancer" TargetMode="External"/><Relationship Id="rId63" Type="http://schemas.openxmlformats.org/officeDocument/2006/relationships/hyperlink" Target="https://www.ucsfhealth.org/treatments/cochlear-implants" TargetMode="External"/><Relationship Id="rId84" Type="http://schemas.openxmlformats.org/officeDocument/2006/relationships/hyperlink" Target="https://www.ucsfhealth.org/treatments/focused-ultrasound-for-tremor" TargetMode="External"/><Relationship Id="rId16" Type="http://schemas.openxmlformats.org/officeDocument/2006/relationships/hyperlink" Target="https://www.ncc.go.jp/jp/ncch/" TargetMode="External"/><Relationship Id="rId107" Type="http://schemas.openxmlformats.org/officeDocument/2006/relationships/hyperlink" Target="https://www.comunidad.madrid/hospital/12octubre/profesionales/servicios-medicos/medicina-intensiva" TargetMode="External"/><Relationship Id="rId11" Type="http://schemas.openxmlformats.org/officeDocument/2006/relationships/hyperlink" Target="https://www.mayoclinic.org/departments-centers/oncology/home/orc-20198222" TargetMode="External"/><Relationship Id="rId32" Type="http://schemas.openxmlformats.org/officeDocument/2006/relationships/hyperlink" Target="https://www.mayoclinic.org/departments-centers/oncology/home/orc-20198222" TargetMode="External"/><Relationship Id="rId37" Type="http://schemas.openxmlformats.org/officeDocument/2006/relationships/hyperlink" Target="https://www.hospitalsiriolibanes.org.br/hospital/especialidades/centro-oncologia/Paginas/default.aspx" TargetMode="External"/><Relationship Id="rId53" Type="http://schemas.openxmlformats.org/officeDocument/2006/relationships/hyperlink" Target="https://www.ucsfhealth.org/treatments/allogeneic-transplant" TargetMode="External"/><Relationship Id="rId58" Type="http://schemas.openxmlformats.org/officeDocument/2006/relationships/hyperlink" Target="https://www.ucsfhealth.org/treatments/brain-mapping" TargetMode="External"/><Relationship Id="rId74" Type="http://schemas.openxmlformats.org/officeDocument/2006/relationships/hyperlink" Target="https://www.ucsfhealth.org/treatments/disconnection-procedures" TargetMode="External"/><Relationship Id="rId79" Type="http://schemas.openxmlformats.org/officeDocument/2006/relationships/hyperlink" Target="https://www.ucsfhealth.org/treatments/extracorporeal-membrane-oxygenation" TargetMode="External"/><Relationship Id="rId102" Type="http://schemas.openxmlformats.org/officeDocument/2006/relationships/hyperlink" Target="https://www.comunidad.madrid/hospital/12octubre/profesionales/servicios-centrales/oncologia-medica" TargetMode="External"/><Relationship Id="rId123" Type="http://schemas.openxmlformats.org/officeDocument/2006/relationships/hyperlink" Target="https://www.nm.org/conditions-and-care-areas/infusion-services" TargetMode="External"/><Relationship Id="rId128" Type="http://schemas.openxmlformats.org/officeDocument/2006/relationships/hyperlink" Target="https://www.nm.org/conditions-and-care-areas/rehabilitation-services" TargetMode="External"/><Relationship Id="rId5" Type="http://schemas.openxmlformats.org/officeDocument/2006/relationships/footnotes" Target="footnotes.xml"/><Relationship Id="rId90" Type="http://schemas.openxmlformats.org/officeDocument/2006/relationships/hyperlink" Target="https://www.ucsfhealth.org/treatments/intrathecal-drug-delivery" TargetMode="External"/><Relationship Id="rId95" Type="http://schemas.openxmlformats.org/officeDocument/2006/relationships/hyperlink" Target="https://www.cityofhope.org/" TargetMode="External"/><Relationship Id="rId22" Type="http://schemas.openxmlformats.org/officeDocument/2006/relationships/hyperlink" Target="https://www.einstein.br/especialidades/oncologia/conheca-oncologia-einstein" TargetMode="External"/><Relationship Id="rId27" Type="http://schemas.openxmlformats.org/officeDocument/2006/relationships/hyperlink" Target="https://www.cmcseoul.or.kr/page/en/department/A/162/1" TargetMode="External"/><Relationship Id="rId43" Type="http://schemas.openxmlformats.org/officeDocument/2006/relationships/hyperlink" Target="https://www.christie.nhs.uk/" TargetMode="External"/><Relationship Id="rId48" Type="http://schemas.openxmlformats.org/officeDocument/2006/relationships/hyperlink" Target="https://www.ucsfhealth.org/treatments/ablative-laser-resurfacing" TargetMode="External"/><Relationship Id="rId64" Type="http://schemas.openxmlformats.org/officeDocument/2006/relationships/hyperlink" Target="https://www.ucsfhealth.org/treatments/cold-caps-to-reduce-chemo-hair-loss" TargetMode="External"/><Relationship Id="rId69" Type="http://schemas.openxmlformats.org/officeDocument/2006/relationships/hyperlink" Target="https://www.ucsfhealth.org/treatments/ct-guided-spinal-injections" TargetMode="External"/><Relationship Id="rId113" Type="http://schemas.openxmlformats.org/officeDocument/2006/relationships/hyperlink" Target="https://www.comunidad.madrid/hospital/12octubre/profesionales/servicios-medicos/reumatologia" TargetMode="External"/><Relationship Id="rId118" Type="http://schemas.openxmlformats.org/officeDocument/2006/relationships/hyperlink" Target="https://www.nm.org/conditions-and-care-areas/donate-blood" TargetMode="External"/><Relationship Id="rId80" Type="http://schemas.openxmlformats.org/officeDocument/2006/relationships/hyperlink" Target="https://www.ucsfhealth.org/treatments/extreme-lateral-interbody-fusion" TargetMode="External"/><Relationship Id="rId85" Type="http://schemas.openxmlformats.org/officeDocument/2006/relationships/hyperlink" Target="https://www.ucsfhealth.org/treatments/implantable-cardioverter-defibrillator" TargetMode="External"/><Relationship Id="rId12" Type="http://schemas.openxmlformats.org/officeDocument/2006/relationships/hyperlink" Target="https://www.samsunghospital.com/gb/language/english/departments/departmentsView.do?DP_CODE=CCT&amp;gubun=S" TargetMode="External"/><Relationship Id="rId17" Type="http://schemas.openxmlformats.org/officeDocument/2006/relationships/hyperlink" Target="https://www.royalmarsden.nhs.uk/oncology" TargetMode="External"/><Relationship Id="rId33" Type="http://schemas.openxmlformats.org/officeDocument/2006/relationships/hyperlink" Target="https://sev.severance.healthcare/cancer-en/index.do" TargetMode="External"/><Relationship Id="rId38" Type="http://schemas.openxmlformats.org/officeDocument/2006/relationships/hyperlink" Target="https://www.uke.de/kliniken-institute/zentren/onkologisches-zentrum/index.html" TargetMode="External"/><Relationship Id="rId59" Type="http://schemas.openxmlformats.org/officeDocument/2006/relationships/hyperlink" Target="https://www.ucsfhealth.org/treatments/breast-reconstruction" TargetMode="External"/><Relationship Id="rId103" Type="http://schemas.openxmlformats.org/officeDocument/2006/relationships/hyperlink" Target="https://www.comunidad.madrid/hospital/12octubre/profesionales/servicios-medicos/alergologia" TargetMode="External"/><Relationship Id="rId108" Type="http://schemas.openxmlformats.org/officeDocument/2006/relationships/hyperlink" Target="https://www.comunidad.madrid/hospital/12octubre/profesionales/servicios-medicos/medicina-interna" TargetMode="External"/><Relationship Id="rId124" Type="http://schemas.openxmlformats.org/officeDocument/2006/relationships/hyperlink" Target="https://www.nm.org/conditions-and-care-areas/lab-services" TargetMode="External"/><Relationship Id="rId129" Type="http://schemas.openxmlformats.org/officeDocument/2006/relationships/hyperlink" Target="https://www.nm.org/conditions-and-care-areas/surgical-services" TargetMode="External"/><Relationship Id="rId54" Type="http://schemas.openxmlformats.org/officeDocument/2006/relationships/hyperlink" Target="https://www.ucsfhealth.org/treatments/autologous-transplant" TargetMode="External"/><Relationship Id="rId70" Type="http://schemas.openxmlformats.org/officeDocument/2006/relationships/hyperlink" Target="https://www.ucsfhealth.org/treatments/cyberknife" TargetMode="External"/><Relationship Id="rId75" Type="http://schemas.openxmlformats.org/officeDocument/2006/relationships/hyperlink" Target="https://www.ucsfhealth.org/treatments/donor-sperm-insemination" TargetMode="External"/><Relationship Id="rId91" Type="http://schemas.openxmlformats.org/officeDocument/2006/relationships/hyperlink" Target="https://www.ucsfhealth.org/treatments/intrauterine-insemination" TargetMode="External"/><Relationship Id="rId96" Type="http://schemas.openxmlformats.org/officeDocument/2006/relationships/hyperlink" Target="https://www.accamargo.org.br/"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istitutotumori.mi.it/" TargetMode="External"/><Relationship Id="rId28" Type="http://schemas.openxmlformats.org/officeDocument/2006/relationships/hyperlink" Target="https://www.hopkinsmedicine.org/johns_hopkins_bayview/medical_services/specialty_care/cancer_services" TargetMode="External"/><Relationship Id="rId49" Type="http://schemas.openxmlformats.org/officeDocument/2006/relationships/hyperlink" Target="https://www.ucsfhealth.org/treatments/active-surveillance-for-prostate-cancer" TargetMode="External"/><Relationship Id="rId114" Type="http://schemas.openxmlformats.org/officeDocument/2006/relationships/hyperlink" Target="https://www.comunidad.madrid/hospital/12octubre/profesionales/servicios-medicos/unidad-multidisciplinar-hipertension-pulmonar" TargetMode="External"/><Relationship Id="rId119" Type="http://schemas.openxmlformats.org/officeDocument/2006/relationships/hyperlink" Target="https://www.nm.org/conditions-and-care-areas/emergency-medicine" TargetMode="External"/><Relationship Id="rId44" Type="http://schemas.openxmlformats.org/officeDocument/2006/relationships/hyperlink" Target="https://www.policlinicogemelli.it/centri-specializzati/comprehensive-cancer-center/" TargetMode="External"/><Relationship Id="rId60" Type="http://schemas.openxmlformats.org/officeDocument/2006/relationships/hyperlink" Target="https://www.ucsfhealth.org/treatments/cardiomems" TargetMode="External"/><Relationship Id="rId65" Type="http://schemas.openxmlformats.org/officeDocument/2006/relationships/hyperlink" Target="https://www.ucsfhealth.org/treatments/collagen-replacement" TargetMode="External"/><Relationship Id="rId81" Type="http://schemas.openxmlformats.org/officeDocument/2006/relationships/hyperlink" Target="https://www.ucsfhealth.org/treatments/eyelid-surgery" TargetMode="External"/><Relationship Id="rId86" Type="http://schemas.openxmlformats.org/officeDocument/2006/relationships/hyperlink" Target="https://www.ucsfhealth.org/treatments/in-vitro-fertilization" TargetMode="External"/><Relationship Id="rId130" Type="http://schemas.openxmlformats.org/officeDocument/2006/relationships/hyperlink" Target="https://www.nm.org/conditions-and-care-areas/wound-care" TargetMode="External"/><Relationship Id="rId13" Type="http://schemas.openxmlformats.org/officeDocument/2006/relationships/hyperlink" Target="https://eng.amc.seoul.kr/gb/lang/specialities/cancer.do" TargetMode="External"/><Relationship Id="rId18" Type="http://schemas.openxmlformats.org/officeDocument/2006/relationships/hyperlink" Target="https://www.ieo.it/" TargetMode="External"/><Relationship Id="rId39" Type="http://schemas.openxmlformats.org/officeDocument/2006/relationships/hyperlink" Target="https://stanfordhealthcare.org/medical-clinics/cancer-center.html" TargetMode="External"/><Relationship Id="rId109" Type="http://schemas.openxmlformats.org/officeDocument/2006/relationships/hyperlink" Target="https://www.comunidad.madrid/hospital/12octubre/profesionales/servicios-medicos/nefrologia" TargetMode="External"/><Relationship Id="rId34" Type="http://schemas.openxmlformats.org/officeDocument/2006/relationships/hyperlink" Target="https://cio.uk-koeln.de/cio-koeln/krebszentren/onkologisches-zentrum/" TargetMode="External"/><Relationship Id="rId50" Type="http://schemas.openxmlformats.org/officeDocument/2006/relationships/hyperlink" Target="https://www.ucsfhealth.org/treatments/acupuncture" TargetMode="External"/><Relationship Id="rId55" Type="http://schemas.openxmlformats.org/officeDocument/2006/relationships/hyperlink" Target="https://www.ucsfhealth.org/treatments/bariatric-surgery" TargetMode="External"/><Relationship Id="rId76" Type="http://schemas.openxmlformats.org/officeDocument/2006/relationships/hyperlink" Target="https://www.ucsfhealth.org/treatments/ear-reshaping" TargetMode="External"/><Relationship Id="rId97" Type="http://schemas.openxmlformats.org/officeDocument/2006/relationships/hyperlink" Target="https://www.uclahealth.org/santa-monica/oncology-unit" TargetMode="External"/><Relationship Id="rId104" Type="http://schemas.openxmlformats.org/officeDocument/2006/relationships/hyperlink" Target="https://www.comunidad.madrid/hospital/12octubre/profesionales/servicios-medicos/aparato-digestivo" TargetMode="External"/><Relationship Id="rId120" Type="http://schemas.openxmlformats.org/officeDocument/2006/relationships/hyperlink" Target="https://www.nm.org/conditions-and-care-areas/occupational-health" TargetMode="External"/><Relationship Id="rId125" Type="http://schemas.openxmlformats.org/officeDocument/2006/relationships/hyperlink" Target="https://www.nm.org/conditions-and-care-areas/nutritional-services" TargetMode="External"/><Relationship Id="rId7" Type="http://schemas.openxmlformats.org/officeDocument/2006/relationships/hyperlink" Target="https://www.mdanderson.org/" TargetMode="External"/><Relationship Id="rId71" Type="http://schemas.openxmlformats.org/officeDocument/2006/relationships/hyperlink" Target="https://www.ucsfhealth.org/treatments/deep-brain-stimulation" TargetMode="External"/><Relationship Id="rId92" Type="http://schemas.openxmlformats.org/officeDocument/2006/relationships/hyperlink" Target="https://www.ucsfhealth.org/treatments/islet-autotransplantation-for-chronic-pancreatitis" TargetMode="External"/><Relationship Id="rId2" Type="http://schemas.openxmlformats.org/officeDocument/2006/relationships/styles" Target="styles.xml"/><Relationship Id="rId29" Type="http://schemas.openxmlformats.org/officeDocument/2006/relationships/hyperlink" Target="https://www.esmo.org/for-patients/designated-centres-of-integrated-oncology-and-palliative-care/Hospital-Universitario-La-Paz-Spain" TargetMode="External"/><Relationship Id="rId24" Type="http://schemas.openxmlformats.org/officeDocument/2006/relationships/hyperlink" Target="https://curie.fr/" TargetMode="External"/><Relationship Id="rId40" Type="http://schemas.openxmlformats.org/officeDocument/2006/relationships/hyperlink" Target="https://www.jfcr.or.jp/hospital-en" TargetMode="External"/><Relationship Id="rId45" Type="http://schemas.openxmlformats.org/officeDocument/2006/relationships/hyperlink" Target="https://www.cun.es/nuestros-profesionales/servicios-medicos/oncologia-medica" TargetMode="External"/><Relationship Id="rId66" Type="http://schemas.openxmlformats.org/officeDocument/2006/relationships/hyperlink" Target="https://www.ucsfhealth.org/treatments/conventional-aneurysm-surgery" TargetMode="External"/><Relationship Id="rId87" Type="http://schemas.openxmlformats.org/officeDocument/2006/relationships/hyperlink" Target="https://www.ucsfhealth.org/treatments/integrative-medicine-consultation" TargetMode="External"/><Relationship Id="rId110" Type="http://schemas.openxmlformats.org/officeDocument/2006/relationships/hyperlink" Target="https://www.comunidad.madrid/hospital/12octubre/profesionales/servicios-medicos/neumologia" TargetMode="External"/><Relationship Id="rId115" Type="http://schemas.openxmlformats.org/officeDocument/2006/relationships/hyperlink" Target="https://www.medicine.northwestern.edu/divisions/hematology-oncology/index.html" TargetMode="External"/><Relationship Id="rId131" Type="http://schemas.openxmlformats.org/officeDocument/2006/relationships/header" Target="header1.xml"/><Relationship Id="rId61" Type="http://schemas.openxmlformats.org/officeDocument/2006/relationships/hyperlink" Target="https://www.ucsfhealth.org/treatments/cardioversion" TargetMode="External"/><Relationship Id="rId82" Type="http://schemas.openxmlformats.org/officeDocument/2006/relationships/hyperlink" Target="https://www.ucsfhealth.org/treatments/facelift" TargetMode="External"/><Relationship Id="rId19" Type="http://schemas.openxmlformats.org/officeDocument/2006/relationships/hyperlink" Target="https://cccc.charite.de/" TargetMode="External"/><Relationship Id="rId14" Type="http://schemas.openxmlformats.org/officeDocument/2006/relationships/hyperlink" Target="https://www.hopkinsmedicine.org/kimmel_cancer_center/" TargetMode="External"/><Relationship Id="rId30" Type="http://schemas.openxmlformats.org/officeDocument/2006/relationships/hyperlink" Target="https://my.clevelandclinic.org/departments/cancer/depts/hematology-medical-oncology" TargetMode="External"/><Relationship Id="rId35" Type="http://schemas.openxmlformats.org/officeDocument/2006/relationships/hyperlink" Target="https://www.mountsinai.org/care/cancer" TargetMode="External"/><Relationship Id="rId56" Type="http://schemas.openxmlformats.org/officeDocument/2006/relationships/hyperlink" Target="https://www.ucsfhealth.org/treatments/biofeedback" TargetMode="External"/><Relationship Id="rId77" Type="http://schemas.openxmlformats.org/officeDocument/2006/relationships/hyperlink" Target="https://www.ucsfhealth.org/treatments/endovascular-surgery" TargetMode="External"/><Relationship Id="rId100" Type="http://schemas.openxmlformats.org/officeDocument/2006/relationships/hyperlink" Target="https://www.ncc.go.jp/en/ncce/clinical_depts/index.html" TargetMode="External"/><Relationship Id="rId105" Type="http://schemas.openxmlformats.org/officeDocument/2006/relationships/hyperlink" Target="https://www.comunidad.madrid/hospital/12octubre/profesionales/servicios-medicos/cardiologia" TargetMode="External"/><Relationship Id="rId126" Type="http://schemas.openxmlformats.org/officeDocument/2006/relationships/hyperlink" Target="https://www.nm.org/conditions-and-care-areas/pain-management" TargetMode="External"/><Relationship Id="rId8" Type="http://schemas.openxmlformats.org/officeDocument/2006/relationships/hyperlink" Target="https://www.mskcc.org/" TargetMode="External"/><Relationship Id="rId51" Type="http://schemas.openxmlformats.org/officeDocument/2006/relationships/hyperlink" Target="https://www.ucsfhealth.org/treatments/advanced-endoscopic-procedures" TargetMode="External"/><Relationship Id="rId72" Type="http://schemas.openxmlformats.org/officeDocument/2006/relationships/hyperlink" Target="https://www.ucsfhealth.org/treatments/dental-implants" TargetMode="External"/><Relationship Id="rId93" Type="http://schemas.openxmlformats.org/officeDocument/2006/relationships/hyperlink" Target="https://www.ucsfhealth.org/treatments/islet-transplant-for-type-i-diabetes" TargetMode="External"/><Relationship Id="rId98" Type="http://schemas.openxmlformats.org/officeDocument/2006/relationships/hyperlink" Target="https://www.avl.nl/en/preparing-for-your-appointment/departments-and-centers/" TargetMode="External"/><Relationship Id="rId121" Type="http://schemas.openxmlformats.org/officeDocument/2006/relationships/hyperlink" Target="https://www.nm.org/conditions-and-care-areas/hospitalist-services" TargetMode="External"/><Relationship Id="rId3" Type="http://schemas.openxmlformats.org/officeDocument/2006/relationships/settings" Target="settings.xml"/><Relationship Id="rId25" Type="http://schemas.openxmlformats.org/officeDocument/2006/relationships/hyperlink" Target="https://www.petermac.org/" TargetMode="External"/><Relationship Id="rId46" Type="http://schemas.openxmlformats.org/officeDocument/2006/relationships/hyperlink" Target="https://hemonc.ucsf.edu/" TargetMode="External"/><Relationship Id="rId67" Type="http://schemas.openxmlformats.org/officeDocument/2006/relationships/hyperlink" Target="https://www.ucsfhealth.org/treatments/cosmetic-botox" TargetMode="External"/><Relationship Id="rId116" Type="http://schemas.openxmlformats.org/officeDocument/2006/relationships/hyperlink" Target="https://www.nm.org/conditions-and-care-areas/anesthesiology" TargetMode="External"/><Relationship Id="rId20" Type="http://schemas.openxmlformats.org/officeDocument/2006/relationships/hyperlink" Target="https://www.massgeneral.org/cancer-center/" TargetMode="External"/><Relationship Id="rId41" Type="http://schemas.openxmlformats.org/officeDocument/2006/relationships/hyperlink" Target="https://www.ncc.re.kr/" TargetMode="External"/><Relationship Id="rId62" Type="http://schemas.openxmlformats.org/officeDocument/2006/relationships/hyperlink" Target="https://www.ucsfhealth.org/treatments/catheter-ablation" TargetMode="External"/><Relationship Id="rId83" Type="http://schemas.openxmlformats.org/officeDocument/2006/relationships/hyperlink" Target="https://www.ucsfhealth.org/treatments/focal-resection" TargetMode="External"/><Relationship Id="rId88" Type="http://schemas.openxmlformats.org/officeDocument/2006/relationships/hyperlink" Target="https://www.ucsfhealth.org/treatments/integrative-psychiatry" TargetMode="External"/><Relationship Id="rId111" Type="http://schemas.openxmlformats.org/officeDocument/2006/relationships/hyperlink" Target="https://www.comunidad.madrid/hospital/12octubre/profesionales/servicios-medicos/neurologia-neurofisiologia" TargetMode="External"/><Relationship Id="rId132" Type="http://schemas.openxmlformats.org/officeDocument/2006/relationships/fontTable" Target="fontTable.xml"/><Relationship Id="rId15" Type="http://schemas.openxmlformats.org/officeDocument/2006/relationships/hyperlink" Target="https://www.uhn.ca/PrincessMargaret" TargetMode="External"/><Relationship Id="rId36" Type="http://schemas.openxmlformats.org/officeDocument/2006/relationships/hyperlink" Target="https://www.vallhebron.com/en/specialities/medical-oncology" TargetMode="External"/><Relationship Id="rId57" Type="http://schemas.openxmlformats.org/officeDocument/2006/relationships/hyperlink" Target="https://www.ucsfhealth.org/treatments/brachytherapy" TargetMode="External"/><Relationship Id="rId106" Type="http://schemas.openxmlformats.org/officeDocument/2006/relationships/hyperlink" Target="https://www.comunidad.madrid/hospital/12octubre/profesionales/servicios-medicos/endocrinologia-nutricion" TargetMode="External"/><Relationship Id="rId127" Type="http://schemas.openxmlformats.org/officeDocument/2006/relationships/hyperlink" Target="https://www.nm.org/conditions-and-care-areas/palliative-medicine-and-supportive-care" TargetMode="External"/><Relationship Id="rId10" Type="http://schemas.openxmlformats.org/officeDocument/2006/relationships/hyperlink" Target="https://www.dana-farber.org/" TargetMode="External"/><Relationship Id="rId31" Type="http://schemas.openxmlformats.org/officeDocument/2006/relationships/hyperlink" Target="https://www.humanitas.it/unita-operative/oncologia-medica-ed-ematologia" TargetMode="External"/><Relationship Id="rId52" Type="http://schemas.openxmlformats.org/officeDocument/2006/relationships/hyperlink" Target="https://www.ucsfhealth.org/treatments/alcohol-septal-ablation" TargetMode="External"/><Relationship Id="rId73" Type="http://schemas.openxmlformats.org/officeDocument/2006/relationships/hyperlink" Target="https://www.ucsfhealth.org/treatments/disc-replacement" TargetMode="External"/><Relationship Id="rId78" Type="http://schemas.openxmlformats.org/officeDocument/2006/relationships/hyperlink" Target="https://www.ucsfhealth.org/treatments/epidural-injections" TargetMode="External"/><Relationship Id="rId94" Type="http://schemas.openxmlformats.org/officeDocument/2006/relationships/hyperlink" Target="https://www.ospedaleniguarda.it/EN/hematology-and-oncology-department.php" TargetMode="External"/><Relationship Id="rId99" Type="http://schemas.openxmlformats.org/officeDocument/2006/relationships/hyperlink" Target="https://newportal.istitutotumori.na.it/dipartimenti/" TargetMode="External"/><Relationship Id="rId101" Type="http://schemas.openxmlformats.org/officeDocument/2006/relationships/hyperlink" Target="https://www.uwmedicine.org/specialties/cancer-care" TargetMode="External"/><Relationship Id="rId122" Type="http://schemas.openxmlformats.org/officeDocument/2006/relationships/hyperlink" Target="https://www.nm.org/conditions-and-care-areas/imaging-services" TargetMode="External"/><Relationship Id="rId4" Type="http://schemas.openxmlformats.org/officeDocument/2006/relationships/webSettings" Target="webSettings.xml"/><Relationship Id="rId9" Type="http://schemas.openxmlformats.org/officeDocument/2006/relationships/hyperlink" Target="https://www.gustaveroussy.fr/" TargetMode="External"/><Relationship Id="rId26" Type="http://schemas.openxmlformats.org/officeDocument/2006/relationships/hyperlink" Target="https://www.klinikum.uni-heidelberg.de/nationales-centrum-fuer-tumorerkrankungen-nct" TargetMode="External"/><Relationship Id="rId47" Type="http://schemas.openxmlformats.org/officeDocument/2006/relationships/hyperlink" Target="https://www.ucsfhealth.org/treatments/ablative-laser-resurfacing" TargetMode="External"/><Relationship Id="rId68" Type="http://schemas.openxmlformats.org/officeDocument/2006/relationships/hyperlink" Target="https://www.ucsfhealth.org/treatments/cryopreservation" TargetMode="External"/><Relationship Id="rId89" Type="http://schemas.openxmlformats.org/officeDocument/2006/relationships/hyperlink" Target="https://www.ucsfhealth.org/treatments/intensity-modulated-radiation-therapy" TargetMode="External"/><Relationship Id="rId112" Type="http://schemas.openxmlformats.org/officeDocument/2006/relationships/hyperlink" Target="https://www.comunidad.madrid/hospital/12octubre/profesionales/servicios-medicos/psiquiatria" TargetMode="External"/><Relationship Id="rId13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C\Documents\Mod&#232;les%20Office%20personnalis&#233;s\tasks%20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tasks O</Template>
  <TotalTime>2</TotalTime>
  <Pages>10</Pages>
  <Words>4088</Words>
  <Characters>22488</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GLC</dc:creator>
  <cp:keywords/>
  <dc:description/>
  <cp:lastModifiedBy>rose key</cp:lastModifiedBy>
  <cp:revision>1</cp:revision>
  <dcterms:created xsi:type="dcterms:W3CDTF">2023-03-29T12:32:00Z</dcterms:created>
  <dcterms:modified xsi:type="dcterms:W3CDTF">2023-03-29T12:34:00Z</dcterms:modified>
</cp:coreProperties>
</file>